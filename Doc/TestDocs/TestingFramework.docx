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0D5A48" w:rsidP="007E1A93">
      <w:pPr>
        <w:pStyle w:val="ListParagraph"/>
        <w:numPr>
          <w:ilvl w:val="0"/>
          <w:numId w:val="3"/>
        </w:numPr>
      </w:pPr>
      <w:r>
        <w:t xml:space="preserve">Compiler into </w:t>
      </w:r>
      <w:r w:rsidR="007E1A93">
        <w:t>Executable Code</w:t>
      </w:r>
      <w:r>
        <w:t xml:space="preserve"> in C</w:t>
      </w:r>
      <w:r w:rsidR="007E1A93">
        <w:t>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>The P compiler consist</w:t>
      </w:r>
      <w:r w:rsidR="000D5A48">
        <w:t>s</w:t>
      </w:r>
      <w:r>
        <w:t xml:space="preserve">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  <w:r w:rsidR="000D5A48">
        <w:t xml:space="preserve"> (parsing)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lastRenderedPageBreak/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lastRenderedPageBreak/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0D5A48" w:rsidRDefault="009C2DB2" w:rsidP="00460C13">
      <w:pPr>
        <w:pStyle w:val="ListParagraph"/>
        <w:numPr>
          <w:ilvl w:val="0"/>
          <w:numId w:val="6"/>
        </w:numPr>
      </w:pPr>
      <w:r w:rsidRPr="000D5A48">
        <w:t>S</w:t>
      </w:r>
      <w:r w:rsidR="00460C13" w:rsidRPr="000D5A48">
        <w:t>emantics of all the operations in P.</w:t>
      </w:r>
    </w:p>
    <w:p w:rsidR="00460C13" w:rsidRPr="000D5A48" w:rsidRDefault="009C2DB2" w:rsidP="00460C13">
      <w:pPr>
        <w:pStyle w:val="ListParagraph"/>
        <w:numPr>
          <w:ilvl w:val="0"/>
          <w:numId w:val="6"/>
        </w:numPr>
      </w:pPr>
      <w:r w:rsidRPr="000D5A48">
        <w:t>D</w:t>
      </w:r>
      <w:r w:rsidR="00460C13" w:rsidRPr="000D5A48">
        <w:t>ynamic type checking in Zing</w:t>
      </w:r>
    </w:p>
    <w:p w:rsidR="00460C13" w:rsidRPr="000D5A48" w:rsidRDefault="00460C13" w:rsidP="00460C13">
      <w:pPr>
        <w:pStyle w:val="ListParagraph"/>
        <w:numPr>
          <w:ilvl w:val="0"/>
          <w:numId w:val="6"/>
        </w:numPr>
      </w:pPr>
      <w:r w:rsidRPr="000D5A48">
        <w:t>Interaction with DelayBounding and other Zing optimizations</w:t>
      </w:r>
    </w:p>
    <w:p w:rsidR="00DA6A99" w:rsidRPr="000D5A48" w:rsidRDefault="00DA6A99" w:rsidP="00DA6A99">
      <w:pPr>
        <w:pStyle w:val="ListParagraph"/>
        <w:numPr>
          <w:ilvl w:val="1"/>
          <w:numId w:val="6"/>
        </w:numPr>
      </w:pPr>
      <w:r w:rsidRPr="000D5A48">
        <w:t xml:space="preserve">Bounded choice operator in Zing: </w:t>
      </w:r>
      <w:hyperlink r:id="rId9" w:tooltip="BoundedChoice" w:history="1">
        <w:r w:rsidR="00623A85" w:rsidRPr="000D5A48">
          <w:rPr>
            <w:rStyle w:val="Hyperlink"/>
          </w:rPr>
          <w:t>test1</w:t>
        </w:r>
      </w:hyperlink>
      <w:r w:rsidR="00623A85" w:rsidRPr="000D5A48">
        <w:rPr>
          <w:rStyle w:val="Hyperlink"/>
        </w:rPr>
        <w:t xml:space="preserve">, </w:t>
      </w:r>
      <w:hyperlink r:id="rId10" w:tooltip="BoundedChoice_1" w:history="1">
        <w:r w:rsidR="00623A85" w:rsidRPr="000D5A48">
          <w:rPr>
            <w:rStyle w:val="Hyperlink"/>
          </w:rPr>
          <w:t>test2</w:t>
        </w:r>
      </w:hyperlink>
      <w:r w:rsidR="00623A85" w:rsidRPr="000D5A48">
        <w:rPr>
          <w:rStyle w:val="Hyperlink"/>
        </w:rPr>
        <w:t xml:space="preserve">, </w:t>
      </w:r>
      <w:hyperlink r:id="rId11" w:tooltip="BoundedChoice_1" w:history="1">
        <w:r w:rsidR="00623A85" w:rsidRPr="000D5A48">
          <w:rPr>
            <w:rStyle w:val="Hyperlink"/>
          </w:rPr>
          <w:t>test3</w:t>
        </w:r>
      </w:hyperlink>
    </w:p>
    <w:p w:rsidR="00DA6A99" w:rsidRPr="000D5A48" w:rsidRDefault="00DA6A99" w:rsidP="00DA6A99">
      <w:pPr>
        <w:pStyle w:val="ListParagraph"/>
        <w:numPr>
          <w:ilvl w:val="1"/>
          <w:numId w:val="6"/>
        </w:numPr>
      </w:pPr>
      <w:r w:rsidRPr="000D5A48"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2" w:tooltip="DFSStackBound" w:history="1">
        <w:r w:rsidRPr="00211DC0">
          <w:rPr>
            <w:rStyle w:val="Hyperlink"/>
          </w:rPr>
          <w:t>test1</w:t>
        </w:r>
      </w:hyperlink>
    </w:p>
    <w:p w:rsidR="009C2DB2" w:rsidRPr="00CD07E9" w:rsidRDefault="003402DC" w:rsidP="00460C1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 w:rsidRPr="00611677">
        <w:t>Interaction with Liv</w:t>
      </w:r>
      <w:r w:rsidR="00611677" w:rsidRPr="00611677">
        <w:t xml:space="preserve">eness algorithms (MAP and MACE): refer to section </w:t>
      </w:r>
      <w:hyperlink w:anchor="_Liveness_tests" w:history="1">
        <w:r w:rsidR="00611677" w:rsidRPr="00611677">
          <w:rPr>
            <w:rStyle w:val="Hyperlink"/>
          </w:rPr>
          <w:t>#Liveness tests</w:t>
        </w:r>
      </w:hyperlink>
    </w:p>
    <w:p w:rsidR="00CD07E9" w:rsidRPr="00CD07E9" w:rsidRDefault="00CD07E9" w:rsidP="00460C13">
      <w:pPr>
        <w:pStyle w:val="ListParagraph"/>
        <w:numPr>
          <w:ilvl w:val="0"/>
          <w:numId w:val="6"/>
        </w:numPr>
      </w:pPr>
      <w:r w:rsidRPr="00CD07E9">
        <w:rPr>
          <w:rStyle w:val="Hyperlink"/>
          <w:color w:val="auto"/>
          <w:u w:val="none"/>
        </w:rPr>
        <w:t xml:space="preserve">Finding multiple asserts with Zing (“-m” option): </w:t>
      </w:r>
      <w:hyperlink r:id="rId13" w:tooltip="SpinlockWithTypestate" w:history="1">
        <w:r w:rsidRPr="00CD07E9">
          <w:rPr>
            <w:rStyle w:val="Hyperlink"/>
          </w:rPr>
          <w:t>test1</w:t>
        </w:r>
      </w:hyperlink>
      <w:r w:rsidR="00C7230A">
        <w:rPr>
          <w:rStyle w:val="Hyperlink"/>
          <w:color w:val="auto"/>
          <w:u w:val="none"/>
        </w:rPr>
        <w:t xml:space="preserve">, </w:t>
      </w:r>
      <w:hyperlink r:id="rId14" w:tooltip="SpinlockNoTypestate" w:history="1">
        <w:r w:rsidR="00C7230A" w:rsidRPr="00C7230A">
          <w:rPr>
            <w:rStyle w:val="Hyperlink"/>
          </w:rPr>
          <w:t>test2</w:t>
        </w:r>
      </w:hyperlink>
      <w:r w:rsidR="008F4C3D">
        <w:rPr>
          <w:rStyle w:val="Hyperlink"/>
          <w:color w:val="auto"/>
          <w:u w:val="none"/>
        </w:rPr>
        <w:t xml:space="preserve">, </w:t>
      </w:r>
      <w:hyperlink r:id="rId15" w:tooltip="SpinlockSameAsRule" w:history="1">
        <w:r w:rsidR="008F4C3D" w:rsidRPr="008F4C3D">
          <w:rPr>
            <w:rStyle w:val="Hyperlink"/>
          </w:rPr>
          <w:t>test3</w:t>
        </w:r>
      </w:hyperlink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882CAF" w:rsidRDefault="00882CAF" w:rsidP="009C2DB2">
      <w:r>
        <w:t xml:space="preserve">Note: </w:t>
      </w:r>
      <w:r w:rsidR="00CD07E9">
        <w:t xml:space="preserve">belowm, </w:t>
      </w:r>
      <w:r>
        <w:t xml:space="preserve">features in </w:t>
      </w:r>
      <w:r w:rsidRPr="00882CAF">
        <w:rPr>
          <w:b/>
        </w:rPr>
        <w:t>bold</w:t>
      </w:r>
      <w:r w:rsidR="00CD07E9">
        <w:rPr>
          <w:b/>
        </w:rPr>
        <w:t xml:space="preserve"> </w:t>
      </w:r>
      <w:r w:rsidR="00CD07E9" w:rsidRPr="00CD07E9">
        <w:t>and/or</w:t>
      </w:r>
      <w:r w:rsidR="00CD07E9">
        <w:rPr>
          <w:b/>
        </w:rPr>
        <w:t xml:space="preserve"> </w:t>
      </w:r>
      <w:r w:rsidR="00CD07E9" w:rsidRPr="00CD07E9">
        <w:rPr>
          <w:b/>
          <w:highlight w:val="lightGray"/>
        </w:rPr>
        <w:t>greyed-out</w:t>
      </w:r>
      <w:r w:rsidR="00CD07E9">
        <w:t xml:space="preserve"> </w:t>
      </w:r>
      <w:r>
        <w:t>are left for future testing.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Pr="0008565E" w:rsidRDefault="00BB1A42" w:rsidP="00BB1A42">
      <w:pPr>
        <w:pStyle w:val="ListParagraph"/>
        <w:numPr>
          <w:ilvl w:val="1"/>
          <w:numId w:val="7"/>
        </w:numPr>
      </w:pPr>
      <w:r w:rsidRPr="0008565E">
        <w:t>Event Declaration</w:t>
      </w:r>
    </w:p>
    <w:p w:rsidR="00BB1A42" w:rsidRPr="0008565E" w:rsidRDefault="00BB1A42" w:rsidP="00BB1A42">
      <w:pPr>
        <w:pStyle w:val="ListParagraph"/>
        <w:numPr>
          <w:ilvl w:val="2"/>
          <w:numId w:val="7"/>
        </w:numPr>
      </w:pPr>
      <w:r w:rsidRPr="0008565E">
        <w:t xml:space="preserve"> Cardinality of the event</w:t>
      </w:r>
      <w:r w:rsidR="00DA7D40" w:rsidRPr="0008565E">
        <w:t xml:space="preserve">: 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</w:pPr>
      <w:r w:rsidRPr="0008565E">
        <w:t xml:space="preserve">Assume Max Instances of an event: </w:t>
      </w:r>
      <w:hyperlink r:id="rId16" w:tooltip="MaxInstances_2" w:history="1">
        <w:r w:rsidRPr="0008565E">
          <w:rPr>
            <w:rStyle w:val="Hyperlink"/>
          </w:rPr>
          <w:t>syntax</w:t>
        </w:r>
      </w:hyperlink>
      <w:r w:rsidR="004A3FD0" w:rsidRPr="0008565E">
        <w:t>;</w:t>
      </w:r>
    </w:p>
    <w:p w:rsidR="00DA7D40" w:rsidRPr="0008565E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 w:rsidRPr="0008565E"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7" w:tooltip="MaxInstances_3" w:history="1">
        <w:r w:rsidRPr="0008565E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Pr="0008565E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 w:rsidRPr="0008565E">
        <w:t xml:space="preserve">: </w:t>
      </w:r>
      <w:hyperlink r:id="rId18" w:tooltip="BangaloreToRedmond_Liveness" w:history="1">
        <w:r w:rsidRPr="0008565E">
          <w:rPr>
            <w:rStyle w:val="Hyperlink"/>
          </w:rPr>
          <w:t>test1</w:t>
        </w:r>
      </w:hyperlink>
      <w:r w:rsidRPr="0008565E">
        <w:t xml:space="preserve"> (“assume 1”)</w:t>
      </w:r>
      <w:r w:rsidR="004A3FD0" w:rsidRPr="0008565E">
        <w:t xml:space="preserve">, </w:t>
      </w:r>
      <w:hyperlink r:id="rId19" w:tooltip="Elevator" w:history="1">
        <w:r w:rsidR="004A3FD0" w:rsidRPr="0008565E">
          <w:rPr>
            <w:rStyle w:val="Hyperlink"/>
          </w:rPr>
          <w:t>test2</w:t>
        </w:r>
      </w:hyperlink>
      <w:r w:rsidR="004A3FD0" w:rsidRPr="0008565E">
        <w:t xml:space="preserve"> (“assume 1”)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08565E">
        <w:t xml:space="preserve">Assert Max Instances of an event: </w:t>
      </w:r>
      <w:hyperlink r:id="rId20" w:tooltip="MaxInstances_2" w:history="1">
        <w:r w:rsidRPr="0008565E">
          <w:rPr>
            <w:rStyle w:val="Hyperlink"/>
          </w:rPr>
          <w:t>syntax</w:t>
        </w:r>
      </w:hyperlink>
      <w:r w:rsidRPr="0008565E">
        <w:rPr>
          <w:rStyle w:val="Hyperlink"/>
        </w:rPr>
        <w:t>;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 xml:space="preserve">number of instances </w:t>
      </w:r>
      <w:r w:rsidR="004A3FD0" w:rsidRPr="0008565E">
        <w:rPr>
          <w:rFonts w:ascii="Calibri" w:hAnsi="Calibri"/>
          <w:sz w:val="22"/>
          <w:szCs w:val="22"/>
        </w:rPr>
        <w:t xml:space="preserve">are </w:t>
      </w:r>
      <w:r w:rsidRPr="0008565E">
        <w:rPr>
          <w:rFonts w:ascii="Calibri" w:hAnsi="Calibri"/>
          <w:sz w:val="22"/>
          <w:szCs w:val="22"/>
        </w:rPr>
        <w:t>greater than asserted</w:t>
      </w:r>
      <w:r w:rsidRPr="0008565E">
        <w:t xml:space="preserve">: </w:t>
      </w:r>
      <w:hyperlink r:id="rId21" w:tooltip="MaxInstances_1" w:history="1">
        <w:r w:rsidRPr="0008565E">
          <w:rPr>
            <w:rStyle w:val="Hyperlink"/>
          </w:rPr>
          <w:t>test1</w:t>
        </w:r>
      </w:hyperlink>
      <w:r w:rsidRPr="0008565E">
        <w:t xml:space="preserve">, </w:t>
      </w:r>
      <w:hyperlink r:id="rId22" w:tooltip="TokenRing" w:history="1">
        <w:r w:rsidRPr="0008565E">
          <w:rPr>
            <w:rStyle w:val="Hyperlink"/>
          </w:rPr>
          <w:t>test2</w:t>
        </w:r>
      </w:hyperlink>
      <w:r w:rsidR="00B17F1D" w:rsidRPr="0008565E">
        <w:t xml:space="preserve"> (“assert 1”), </w:t>
      </w:r>
      <w:hyperlink r:id="rId23" w:tooltip="PushItself" w:history="1">
        <w:r w:rsidR="00B17F1D" w:rsidRPr="0008565E">
          <w:rPr>
            <w:rStyle w:val="Hyperlink"/>
          </w:rPr>
          <w:t>test3</w:t>
        </w:r>
      </w:hyperlink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>number of instances are not greater than asserted</w:t>
      </w:r>
      <w:r w:rsidRPr="0008565E">
        <w:t xml:space="preserve">: </w:t>
      </w:r>
      <w:hyperlink r:id="rId24" w:tooltip="BangaloreToRedmond" w:history="1">
        <w:r w:rsidRPr="0008565E">
          <w:rPr>
            <w:rStyle w:val="Hyperlink"/>
          </w:rPr>
          <w:t>test1</w:t>
        </w:r>
      </w:hyperlink>
      <w:r w:rsidRPr="0008565E">
        <w:t xml:space="preserve"> (“assert 2”), </w:t>
      </w:r>
      <w:hyperlink r:id="rId25" w:tooltip="BangaloreToRedmond_Liveness" w:history="1">
        <w:r w:rsidRPr="0008565E">
          <w:rPr>
            <w:rStyle w:val="Hyperlink"/>
          </w:rPr>
          <w:t>test2</w:t>
        </w:r>
      </w:hyperlink>
      <w:r w:rsidRPr="0008565E">
        <w:t xml:space="preserve"> (“assert 2”),</w:t>
      </w:r>
    </w:p>
    <w:p w:rsidR="00DA7D40" w:rsidRPr="0008565E" w:rsidRDefault="00A44C1E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6" w:tooltip="PingPong" w:history="1">
        <w:r w:rsidR="00DA7D40" w:rsidRPr="0008565E">
          <w:rPr>
            <w:rStyle w:val="Hyperlink"/>
          </w:rPr>
          <w:t>test3</w:t>
        </w:r>
      </w:hyperlink>
      <w:r w:rsidR="00DA7D40" w:rsidRPr="0008565E">
        <w:t xml:space="preserve"> (“assert 1”), </w:t>
      </w:r>
      <w:hyperlink r:id="rId27" w:tooltip="PingPongDingDong" w:history="1">
        <w:r w:rsidR="00DA7D40" w:rsidRPr="0008565E">
          <w:rPr>
            <w:rStyle w:val="Hyperlink"/>
          </w:rPr>
          <w:t>test4</w:t>
        </w:r>
      </w:hyperlink>
      <w:r w:rsidR="00DA7D40" w:rsidRPr="0008565E">
        <w:t xml:space="preserve"> (“assert 1”)</w:t>
      </w:r>
      <w:r w:rsidR="004A3FD0" w:rsidRPr="0008565E">
        <w:t xml:space="preserve">, </w:t>
      </w:r>
      <w:hyperlink r:id="rId28" w:tooltip="Elevator" w:history="1">
        <w:r w:rsidR="004A3FD0" w:rsidRPr="0008565E">
          <w:rPr>
            <w:rStyle w:val="Hyperlink"/>
          </w:rPr>
          <w:t>test5</w:t>
        </w:r>
      </w:hyperlink>
      <w:r w:rsidR="004A3FD0" w:rsidRPr="0008565E">
        <w:t xml:space="preserve"> (“assert 1”)</w:t>
      </w:r>
    </w:p>
    <w:p w:rsidR="00DA7D40" w:rsidRPr="0008565E" w:rsidRDefault="00DA7D40" w:rsidP="00DA7D40">
      <w:pPr>
        <w:pStyle w:val="ListParagraph"/>
        <w:ind w:left="1224"/>
      </w:pPr>
    </w:p>
    <w:p w:rsidR="00BB1A42" w:rsidRPr="0008565E" w:rsidRDefault="00BB1A42" w:rsidP="004F1B3D">
      <w:pPr>
        <w:pStyle w:val="ListParagraph"/>
        <w:numPr>
          <w:ilvl w:val="2"/>
          <w:numId w:val="7"/>
        </w:numPr>
      </w:pPr>
      <w:r w:rsidRPr="0008565E">
        <w:t xml:space="preserve"> Payload Type</w:t>
      </w:r>
      <w:r w:rsidR="00DB71B7" w:rsidRPr="0008565E">
        <w:t xml:space="preserve">: </w:t>
      </w:r>
      <w:r w:rsidR="004F1B3D" w:rsidRPr="0008565E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9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30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31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32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33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4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5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6" w:tooltip="PingPongMonitor" w:history="1">
        <w:r w:rsidRPr="0047638A">
          <w:rPr>
            <w:rStyle w:val="Hyperlink"/>
          </w:rPr>
          <w:t>test1</w:t>
        </w:r>
      </w:hyperlink>
    </w:p>
    <w:p w:rsidR="0047638A" w:rsidRPr="0008565E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r w:rsidR="005A54A6" w:rsidRPr="0008565E">
        <w:t xml:space="preserve">new, send, push, pop, model functions, defer, </w:t>
      </w:r>
      <w:r w:rsidR="00D020C7">
        <w:t xml:space="preserve">null </w:t>
      </w:r>
      <w:r w:rsidR="005A54A6" w:rsidRPr="0008565E">
        <w:t>trans</w:t>
      </w:r>
      <w:r w:rsidR="0008565E" w:rsidRPr="0008565E">
        <w:rPr>
          <w:rStyle w:val="Hyperlink"/>
          <w:color w:val="auto"/>
          <w:u w:val="none"/>
        </w:rPr>
        <w:t>, “this”:</w:t>
      </w:r>
      <w:r w:rsidR="00CE3032" w:rsidRPr="0008565E">
        <w:rPr>
          <w:rStyle w:val="Hyperlink"/>
          <w:color w:val="auto"/>
          <w:u w:val="none"/>
        </w:rPr>
        <w:t xml:space="preserve">   </w:t>
      </w:r>
      <w:hyperlink r:id="rId37" w:tooltip="monitors" w:history="1">
        <w:r w:rsidR="0008565E" w:rsidRPr="0008565E">
          <w:rPr>
            <w:rStyle w:val="Hyperlink"/>
          </w:rPr>
          <w:t>test1</w:t>
        </w:r>
      </w:hyperlink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8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9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40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 w:rsidRPr="00406655">
        <w:t>: same names, different names</w:t>
      </w:r>
      <w:r w:rsidR="00406655">
        <w:t xml:space="preserve">: </w:t>
      </w:r>
      <w:hyperlink r:id="rId41" w:tooltip="Duplicates" w:history="1">
        <w:r w:rsidR="00406655" w:rsidRPr="00406655">
          <w:rPr>
            <w:rStyle w:val="Hyperlink"/>
          </w:rPr>
          <w:t>test1</w:t>
        </w:r>
      </w:hyperlink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lastRenderedPageBreak/>
        <w:t xml:space="preserve"> </w:t>
      </w:r>
      <w:r w:rsidRPr="00444879">
        <w:t xml:space="preserve">No start state in machine: </w:t>
      </w:r>
      <w:hyperlink r:id="rId42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43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44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5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6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7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8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A44C1E" w:rsidP="002B6F73">
      <w:pPr>
        <w:pStyle w:val="ListParagraph"/>
        <w:numPr>
          <w:ilvl w:val="2"/>
          <w:numId w:val="7"/>
        </w:numPr>
      </w:pPr>
      <w:hyperlink r:id="rId49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50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51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52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53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5A4D41" w:rsidRPr="002B6F73" w:rsidRDefault="005A4D41" w:rsidP="00804F9D">
      <w:pPr>
        <w:pStyle w:val="ListParagraph"/>
        <w:numPr>
          <w:ilvl w:val="2"/>
          <w:numId w:val="7"/>
        </w:numPr>
      </w:pPr>
      <w:r>
        <w:t xml:space="preserve"> Functions that mutate parameters and have a scheduling event between parameter mutation and usage: </w:t>
      </w:r>
      <w:hyperlink r:id="rId54" w:tooltip="PingPongBugRepro" w:history="1">
        <w:r w:rsidRPr="00FC17C1">
          <w:rPr>
            <w:rStyle w:val="Hyperlink"/>
          </w:rPr>
          <w:t>test1</w:t>
        </w:r>
      </w:hyperlink>
      <w:r>
        <w:t xml:space="preserve">, </w:t>
      </w:r>
      <w:hyperlink r:id="rId55" w:tooltip="FunctionParMutated" w:history="1">
        <w:r w:rsidRPr="00FC17C1">
          <w:rPr>
            <w:rStyle w:val="Hyperlink"/>
          </w:rPr>
          <w:t>test2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1" w:name="AnonFunDecl"/>
      <w:r>
        <w:t>Anonymous Function Declaration</w:t>
      </w:r>
    </w:p>
    <w:bookmarkEnd w:id="1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56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7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8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</w:t>
      </w:r>
      <w:r w:rsidR="00076B7E">
        <w:t xml:space="preserve"> (in entry actions, in exit functions)</w:t>
      </w:r>
      <w:r w:rsidRPr="008E7A29">
        <w:t xml:space="preserve">: </w:t>
      </w:r>
      <w:hyperlink r:id="rId59" w:tooltip="entryExit_2" w:history="1">
        <w:r w:rsidR="00076B7E" w:rsidRPr="00076B7E">
          <w:rPr>
            <w:rStyle w:val="Hyperlink"/>
          </w:rPr>
          <w:t>test1</w:t>
        </w:r>
      </w:hyperlink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60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61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62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63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64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A44C1E" w:rsidP="005F46F7">
      <w:pPr>
        <w:pStyle w:val="ListParagraph"/>
        <w:ind w:left="2880"/>
      </w:pPr>
      <w:hyperlink r:id="rId65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66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BD090A" w:rsidRDefault="005F46F7" w:rsidP="005F46F7">
      <w:pPr>
        <w:pStyle w:val="ListParagraph"/>
        <w:ind w:left="2160"/>
      </w:pPr>
      <w:r w:rsidRPr="00BD090A">
        <w:t>exit actions are executed upon explicit</w:t>
      </w:r>
      <w:r w:rsidR="00BD090A" w:rsidRPr="00BD090A">
        <w:t>/implicit</w:t>
      </w:r>
      <w:r w:rsidRPr="00BD090A">
        <w:t xml:space="preserve"> pop</w:t>
      </w:r>
      <w:r w:rsidR="00BD090A" w:rsidRPr="00BD090A">
        <w:t xml:space="preserve">: </w:t>
      </w:r>
      <w:hyperlink w:anchor="ExitSemanticsTests" w:history="1">
        <w:r w:rsidR="00BD090A" w:rsidRPr="00BD090A">
          <w:rPr>
            <w:rStyle w:val="Hyperlink"/>
          </w:rPr>
          <w:t>#ExitSemanticsTests</w:t>
        </w:r>
      </w:hyperlink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7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8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Pr="005D34C2" w:rsidRDefault="00BB1A42" w:rsidP="00BB1A42">
      <w:pPr>
        <w:pStyle w:val="ListParagraph"/>
        <w:numPr>
          <w:ilvl w:val="1"/>
          <w:numId w:val="7"/>
        </w:numPr>
      </w:pPr>
      <w:r w:rsidRPr="005D34C2">
        <w:t>Transition Declaration</w:t>
      </w:r>
    </w:p>
    <w:p w:rsidR="00BB1A4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events {String, </w:t>
      </w:r>
      <w:r w:rsidR="00714CD1" w:rsidRPr="005D34C2">
        <w:t>null</w:t>
      </w:r>
      <w:r w:rsidRPr="005D34C2">
        <w:t>, halt}</w:t>
      </w:r>
      <w:r w:rsidR="00BD090A" w:rsidRPr="005D34C2">
        <w:t xml:space="preserve"> : </w:t>
      </w:r>
      <w:hyperlink r:id="rId69" w:tooltip="EventSentAfterSentHaltHandled" w:history="1">
        <w:r w:rsidR="00BD090A" w:rsidRPr="005D34C2">
          <w:rPr>
            <w:rStyle w:val="Hyperlink"/>
          </w:rPr>
          <w:t>test1</w:t>
        </w:r>
      </w:hyperlink>
      <w:r w:rsidR="00A024CD" w:rsidRPr="005D34C2">
        <w:rPr>
          <w:rStyle w:val="Hyperlink"/>
          <w:u w:val="none"/>
        </w:rPr>
        <w:t xml:space="preserve">, </w:t>
      </w:r>
      <w:hyperlink r:id="rId70" w:tooltip="Push_Pop_1" w:history="1">
        <w:r w:rsidR="00A024CD" w:rsidRPr="005D34C2">
          <w:rPr>
            <w:rStyle w:val="Hyperlink"/>
          </w:rPr>
          <w:t>test2</w:t>
        </w:r>
      </w:hyperlink>
    </w:p>
    <w:p w:rsidR="001D3EF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transitions</w:t>
      </w:r>
      <w:r w:rsidR="009F7BD8" w:rsidRPr="005D34C2">
        <w:t>:</w:t>
      </w:r>
      <w:r w:rsidRPr="005D34C2">
        <w:t xml:space="preserve"> normal or </w:t>
      </w:r>
      <w:r w:rsidR="001D3EF2" w:rsidRPr="005D34C2">
        <w:t>push:</w:t>
      </w:r>
    </w:p>
    <w:p w:rsidR="00373936" w:rsidRPr="005D34C2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 w:rsidRPr="005D34C2">
        <w:fldChar w:fldCharType="begin"/>
      </w:r>
      <w:r w:rsidRPr="005D34C2">
        <w:instrText xml:space="preserve"> HYPERLINK "../../Tst/RegressionTests/Integration/DynamicError/PushStatement_1/PushStatement_1.p" \o "PushStatement_1" </w:instrText>
      </w:r>
      <w:r w:rsidRPr="005D34C2">
        <w:fldChar w:fldCharType="separate"/>
      </w:r>
      <w:r w:rsidR="00373936" w:rsidRPr="005D34C2">
        <w:rPr>
          <w:rStyle w:val="Hyperlink"/>
        </w:rPr>
        <w:t>Pairwise push/pop in a loop</w:t>
      </w:r>
    </w:p>
    <w:p w:rsidR="00247A8A" w:rsidRPr="005D34C2" w:rsidRDefault="00447823" w:rsidP="00896D63">
      <w:pPr>
        <w:pStyle w:val="ListParagraph"/>
        <w:numPr>
          <w:ilvl w:val="3"/>
          <w:numId w:val="7"/>
        </w:numPr>
      </w:pPr>
      <w:r w:rsidRPr="005D34C2">
        <w:fldChar w:fldCharType="end"/>
      </w:r>
      <w:r w:rsidR="0054177C" w:rsidRPr="005D34C2">
        <w:t>G</w:t>
      </w:r>
      <w:r w:rsidR="00247A8A" w:rsidRPr="005D34C2">
        <w:t>oto transition</w:t>
      </w:r>
      <w:r w:rsidR="0054177C" w:rsidRPr="005D34C2">
        <w:t xml:space="preserve">: </w:t>
      </w:r>
      <w:hyperlink r:id="rId71" w:tooltip="Actions_1" w:history="1">
        <w:r w:rsidR="0054177C" w:rsidRPr="005D34C2">
          <w:rPr>
            <w:rStyle w:val="Hyperlink"/>
          </w:rPr>
          <w:t>basic syntax</w:t>
        </w:r>
      </w:hyperlink>
      <w:r w:rsidR="0054177C" w:rsidRPr="005D34C2">
        <w:t xml:space="preserve">, </w:t>
      </w:r>
      <w:hyperlink r:id="rId72" w:tooltip="TransDecl_DoDecl" w:history="1">
        <w:r w:rsidR="0054177C" w:rsidRPr="005D34C2">
          <w:rPr>
            <w:rStyle w:val="Hyperlink"/>
          </w:rPr>
          <w:t>undefined event</w:t>
        </w:r>
      </w:hyperlink>
      <w:r w:rsidR="0054177C" w:rsidRPr="005D34C2">
        <w:t xml:space="preserve">, </w:t>
      </w:r>
    </w:p>
    <w:p w:rsidR="00632CAF" w:rsidRPr="005D34C2" w:rsidRDefault="0054177C" w:rsidP="0054177C">
      <w:pPr>
        <w:pStyle w:val="ListParagraph"/>
        <w:ind w:left="1728"/>
      </w:pPr>
      <w:r w:rsidRPr="005D34C2">
        <w:t xml:space="preserve">        Goto with action: </w:t>
      </w:r>
      <w:hyperlink r:id="rId73" w:tooltip="TransDecl_DoDecl" w:history="1">
        <w:r w:rsidRPr="005D34C2">
          <w:rPr>
            <w:rStyle w:val="Hyperlink"/>
          </w:rPr>
          <w:t>function cannot take arguments</w:t>
        </w:r>
      </w:hyperlink>
      <w:r w:rsidRPr="005D34C2">
        <w:t xml:space="preserve">, </w:t>
      </w:r>
    </w:p>
    <w:p w:rsidR="0054177C" w:rsidRPr="005D34C2" w:rsidRDefault="00632CAF" w:rsidP="0054177C">
      <w:pPr>
        <w:pStyle w:val="ListParagraph"/>
        <w:ind w:left="1728"/>
      </w:pPr>
      <w:r w:rsidRPr="005D34C2">
        <w:t xml:space="preserve">        </w:t>
      </w:r>
      <w:hyperlink r:id="rId74" w:tooltip="TransDecl_DoDecl" w:history="1">
        <w:r w:rsidRPr="005D34C2">
          <w:rPr>
            <w:rStyle w:val="Hyperlink"/>
          </w:rPr>
          <w:t>transition function not defined</w:t>
        </w:r>
      </w:hyperlink>
      <w:r w:rsidRPr="005D34C2">
        <w:t xml:space="preserve">,  </w:t>
      </w:r>
      <w:hyperlink r:id="rId75" w:tooltip="Push_Pop_1" w:history="1">
        <w:r w:rsidR="00530287" w:rsidRPr="005D34C2">
          <w:rPr>
            <w:rStyle w:val="Hyperlink"/>
          </w:rPr>
          <w:t>assigment as action</w:t>
        </w:r>
      </w:hyperlink>
    </w:p>
    <w:p w:rsidR="00BF0BEA" w:rsidRPr="005D34C2" w:rsidRDefault="00BF0BEA" w:rsidP="0054177C">
      <w:pPr>
        <w:pStyle w:val="ListParagraph"/>
        <w:ind w:left="1728"/>
      </w:pPr>
      <w:r w:rsidRPr="005D34C2">
        <w:tab/>
      </w:r>
      <w:hyperlink w:anchor="Integration_GotoTrans" w:history="1">
        <w:r w:rsidRPr="005D34C2">
          <w:rPr>
            <w:rStyle w:val="Hyperlink"/>
          </w:rPr>
          <w:t>Tests in the “Integration Tests” section</w:t>
        </w:r>
      </w:hyperlink>
      <w:r w:rsidRPr="005D34C2"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76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A44C1E" w:rsidP="0043750B">
      <w:pPr>
        <w:pStyle w:val="ListParagraph"/>
        <w:ind w:left="2160"/>
        <w:rPr>
          <w:rStyle w:val="Hyperlink"/>
        </w:rPr>
      </w:pPr>
      <w:hyperlink r:id="rId77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78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9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A44C1E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BD090A" w:rsidRDefault="00283034" w:rsidP="0043750B">
      <w:pPr>
        <w:pStyle w:val="ListParagraph"/>
        <w:ind w:left="2160"/>
        <w:rPr>
          <w:rStyle w:val="Hyperlink"/>
          <w:color w:val="auto"/>
          <w:u w:val="none"/>
        </w:rPr>
      </w:pPr>
      <w:r w:rsidRPr="00BD090A">
        <w:rPr>
          <w:rStyle w:val="Hyperlink"/>
          <w:color w:val="auto"/>
          <w:u w:val="none"/>
        </w:rPr>
        <w:t>transition function not defined</w:t>
      </w:r>
      <w:r w:rsidR="00BD090A" w:rsidRPr="00BD090A">
        <w:rPr>
          <w:rStyle w:val="Hyperlink"/>
          <w:color w:val="auto"/>
          <w:u w:val="none"/>
        </w:rPr>
        <w:t xml:space="preserve">: </w:t>
      </w:r>
      <w:hyperlink r:id="rId80" w:tooltip="TransDecl_DoDecl" w:history="1">
        <w:r w:rsidR="00BD090A" w:rsidRPr="00BD090A">
          <w:rPr>
            <w:rStyle w:val="Hyperlink"/>
          </w:rPr>
          <w:t>test1</w:t>
        </w:r>
      </w:hyperlink>
    </w:p>
    <w:p w:rsidR="00F50373" w:rsidRPr="00576658" w:rsidRDefault="00F50373" w:rsidP="00BB1A42">
      <w:pPr>
        <w:pStyle w:val="ListParagraph"/>
        <w:numPr>
          <w:ilvl w:val="2"/>
          <w:numId w:val="7"/>
        </w:numPr>
      </w:pPr>
      <w:r w:rsidRPr="00576658">
        <w:t>Functio</w:t>
      </w:r>
      <w:r w:rsidR="00576658" w:rsidRPr="00576658">
        <w:t xml:space="preserve">ns on transitions Anon or Named: </w:t>
      </w:r>
      <w:hyperlink w:anchor="FunctionStmts" w:history="1">
        <w:r w:rsidR="00576658" w:rsidRPr="00576658">
          <w:rPr>
            <w:rStyle w:val="Hyperlink"/>
          </w:rPr>
          <w:t>#FunctionStmts</w:t>
        </w:r>
      </w:hyperlink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</w:t>
      </w:r>
      <w:r w:rsidR="00A024CD">
        <w:t xml:space="preserve">, push transtion: </w:t>
      </w:r>
      <w:hyperlink r:id="rId81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82" w:tooltip="TransDecl_DoDecl" w:history="1">
        <w:r w:rsidR="004046BA" w:rsidRPr="004046BA">
          <w:rPr>
            <w:rStyle w:val="Hyperlink"/>
          </w:rPr>
          <w:t>test2</w:t>
        </w:r>
      </w:hyperlink>
    </w:p>
    <w:p w:rsidR="003955A9" w:rsidRPr="0095528E" w:rsidRDefault="003955A9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95528E">
        <w:rPr>
          <w:rStyle w:val="Hyperlink"/>
          <w:u w:val="none"/>
        </w:rPr>
        <w:t xml:space="preserve"> </w:t>
      </w:r>
      <w:r w:rsidRPr="0095528E">
        <w:rPr>
          <w:rStyle w:val="Hyperlink"/>
          <w:color w:val="auto"/>
          <w:u w:val="none"/>
        </w:rPr>
        <w:t>Transition on an undefined event</w:t>
      </w:r>
      <w:r w:rsidR="00283034" w:rsidRPr="0095528E">
        <w:rPr>
          <w:rStyle w:val="Hyperlink"/>
          <w:color w:val="auto"/>
          <w:u w:val="none"/>
        </w:rPr>
        <w:t>: goto transition, p</w:t>
      </w:r>
      <w:r w:rsidR="00B055DB" w:rsidRPr="0095528E">
        <w:rPr>
          <w:rStyle w:val="Hyperlink"/>
          <w:color w:val="auto"/>
          <w:u w:val="none"/>
        </w:rPr>
        <w:t>ush transition</w:t>
      </w:r>
      <w:r w:rsidR="009949CF" w:rsidRPr="0095528E">
        <w:rPr>
          <w:rStyle w:val="Hyperlink"/>
          <w:color w:val="auto"/>
          <w:u w:val="none"/>
        </w:rPr>
        <w:t xml:space="preserve">: </w:t>
      </w:r>
      <w:hyperlink r:id="rId83" w:tooltip="TransDecl_DoDecl" w:history="1">
        <w:r w:rsidR="009949CF" w:rsidRPr="0095528E">
          <w:rPr>
            <w:rStyle w:val="Hyperlink"/>
          </w:rPr>
          <w:t>test1</w:t>
        </w:r>
      </w:hyperlink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 w:rsidR="009949CF">
        <w:rPr>
          <w:rStyle w:val="Hyperlink"/>
          <w:color w:val="auto"/>
          <w:u w:val="none"/>
        </w:rPr>
        <w:t xml:space="preserve"> goto transition</w:t>
      </w:r>
      <w:r w:rsidR="00E70B59">
        <w:rPr>
          <w:rStyle w:val="Hyperlink"/>
          <w:color w:val="auto"/>
          <w:u w:val="none"/>
        </w:rPr>
        <w:t>, do declaration</w:t>
      </w:r>
      <w:r w:rsidR="009949CF">
        <w:rPr>
          <w:rStyle w:val="Hyperlink"/>
          <w:color w:val="auto"/>
          <w:u w:val="none"/>
        </w:rPr>
        <w:t xml:space="preserve">: </w:t>
      </w:r>
      <w:hyperlink r:id="rId84" w:tooltip="TransDecl_DoDecl" w:history="1">
        <w:r w:rsidRPr="00B24873">
          <w:rPr>
            <w:rStyle w:val="Hyperlink"/>
          </w:rPr>
          <w:t>test1</w:t>
        </w:r>
      </w:hyperlink>
    </w:p>
    <w:p w:rsidR="00F3775C" w:rsidRPr="00E5027C" w:rsidRDefault="00A25C1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E5027C">
        <w:rPr>
          <w:rStyle w:val="Hyperlink"/>
          <w:color w:val="auto"/>
          <w:u w:val="none"/>
        </w:rPr>
        <w:t>“</w:t>
      </w:r>
      <w:r w:rsidR="00714CD1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>” event</w:t>
      </w:r>
      <w:r w:rsidR="00F3775C" w:rsidRPr="00E5027C">
        <w:rPr>
          <w:rStyle w:val="Hyperlink"/>
          <w:color w:val="auto"/>
          <w:u w:val="none"/>
        </w:rPr>
        <w:t xml:space="preserve">: </w:t>
      </w:r>
    </w:p>
    <w:p w:rsidR="00A25C17" w:rsidRPr="00F3775C" w:rsidRDefault="00F3775C" w:rsidP="00F3775C">
      <w:pPr>
        <w:pStyle w:val="ListParagraph"/>
        <w:ind w:left="1224"/>
      </w:pPr>
      <w:r w:rsidRPr="00F3775C">
        <w:rPr>
          <w:rStyle w:val="Hyperlink"/>
          <w:color w:val="auto"/>
          <w:u w:val="none"/>
        </w:rPr>
        <w:t>cannot be sent/raised</w:t>
      </w:r>
      <w:r w:rsidR="001820D8">
        <w:rPr>
          <w:rStyle w:val="Hyperlink"/>
          <w:color w:val="auto"/>
          <w:u w:val="none"/>
        </w:rPr>
        <w:t>/declared</w:t>
      </w:r>
      <w:r w:rsidR="00E5027C">
        <w:rPr>
          <w:rStyle w:val="Hyperlink"/>
          <w:color w:val="auto"/>
          <w:u w:val="none"/>
        </w:rPr>
        <w:t>/deferred/ignored</w:t>
      </w:r>
      <w:r w:rsidRPr="00F3775C">
        <w:rPr>
          <w:rStyle w:val="Hyperlink"/>
          <w:color w:val="auto"/>
          <w:u w:val="none"/>
        </w:rPr>
        <w:t xml:space="preserve">: </w:t>
      </w:r>
      <w:hyperlink r:id="rId85" w:tooltip="RaisedNullEvent" w:history="1">
        <w:r w:rsidRPr="004C4764">
          <w:rPr>
            <w:rStyle w:val="Hyperlink"/>
          </w:rPr>
          <w:t>test1</w:t>
        </w:r>
      </w:hyperlink>
      <w:r w:rsidR="004C4764">
        <w:rPr>
          <w:rStyle w:val="Hyperlink"/>
          <w:color w:val="auto"/>
          <w:u w:val="none"/>
        </w:rPr>
        <w:t xml:space="preserve">,   </w:t>
      </w:r>
      <w:hyperlink r:id="rId86" w:tooltip="SentNullEvent" w:history="1">
        <w:r w:rsidR="004C4764" w:rsidRPr="004C4764">
          <w:rPr>
            <w:rStyle w:val="Hyperlink"/>
          </w:rPr>
          <w:t>test2</w:t>
        </w:r>
      </w:hyperlink>
      <w:r w:rsidR="001820D8">
        <w:rPr>
          <w:rStyle w:val="Hyperlink"/>
          <w:color w:val="auto"/>
          <w:u w:val="none"/>
        </w:rPr>
        <w:t xml:space="preserve">,  </w:t>
      </w:r>
      <w:hyperlink r:id="rId87" w:tooltip="NullEventDecl" w:history="1">
        <w:r w:rsidR="001820D8" w:rsidRPr="001820D8">
          <w:rPr>
            <w:rStyle w:val="Hyperlink"/>
          </w:rPr>
          <w:t>test3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88" w:tooltip="DeferredNullEvent" w:history="1">
        <w:r w:rsidR="00E5027C" w:rsidRPr="00E5027C">
          <w:rPr>
            <w:rStyle w:val="Hyperlink"/>
          </w:rPr>
          <w:t>test4</w:t>
        </w:r>
      </w:hyperlink>
      <w:r w:rsidR="00E5027C">
        <w:rPr>
          <w:rStyle w:val="Hyperlink"/>
          <w:color w:val="auto"/>
          <w:u w:val="none"/>
        </w:rPr>
        <w:t xml:space="preserve">, </w:t>
      </w:r>
      <w:hyperlink r:id="rId89" w:tooltip="IgnoredNullEvent" w:history="1">
        <w:r w:rsidR="00E5027C" w:rsidRPr="00E5027C">
          <w:rPr>
            <w:rStyle w:val="Hyperlink"/>
          </w:rPr>
          <w:t>test5</w:t>
        </w:r>
      </w:hyperlink>
    </w:p>
    <w:p w:rsidR="00FE1D63" w:rsidRPr="00FE1D63" w:rsidRDefault="00A25C17" w:rsidP="00B27D10">
      <w:pPr>
        <w:pStyle w:val="ListParagraph"/>
        <w:numPr>
          <w:ilvl w:val="2"/>
          <w:numId w:val="7"/>
        </w:numPr>
      </w:pPr>
      <w:r w:rsidRPr="00662A25">
        <w:lastRenderedPageBreak/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90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91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92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93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94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95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A44C1E" w:rsidP="00530287">
      <w:pPr>
        <w:pStyle w:val="ListParagraph"/>
        <w:ind w:left="1224"/>
      </w:pPr>
      <w:hyperlink r:id="rId96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882CA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882CAF">
        <w:rPr>
          <w:b/>
        </w:rPr>
        <w:t>Annotations in P language</w:t>
      </w:r>
    </w:p>
    <w:p w:rsidR="00F50373" w:rsidRPr="00882CAF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882CAF">
        <w:rPr>
          <w:b/>
        </w:rPr>
        <w:t>Zing Annotation for seal/unseal</w:t>
      </w:r>
    </w:p>
    <w:p w:rsidR="00D4628C" w:rsidRPr="00882CAF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882CAF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120150" w:rsidRDefault="00684E02" w:rsidP="00120150">
      <w:pPr>
        <w:pStyle w:val="ListParagraph"/>
        <w:numPr>
          <w:ilvl w:val="2"/>
          <w:numId w:val="7"/>
        </w:numPr>
      </w:pPr>
      <w:r>
        <w:t xml:space="preserve">Basic syntax/semantics: </w:t>
      </w:r>
      <w:hyperlink r:id="rId97" w:tooltip="Actions_1" w:history="1">
        <w:r w:rsidR="009D2E48">
          <w:rPr>
            <w:rStyle w:val="Hyperlink"/>
          </w:rPr>
          <w:t>test1</w:t>
        </w:r>
      </w:hyperlink>
    </w:p>
    <w:p w:rsidR="00684E02" w:rsidRPr="00120150" w:rsidRDefault="00AA5490" w:rsidP="00120150">
      <w:pPr>
        <w:pStyle w:val="ListParagraph"/>
        <w:ind w:left="1224"/>
      </w:pPr>
      <w:r w:rsidRPr="00120150">
        <w:t>“</w:t>
      </w:r>
      <w:r w:rsidRPr="00120150">
        <w:rPr>
          <w:rFonts w:ascii="Consolas" w:hAnsi="Consolas" w:cs="Consolas"/>
          <w:color w:val="000000"/>
          <w:sz w:val="19"/>
          <w:szCs w:val="19"/>
          <w:highlight w:val="white"/>
        </w:rPr>
        <w:t>Undeclared state name</w:t>
      </w:r>
      <w:r w:rsidRPr="00120150">
        <w:rPr>
          <w:rFonts w:ascii="Consolas" w:hAnsi="Consolas" w:cs="Consolas"/>
          <w:color w:val="000000"/>
          <w:sz w:val="19"/>
          <w:szCs w:val="19"/>
        </w:rPr>
        <w:t>”</w:t>
      </w:r>
      <w:r w:rsidR="00120150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8" w:tooltip="TransDecl_DoDecl" w:history="1">
        <w:r w:rsidR="00120150" w:rsidRPr="0012015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99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100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101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102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103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  <w:rPr>
          <w:rStyle w:val="Hyperlink"/>
        </w:rPr>
      </w:pPr>
      <w:r>
        <w:t xml:space="preserve">2.1.4. </w:t>
      </w:r>
      <w:hyperlink r:id="rId104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0562E8" w:rsidRDefault="000562E8" w:rsidP="00684E02">
      <w:pPr>
        <w:pStyle w:val="ListParagraph"/>
        <w:ind w:left="702"/>
        <w:rPr>
          <w:rStyle w:val="Hyperlink"/>
          <w:color w:val="auto"/>
          <w:u w:val="none"/>
        </w:rPr>
      </w:pPr>
      <w:r w:rsidRPr="000562E8">
        <w:rPr>
          <w:rStyle w:val="Hyperlink"/>
          <w:color w:val="auto"/>
          <w:u w:val="none"/>
        </w:rPr>
        <w:t>Errors:</w:t>
      </w:r>
    </w:p>
    <w:p w:rsidR="000562E8" w:rsidRPr="000562E8" w:rsidRDefault="000562E8" w:rsidP="00684E02">
      <w:pPr>
        <w:pStyle w:val="ListParagraph"/>
        <w:ind w:left="702"/>
        <w:rPr>
          <w:rStyle w:val="Hyperlink"/>
          <w:b/>
          <w:color w:val="auto"/>
          <w:u w:val="none"/>
        </w:rPr>
      </w:pPr>
      <w:r w:rsidRPr="000562E8">
        <w:rPr>
          <w:rStyle w:val="Hyperlink"/>
          <w:b/>
          <w:color w:val="auto"/>
          <w:u w:val="none"/>
        </w:rPr>
        <w:t>“function contains bad labeling of push statements"</w:t>
      </w:r>
    </w:p>
    <w:p w:rsidR="000562E8" w:rsidRDefault="000562E8" w:rsidP="00684E02">
      <w:pPr>
        <w:pStyle w:val="ListParagraph"/>
        <w:ind w:left="702"/>
      </w:pPr>
    </w:p>
    <w:p w:rsidR="00EF0EE4" w:rsidRPr="00EF0EE4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</w:t>
      </w:r>
    </w:p>
    <w:p w:rsidR="00F50373" w:rsidRPr="0054255C" w:rsidRDefault="00EF0EE4" w:rsidP="00EF0EE4">
      <w:pPr>
        <w:pStyle w:val="ListParagraph"/>
        <w:ind w:left="612"/>
        <w:rPr>
          <w:rStyle w:val="Hyperlink"/>
          <w:b/>
        </w:rPr>
      </w:pPr>
      <w:r w:rsidRPr="00EF0EE4">
        <w:rPr>
          <w:rStyle w:val="Hyperlink"/>
          <w:b/>
          <w:color w:val="auto"/>
          <w:u w:val="none"/>
        </w:rPr>
        <w:t>“</w:t>
      </w:r>
      <w:r w:rsidR="0054255C" w:rsidRPr="00EF0EE4">
        <w:rPr>
          <w:rFonts w:ascii="Consolas" w:hAnsi="Consolas" w:cs="Consolas"/>
          <w:b/>
          <w:sz w:val="19"/>
          <w:szCs w:val="19"/>
          <w:highlight w:val="white"/>
        </w:rPr>
        <w:t>U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error: how to enable this message?</w:t>
      </w:r>
      <w:r w:rsidR="00BA7509">
        <w:rPr>
          <w:rFonts w:ascii="Consolas" w:hAnsi="Consolas" w:cs="Consolas"/>
          <w:b/>
          <w:color w:val="000000"/>
          <w:sz w:val="19"/>
          <w:szCs w:val="19"/>
        </w:rPr>
        <w:t xml:space="preserve"> See monitors.p.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105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106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F72EDD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54255C" w:rsidRPr="00F72EDD">
        <w:t>raise wit</w:t>
      </w:r>
      <w:r w:rsidR="00117D40" w:rsidRPr="00F72EDD">
        <w:t>h non-constant event expression</w:t>
      </w:r>
      <w:r w:rsidR="00DB0134" w:rsidRPr="00F72EDD">
        <w:t xml:space="preserve"> (with/without payload)</w:t>
      </w:r>
      <w:r w:rsidR="0018426D" w:rsidRPr="00F72EDD">
        <w:t xml:space="preserve">: </w:t>
      </w:r>
      <w:hyperlink r:id="rId107" w:tooltip="eventExprSendRaise" w:history="1">
        <w:r w:rsidR="0018426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08" w:tooltip="RaisedNull" w:history="1">
        <w:r w:rsidR="00F72EDD" w:rsidRPr="00641ED9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54255C" w:rsidRPr="008E1A10" w:rsidRDefault="0054255C" w:rsidP="00117D40">
      <w:pPr>
        <w:pStyle w:val="ListParagraph"/>
        <w:numPr>
          <w:ilvl w:val="2"/>
          <w:numId w:val="7"/>
        </w:numPr>
      </w:pPr>
      <w:r w:rsidRPr="008E1A10"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109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2128FC">
        <w:rPr>
          <w:rFonts w:ascii="Consolas" w:hAnsi="Consolas" w:cs="Consolas"/>
          <w:color w:val="000000"/>
          <w:sz w:val="19"/>
          <w:szCs w:val="19"/>
        </w:rPr>
        <w:t>“</w:t>
      </w:r>
      <w:hyperlink r:id="rId110" w:tooltip="monitors" w:history="1">
        <w:r w:rsidRPr="002128F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invalid payload type in raise (cannot send null value)</w:t>
        </w:r>
      </w:hyperlink>
      <w:r w:rsidRPr="002128FC">
        <w:rPr>
          <w:rFonts w:ascii="Consolas" w:hAnsi="Consolas" w:cs="Consolas"/>
          <w:color w:val="000000"/>
          <w:sz w:val="19"/>
          <w:szCs w:val="19"/>
        </w:rPr>
        <w:t>” (</w:t>
      </w:r>
      <w:r w:rsidRPr="00117D40">
        <w:rPr>
          <w:rFonts w:ascii="Consolas" w:hAnsi="Consolas" w:cs="Consolas"/>
          <w:color w:val="000000"/>
          <w:sz w:val="19"/>
          <w:szCs w:val="19"/>
        </w:rPr>
        <w:t>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D43A76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8E1A10">
        <w:rPr>
          <w:rFonts w:ascii="Consolas" w:hAnsi="Consolas" w:cs="Consolas"/>
          <w:color w:val="000000"/>
          <w:sz w:val="19"/>
          <w:szCs w:val="19"/>
        </w:rPr>
        <w:t>“</w:t>
      </w:r>
      <w:r w:rsidRPr="008E1A10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raise"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 xml:space="preserve"> (for raise with constant event expression, </w:t>
      </w:r>
      <w:r w:rsidR="008E1A10" w:rsidRPr="008E1A10">
        <w:rPr>
          <w:rFonts w:ascii="Consolas" w:hAnsi="Consolas" w:cs="Consolas"/>
          <w:color w:val="000000"/>
          <w:sz w:val="19"/>
          <w:szCs w:val="19"/>
        </w:rPr>
        <w:t xml:space="preserve">NIL and 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>non-NIL payload)</w:t>
      </w:r>
      <w:r w:rsidR="00D43A76" w:rsidRPr="008E1A10">
        <w:rPr>
          <w:rFonts w:ascii="Consolas" w:hAnsi="Consolas" w:cs="Consolas"/>
          <w:color w:val="000000"/>
          <w:sz w:val="19"/>
          <w:szCs w:val="19"/>
        </w:rPr>
        <w:t>:</w:t>
      </w:r>
      <w:r w:rsidR="00D43A7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11" w:tooltip="monitor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D43A76" w:rsidRPr="00D43A76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12" w:tooltip="payload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DB0134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117D40" w:rsidRPr="00DB0134">
        <w:t>Send with constant event expression: NIL and non-NIL payload cases</w:t>
      </w:r>
      <w:r w:rsidR="00DB0134" w:rsidRPr="00DB0134">
        <w:t xml:space="preserve">: </w:t>
      </w:r>
      <w:hyperlink r:id="rId113" w:tooltip="payloads" w:history="1">
        <w:r w:rsidR="00DB0134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641ED9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14" w:tooltip="SentNull" w:history="1">
        <w:r w:rsidR="00641ED9" w:rsidRPr="00641ED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Pr="00F72EDD" w:rsidRDefault="00117D40" w:rsidP="00117D40">
      <w:pPr>
        <w:pStyle w:val="ListParagraph"/>
        <w:numPr>
          <w:ilvl w:val="2"/>
          <w:numId w:val="7"/>
        </w:numPr>
      </w:pPr>
      <w:r w:rsidRPr="00F72EDD">
        <w:t>Send with non-constant event expression</w:t>
      </w:r>
      <w:r w:rsidR="00DB0134" w:rsidRPr="00F72EDD">
        <w:t xml:space="preserve"> (with/without payload)</w:t>
      </w:r>
      <w:r w:rsidR="00F72EDD">
        <w:t xml:space="preserve">: </w:t>
      </w:r>
      <w:hyperlink r:id="rId115" w:tooltip="eventExprSendRaise" w:history="1">
        <w:r w:rsidR="00F72ED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16" w:tooltip="SentNullDetected" w:history="1">
        <w:r w:rsidR="00CE30AE" w:rsidRPr="00CE30AE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BE2880" w:rsidRPr="00DB0134" w:rsidRDefault="00BE2880" w:rsidP="00117D40">
      <w:pPr>
        <w:pStyle w:val="ListParagraph"/>
        <w:numPr>
          <w:ilvl w:val="2"/>
          <w:numId w:val="7"/>
        </w:numPr>
      </w:pPr>
      <w:r w:rsidRPr="00DB0134">
        <w:t>Error rules for send:</w:t>
      </w:r>
      <w:r w:rsidRPr="00DB0134">
        <w:br/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argument 1 of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134">
        <w:t xml:space="preserve">”send” 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expects a machine value</w:t>
      </w:r>
      <w:r w:rsidRPr="00DB0134">
        <w:rPr>
          <w:rFonts w:ascii="Consolas" w:hAnsi="Consolas" w:cs="Consolas"/>
          <w:color w:val="000000"/>
          <w:sz w:val="19"/>
          <w:szCs w:val="19"/>
        </w:rPr>
        <w:t>”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7" w:tooltip="sen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118" w:tooltip="TokenRing_Typos" w:history="1">
        <w:r w:rsidRPr="00DB013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</w:rPr>
        <w:lastRenderedPageBreak/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 (cannot send null value)"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9" w:tooltip="payloa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DB0134" w:rsidRDefault="00EB46C9" w:rsidP="00CC7BE3">
      <w:pPr>
        <w:pStyle w:val="ListParagraph"/>
        <w:ind w:left="1134"/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0" w:tooltip="send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DB013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21" w:tooltip="function_Typo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D02FB0">
        <w:t>Monitor Invocation</w:t>
      </w:r>
      <w:r w:rsidR="00CC7BE3">
        <w:rPr>
          <w:rStyle w:val="Hyperlink"/>
        </w:rPr>
        <w:t>: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D02FB0">
        <w:rPr>
          <w:rStyle w:val="Hyperlink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non-constant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2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CE30AE" w:rsidRP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,  </w:t>
      </w:r>
      <w:hyperlink r:id="rId123" w:tooltip="MonitorNullDetected" w:history="1">
        <w:r w:rsidR="00CE30AE" w:rsidRPr="00CE30AE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; tests in “Integration Tests” section, 3.1.1.10.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4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numPr>
          <w:ilvl w:val="2"/>
          <w:numId w:val="7"/>
        </w:numPr>
      </w:pPr>
      <w:r w:rsidRPr="00BA4FB4">
        <w:rPr>
          <w:rFonts w:ascii="Consolas" w:hAnsi="Consolas" w:cs="Consolas"/>
          <w:color w:val="000000"/>
          <w:sz w:val="19"/>
          <w:szCs w:val="19"/>
        </w:rPr>
        <w:t xml:space="preserve"> Error rules for monitor:</w:t>
      </w:r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Undeclared monitor</w:t>
      </w:r>
      <w:r w:rsidRPr="00BA4FB4">
        <w:rPr>
          <w:rFonts w:ascii="Consolas" w:hAnsi="Consolas" w:cs="Consolas"/>
          <w:color w:val="000000"/>
          <w:sz w:val="19"/>
          <w:szCs w:val="19"/>
        </w:rPr>
        <w:t>”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5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BA4FB4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argument 2 of "monitor" expects an event value"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6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7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128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1F6312" w:rsidRDefault="00DD5BAA" w:rsidP="00F50373">
      <w:pPr>
        <w:pStyle w:val="ListParagraph"/>
        <w:numPr>
          <w:ilvl w:val="1"/>
          <w:numId w:val="7"/>
        </w:numPr>
      </w:pPr>
      <w:r w:rsidRPr="001F6312">
        <w:t>Function Statement (FunStmt):</w:t>
      </w:r>
    </w:p>
    <w:p w:rsidR="00DD5BAA" w:rsidRPr="001F6312" w:rsidRDefault="00DD5BAA" w:rsidP="00DD5BAA">
      <w:pPr>
        <w:pStyle w:val="ListParagraph"/>
        <w:ind w:left="702"/>
      </w:pPr>
      <w:r w:rsidRPr="001F6312">
        <w:t>rules about conformance of function stmts to function decls: 2 cases</w:t>
      </w:r>
    </w:p>
    <w:p w:rsidR="00DD5BAA" w:rsidRPr="001F6312" w:rsidRDefault="00DD5BAA" w:rsidP="00DD5BAA">
      <w:pPr>
        <w:pStyle w:val="ListParagraph"/>
        <w:ind w:left="702"/>
      </w:pPr>
      <w:r w:rsidRPr="001F6312">
        <w:t>errors</w:t>
      </w:r>
      <w:r w:rsidR="00A8209D" w:rsidRPr="001F6312">
        <w:t xml:space="preserve"> (make sure the tests are for FunStmt, rather then for FunApp, as in 4.4.3.12)</w:t>
      </w:r>
      <w:r w:rsidRPr="001F6312">
        <w:t>:</w:t>
      </w:r>
    </w:p>
    <w:p w:rsidR="00DD5BAA" w:rsidRPr="009472B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9472BA">
        <w:t>“</w:t>
      </w:r>
      <w:r w:rsidRPr="009472BA">
        <w:rPr>
          <w:rFonts w:ascii="Consolas" w:hAnsi="Consolas" w:cs="Consolas"/>
          <w:color w:val="000000"/>
          <w:sz w:val="19"/>
          <w:szCs w:val="19"/>
          <w:highlight w:val="white"/>
        </w:rPr>
        <w:t>function not defined"</w:t>
      </w:r>
      <w:r w:rsidRPr="009472BA">
        <w:rPr>
          <w:rFonts w:ascii="Consolas" w:hAnsi="Consolas" w:cs="Consolas"/>
          <w:color w:val="000000"/>
          <w:sz w:val="19"/>
          <w:szCs w:val="19"/>
        </w:rPr>
        <w:t xml:space="preserve"> (not the case of DoDecl, as in </w:t>
      </w:r>
      <w:r w:rsidR="00383CB9" w:rsidRPr="009472BA">
        <w:rPr>
          <w:rFonts w:ascii="Consolas" w:hAnsi="Consolas" w:cs="Consolas"/>
          <w:color w:val="000000"/>
          <w:sz w:val="19"/>
          <w:szCs w:val="19"/>
        </w:rPr>
        <w:t>1.8.3. above</w:t>
      </w:r>
      <w:r w:rsidRPr="009472BA">
        <w:rPr>
          <w:rFonts w:ascii="Consolas" w:hAnsi="Consolas" w:cs="Consolas"/>
          <w:color w:val="000000"/>
          <w:sz w:val="19"/>
          <w:szCs w:val="19"/>
        </w:rPr>
        <w:t>)</w:t>
      </w:r>
      <w:r w:rsidR="009472B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9" w:tooltip="ControlImpureInEntry" w:history="1">
        <w:r w:rsidR="009472BA" w:rsidRPr="009472B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9472B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110F03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F03">
        <w:rPr>
          <w:rFonts w:ascii="Consolas" w:hAnsi="Consolas" w:cs="Consolas"/>
          <w:color w:val="000000"/>
          <w:sz w:val="19"/>
          <w:szCs w:val="19"/>
        </w:rPr>
        <w:t>“</w:t>
      </w:r>
      <w:r w:rsidRPr="00110F03">
        <w:rPr>
          <w:rFonts w:ascii="Consolas" w:hAnsi="Consolas" w:cs="Consolas"/>
          <w:color w:val="000000"/>
          <w:sz w:val="19"/>
          <w:szCs w:val="19"/>
          <w:highlight w:val="white"/>
        </w:rPr>
        <w:t>function requires arguments"</w:t>
      </w:r>
      <w:r w:rsidR="00110F0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0" w:tooltip="lvalues" w:history="1">
        <w:r w:rsidR="00110F03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DD5BAA" w:rsidRPr="001F6312" w:rsidRDefault="00DD5BAA" w:rsidP="001F6312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6312">
        <w:rPr>
          <w:rFonts w:ascii="Consolas" w:hAnsi="Consolas" w:cs="Consolas"/>
          <w:color w:val="000000"/>
          <w:sz w:val="19"/>
          <w:szCs w:val="19"/>
        </w:rPr>
        <w:t>“</w:t>
      </w:r>
      <w:r w:rsidRPr="001F6312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types"</w:t>
      </w:r>
      <w:r w:rsidR="001F6312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1" w:tooltip="lvalues" w:history="1">
        <w:r w:rsidR="001F6312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132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>, two asserts in a ro</w:t>
      </w:r>
      <w:r w:rsidR="00110F03">
        <w:t>1</w:t>
      </w:r>
      <w:r w:rsidR="00EA13A5">
        <w:t xml:space="preserve">w: </w:t>
      </w:r>
      <w:hyperlink r:id="rId133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34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093C4A" w:rsidRDefault="0059251A" w:rsidP="0059251A">
      <w:pPr>
        <w:pStyle w:val="ListParagraph"/>
        <w:ind w:left="702"/>
      </w:pPr>
      <w:r w:rsidRPr="00093C4A">
        <w:rPr>
          <w:rStyle w:val="Hyperlink"/>
          <w:u w:val="none"/>
        </w:rPr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"assert" expects a boolean value</w:t>
      </w:r>
      <w:r w:rsidRPr="00093C4A">
        <w:rPr>
          <w:rFonts w:ascii="Consolas" w:hAnsi="Consolas" w:cs="Consolas"/>
          <w:color w:val="000000"/>
          <w:sz w:val="19"/>
          <w:szCs w:val="19"/>
        </w:rPr>
        <w:t>”</w:t>
      </w:r>
      <w:r w:rsidR="00093C4A" w:rsidRPr="00093C4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5" w:tooltip="nonAtomicDataTypes" w:history="1">
        <w:r w:rsidR="00093C4A" w:rsidRPr="00093C4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C86179" w:rsidRDefault="009B4767" w:rsidP="009B4767">
      <w:pPr>
        <w:pStyle w:val="ListParagraph"/>
        <w:ind w:left="1134"/>
      </w:pPr>
      <w:r w:rsidRPr="00C86179">
        <w:t>rule about subtype relation between LHS and RHS</w:t>
      </w:r>
    </w:p>
    <w:p w:rsidR="009B4767" w:rsidRPr="00C86179" w:rsidRDefault="009B4767" w:rsidP="009B476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C86179">
        <w:t>error: “</w:t>
      </w:r>
      <w:r w:rsidRPr="00C86179">
        <w:rPr>
          <w:rFonts w:ascii="Consolas" w:hAnsi="Consolas" w:cs="Consolas"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C86179">
        <w:rPr>
          <w:rFonts w:ascii="Consolas" w:hAnsi="Consolas" w:cs="Consolas"/>
          <w:color w:val="000000"/>
          <w:sz w:val="19"/>
          <w:szCs w:val="19"/>
        </w:rPr>
        <w:t>cases of LHS/RHS</w:t>
      </w:r>
      <w:r w:rsidR="00487C62" w:rsidRPr="00C86179">
        <w:rPr>
          <w:rFonts w:ascii="Consolas" w:hAnsi="Consolas" w:cs="Consolas"/>
          <w:color w:val="000000"/>
          <w:sz w:val="19"/>
          <w:szCs w:val="19"/>
        </w:rPr>
        <w:t xml:space="preserve"> types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6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7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8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9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40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Default="00A44C1E" w:rsidP="00997FFB">
      <w:pPr>
        <w:pStyle w:val="ListParagraph"/>
        <w:ind w:left="1134"/>
        <w:rPr>
          <w:rStyle w:val="Hyperlink"/>
        </w:rPr>
      </w:pPr>
      <w:hyperlink r:id="rId141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CA451B" w:rsidRDefault="00CA451B" w:rsidP="00997FFB">
      <w:pPr>
        <w:pStyle w:val="ListParagraph"/>
        <w:ind w:left="1134"/>
        <w:rPr>
          <w:rStyle w:val="Hyperlink"/>
          <w:color w:val="auto"/>
          <w:u w:val="none"/>
        </w:rPr>
      </w:pPr>
      <w:r w:rsidRPr="00CA451B">
        <w:rPr>
          <w:rStyle w:val="Hyperlink"/>
          <w:color w:val="auto"/>
          <w:u w:val="none"/>
        </w:rPr>
        <w:t>error</w:t>
      </w:r>
      <w:r>
        <w:rPr>
          <w:rStyle w:val="Hyperlink"/>
          <w:color w:val="auto"/>
          <w:u w:val="none"/>
        </w:rPr>
        <w:t>s</w:t>
      </w:r>
      <w:r w:rsidRPr="00CA451B">
        <w:rPr>
          <w:rStyle w:val="Hyperlink"/>
          <w:color w:val="auto"/>
          <w:u w:val="none"/>
        </w:rPr>
        <w:t>:</w:t>
      </w:r>
    </w:p>
    <w:p w:rsidR="00CA451B" w:rsidRDefault="00CA451B" w:rsidP="00997FFB">
      <w:pPr>
        <w:pStyle w:val="ListParagraph"/>
        <w:ind w:left="1134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Pr="00CA451B">
        <w:rPr>
          <w:rStyle w:val="Hyperlink"/>
          <w:color w:val="auto"/>
          <w:u w:val="none"/>
        </w:rPr>
        <w:t>this function must be pure. Data impure functions can only be called like "foo(...);" or "x = foo(...);"</w:t>
      </w:r>
    </w:p>
    <w:p w:rsidR="00553089" w:rsidRPr="00CA451B" w:rsidRDefault="00553089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auto"/>
          <w:sz w:val="19"/>
          <w:szCs w:val="19"/>
          <w:u w:val="none"/>
        </w:rPr>
      </w:pPr>
      <w:r>
        <w:rPr>
          <w:rStyle w:val="Hyperlink"/>
          <w:color w:val="auto"/>
          <w:u w:val="none"/>
        </w:rPr>
        <w:t>“</w:t>
      </w:r>
      <w:r w:rsidRPr="00553089">
        <w:rPr>
          <w:rStyle w:val="Hyperlink"/>
          <w:color w:val="auto"/>
          <w:u w:val="none"/>
        </w:rPr>
        <w:t>new M(...) can only be called like "new M(...);" or "x = new M(...);"</w:t>
      </w:r>
      <w:r>
        <w:rPr>
          <w:rStyle w:val="Hyperlink"/>
          <w:color w:val="auto"/>
          <w:u w:val="none"/>
        </w:rPr>
        <w:t xml:space="preserve"> : </w:t>
      </w:r>
      <w:hyperlink r:id="rId142" w:tooltip="purity" w:history="1">
        <w:r w:rsidRPr="00553089">
          <w:rPr>
            <w:rStyle w:val="Hyperlink"/>
          </w:rPr>
          <w:t>test1</w:t>
        </w:r>
      </w:hyperlink>
      <w:r w:rsidR="00B441BC">
        <w:rPr>
          <w:rStyle w:val="Hyperlink"/>
          <w:color w:val="auto"/>
          <w:u w:val="none"/>
        </w:rPr>
        <w:t xml:space="preserve"> (only BinApp is tested; </w:t>
      </w:r>
      <w:r w:rsidR="00B441BC" w:rsidRPr="00882CAF">
        <w:rPr>
          <w:rStyle w:val="Hyperlink"/>
          <w:b/>
          <w:color w:val="auto"/>
          <w:u w:val="none"/>
        </w:rPr>
        <w:t>TODO: test all other contexts</w:t>
      </w:r>
      <w:r w:rsidR="00B441BC" w:rsidRPr="00882CAF">
        <w:rPr>
          <w:rStyle w:val="Hyperlink"/>
          <w:color w:val="auto"/>
          <w:u w:val="none"/>
        </w:rPr>
        <w:t>)</w:t>
      </w:r>
    </w:p>
    <w:p w:rsidR="006A5639" w:rsidRPr="00E50186" w:rsidRDefault="006A5639" w:rsidP="006A5639">
      <w:pPr>
        <w:pStyle w:val="ListParagraph"/>
        <w:numPr>
          <w:ilvl w:val="2"/>
          <w:numId w:val="7"/>
        </w:numPr>
      </w:pPr>
      <w:r>
        <w:t xml:space="preserve"> </w:t>
      </w:r>
      <w:r w:rsidRPr="00E50186">
        <w:t>REMOVE:</w:t>
      </w:r>
    </w:p>
    <w:p w:rsidR="00EF47E8" w:rsidRPr="00E50186" w:rsidRDefault="00EF47E8" w:rsidP="00EF47E8">
      <w:pPr>
        <w:pStyle w:val="ListParagraph"/>
        <w:ind w:left="1134"/>
      </w:pPr>
      <w:r w:rsidRPr="00E50186">
        <w:t>rule about types of arguments: seq. and map cases</w:t>
      </w:r>
      <w:r w:rsidR="00E50186">
        <w:t>: tests from section 4.1 below.</w:t>
      </w:r>
    </w:p>
    <w:p w:rsidR="00EF47E8" w:rsidRPr="00761D02" w:rsidRDefault="00EF47E8" w:rsidP="00761D02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50186">
        <w:t>errors:</w:t>
      </w:r>
      <w:r w:rsidR="00761D02">
        <w:t xml:space="preserve"> </w:t>
      </w:r>
      <w:hyperlink r:id="rId143" w:tooltip="nonAtomicDataTypes" w:history="1">
        <w:r w:rsidR="00761D02" w:rsidRPr="007E00E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761D02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ab/>
      </w:r>
      <w:r w:rsidRPr="002D0631">
        <w:t>“</w:t>
      </w:r>
      <w:r w:rsidRPr="002D0631">
        <w:rPr>
          <w:rFonts w:ascii="Consolas" w:hAnsi="Consolas" w:cs="Consolas"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</w:r>
      <w:r w:rsidRPr="00E50186">
        <w:t>“</w:t>
      </w:r>
      <w:r w:rsidRPr="00E50186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</w:p>
    <w:p w:rsidR="00EF47E8" w:rsidRPr="00AA052C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EF47E8">
        <w:rPr>
          <w:b/>
        </w:rPr>
        <w:tab/>
      </w:r>
      <w:r w:rsidRPr="00AA052C">
        <w:t>“</w:t>
      </w:r>
      <w:r w:rsidRPr="00AA052C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7B7857" w:rsidRPr="00C6130E" w:rsidRDefault="007B7857" w:rsidP="007B7857">
      <w:pPr>
        <w:pStyle w:val="ListParagraph"/>
        <w:numPr>
          <w:ilvl w:val="2"/>
          <w:numId w:val="7"/>
        </w:numPr>
      </w:pPr>
      <w:r w:rsidRPr="00C6130E">
        <w:t xml:space="preserve"> INSERT: </w:t>
      </w:r>
      <w:r w:rsidR="00D04187">
        <w:t xml:space="preserve">refer to </w:t>
      </w:r>
      <w:r w:rsidR="00C6130E" w:rsidRPr="00C6130E">
        <w:t xml:space="preserve">tests </w:t>
      </w:r>
      <w:r w:rsidR="00C6130E">
        <w:t>from section 4.1 below.</w:t>
      </w:r>
    </w:p>
    <w:p w:rsidR="007B7857" w:rsidRPr="00C6130E" w:rsidRDefault="007B7857" w:rsidP="007B7857">
      <w:pPr>
        <w:pStyle w:val="ListParagraph"/>
        <w:ind w:left="1134"/>
      </w:pPr>
      <w:r w:rsidRPr="00C6130E">
        <w:t>rule about types of arguments: 2 cases</w:t>
      </w:r>
    </w:p>
    <w:p w:rsidR="007B7857" w:rsidRPr="005D34C2" w:rsidRDefault="007B7857" w:rsidP="007B7857">
      <w:pPr>
        <w:pStyle w:val="ListParagraph"/>
        <w:ind w:left="1134"/>
      </w:pPr>
      <w:r w:rsidRPr="005D34C2">
        <w:t>errors:</w:t>
      </w:r>
      <w:r w:rsidR="00CC5D33" w:rsidRPr="005D34C2">
        <w:t xml:space="preserve"> </w:t>
      </w:r>
      <w:hyperlink r:id="rId144" w:tooltip="nonAtomicDataTypes" w:history="1">
        <w:r w:rsidR="00CC5D33" w:rsidRPr="005D34C2">
          <w:rPr>
            <w:rStyle w:val="Hyperlink"/>
          </w:rPr>
          <w:t>test1</w:t>
        </w:r>
      </w:hyperlink>
      <w:r w:rsidR="007144C1" w:rsidRPr="005D34C2">
        <w:rPr>
          <w:rStyle w:val="Hyperlink"/>
        </w:rPr>
        <w:t>,</w:t>
      </w:r>
      <w:r w:rsidR="007144C1" w:rsidRPr="005D34C2">
        <w:rPr>
          <w:rStyle w:val="Hyperlink"/>
          <w:u w:val="none"/>
        </w:rPr>
        <w:t xml:space="preserve"> </w:t>
      </w:r>
      <w:hyperlink r:id="rId145" w:tooltip="ExprOperators" w:history="1">
        <w:r w:rsidR="007144C1" w:rsidRPr="005D34C2">
          <w:rPr>
            <w:rStyle w:val="Hyperlink"/>
          </w:rPr>
          <w:t>test2</w:t>
        </w:r>
      </w:hyperlink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="007144C1"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must be an integer”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not in the domain of the map"</w:t>
      </w:r>
    </w:p>
    <w:p w:rsidR="007B7857" w:rsidRPr="005D34C2" w:rsidRDefault="007B7857" w:rsidP="007B7857">
      <w:pPr>
        <w:pStyle w:val="ListParagraph"/>
        <w:ind w:left="1134"/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lastRenderedPageBreak/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46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 w:rsidRPr="00D84AAF">
        <w:rPr>
          <w:rFonts w:ascii="Consolas" w:hAnsi="Consolas" w:cs="Consolas"/>
          <w:color w:val="000000"/>
          <w:sz w:val="19"/>
          <w:szCs w:val="19"/>
        </w:rPr>
        <w:t>”: declared/used cases: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47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8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</w:t>
        </w:r>
        <w:r w:rsidRPr="00B1403F">
          <w:rPr>
            <w:rStyle w:val="Hyperlink"/>
            <w:rFonts w:ascii="Consolas" w:hAnsi="Consolas" w:cs="Consolas"/>
            <w:sz w:val="19"/>
            <w:szCs w:val="19"/>
          </w:rPr>
          <w:t>b</w:t>
        </w:r>
        <w:r w:rsidRPr="00B1403F">
          <w:rPr>
            <w:rStyle w:val="Hyperlink"/>
            <w:rFonts w:ascii="Consolas" w:hAnsi="Consolas" w:cs="Consolas"/>
            <w:sz w:val="19"/>
            <w:szCs w:val="19"/>
          </w:rPr>
          <w:t>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874720" w:rsidRDefault="00874720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 xml:space="preserve">” for static function: </w:t>
      </w:r>
      <w:hyperlink r:id="rId149" w:history="1">
        <w:r w:rsidR="00F1723A" w:rsidRPr="00F1723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9151E4" w:rsidRPr="00B1403F" w:rsidRDefault="00A44C1E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50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D84AAF" w:rsidRPr="00093C4A" w:rsidRDefault="00F50373" w:rsidP="00F50373">
      <w:pPr>
        <w:pStyle w:val="ListParagraph"/>
        <w:numPr>
          <w:ilvl w:val="1"/>
          <w:numId w:val="7"/>
        </w:numPr>
      </w:pPr>
      <w:r w:rsidRPr="00093C4A">
        <w:t>While Statement</w:t>
      </w:r>
      <w:r w:rsidR="00B6403F" w:rsidRPr="00093C4A">
        <w:t xml:space="preserve">: </w:t>
      </w:r>
      <w:hyperlink r:id="rId151" w:tooltip="nonAtomicDataTypes" w:history="1">
        <w:r w:rsidR="00D84AAF" w:rsidRPr="00093C4A">
          <w:rPr>
            <w:rStyle w:val="Hyperlink"/>
          </w:rPr>
          <w:t>test1</w:t>
        </w:r>
      </w:hyperlink>
    </w:p>
    <w:p w:rsidR="00D84AAF" w:rsidRPr="00093C4A" w:rsidRDefault="00D84AAF" w:rsidP="00D84AAF">
      <w:pPr>
        <w:pStyle w:val="ListParagraph"/>
        <w:ind w:left="612"/>
      </w:pPr>
      <w:r w:rsidRPr="00093C4A">
        <w:t>Error:</w:t>
      </w:r>
    </w:p>
    <w:p w:rsidR="00F50373" w:rsidRPr="00093C4A" w:rsidRDefault="00B6403F" w:rsidP="00D84AAF">
      <w:pPr>
        <w:pStyle w:val="ListParagraph"/>
        <w:ind w:left="612"/>
      </w:pPr>
      <w:r w:rsidRPr="00093C4A"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"while (...)" expects a boolean value"</w:t>
      </w:r>
      <w:r w:rsidRPr="00093C4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52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53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E210CA" w:rsidRDefault="00E210CA" w:rsidP="00C4339B">
      <w:pPr>
        <w:pStyle w:val="ListParagraph"/>
        <w:numPr>
          <w:ilvl w:val="1"/>
          <w:numId w:val="7"/>
        </w:numPr>
      </w:pPr>
      <w:r>
        <w:t xml:space="preserve">New expression: </w:t>
      </w:r>
      <w:hyperlink r:id="rId154" w:tooltip="Actions_1" w:history="1">
        <w:r w:rsidRPr="00E210CA">
          <w:rPr>
            <w:rStyle w:val="Hyperlink"/>
          </w:rPr>
          <w:t>test1</w:t>
        </w:r>
      </w:hyperlink>
      <w:r>
        <w:t xml:space="preserve"> (and many others)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8E3D45" w:rsidRDefault="00C4339B" w:rsidP="00C4339B">
      <w:pPr>
        <w:pStyle w:val="ListParagraph"/>
        <w:numPr>
          <w:ilvl w:val="1"/>
          <w:numId w:val="7"/>
        </w:numPr>
      </w:pPr>
      <w:r w:rsidRPr="008E3D45">
        <w:t>Different Primitive expressions</w:t>
      </w:r>
      <w:r w:rsidR="004E2DD2" w:rsidRPr="008E3D45">
        <w:t>: refer to 3</w:t>
      </w:r>
      <w:r w:rsidR="00F20432" w:rsidRPr="008E3D45">
        <w:t>.4. below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55" w:tooltip="BangaloreToRedmond" w:history="1">
        <w:r w:rsidRPr="006A16D2">
          <w:rPr>
            <w:rStyle w:val="Hyperlink"/>
          </w:rPr>
          <w:t>trigger</w:t>
        </w:r>
      </w:hyperlink>
      <w:hyperlink r:id="rId156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A44C1E" w:rsidP="00C4339B">
      <w:pPr>
        <w:pStyle w:val="ListParagraph"/>
        <w:numPr>
          <w:ilvl w:val="3"/>
          <w:numId w:val="7"/>
        </w:numPr>
      </w:pPr>
      <w:hyperlink r:id="rId157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58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A44C1E" w:rsidP="00C4339B">
      <w:pPr>
        <w:pStyle w:val="ListParagraph"/>
        <w:numPr>
          <w:ilvl w:val="3"/>
          <w:numId w:val="7"/>
        </w:numPr>
      </w:pPr>
      <w:hyperlink r:id="rId159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Pr="00695984" w:rsidRDefault="00C4339B" w:rsidP="00C4339B">
      <w:pPr>
        <w:pStyle w:val="ListParagraph"/>
        <w:numPr>
          <w:ilvl w:val="2"/>
          <w:numId w:val="7"/>
        </w:numPr>
      </w:pPr>
      <w:r w:rsidRPr="00695984">
        <w:t xml:space="preserve"> Default Operation</w:t>
      </w:r>
      <w:r w:rsidR="00773364" w:rsidRPr="00695984">
        <w:t>: initialization of variable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  <w:r w:rsidR="008F6545">
        <w:t xml:space="preserve">: </w:t>
      </w:r>
      <w:hyperlink r:id="rId160" w:tooltip="nonAtomicDataTypes" w:history="1">
        <w:r w:rsidR="008F6545">
          <w:rPr>
            <w:rStyle w:val="Hyperlink"/>
          </w:rPr>
          <w:t>test1</w:t>
        </w:r>
      </w:hyperlink>
      <w:r w:rsidR="008F6545">
        <w:rPr>
          <w:rStyle w:val="Hyperlink"/>
        </w:rPr>
        <w:t xml:space="preserve">,  </w:t>
      </w:r>
      <w:hyperlink r:id="rId161" w:tooltip="nonAtomicDataTypesAllAsserts" w:history="1">
        <w:r w:rsidR="00773364" w:rsidRPr="00773364">
          <w:rPr>
            <w:rStyle w:val="Hyperlink"/>
          </w:rPr>
          <w:t>test2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62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A44C1E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F73C81">
        <w:t>T</w:t>
      </w:r>
      <w:r w:rsidR="00CE3032">
        <w:t xml:space="preserve"> expressions:</w:t>
      </w:r>
    </w:p>
    <w:p w:rsidR="00CE3032" w:rsidRDefault="00CE3032" w:rsidP="00A44C1E">
      <w:pPr>
        <w:pStyle w:val="ListParagraph"/>
        <w:ind w:left="1224"/>
      </w:pPr>
      <w:r>
        <w:t xml:space="preserve"> </w:t>
      </w:r>
      <w:hyperlink r:id="rId163" w:tooltip="entryExit_1" w:history="1">
        <w:r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D631DB" w:rsidRPr="00D631DB" w:rsidRDefault="00A44C1E" w:rsidP="00A44C1E">
      <w:pPr>
        <w:pStyle w:val="ListParagraph"/>
        <w:ind w:left="1224"/>
        <w:rPr>
          <w:rFonts w:ascii="Calibri" w:hAnsi="Calibri"/>
          <w:color w:val="000000"/>
          <w:sz w:val="22"/>
          <w:szCs w:val="22"/>
        </w:rPr>
      </w:pPr>
      <w:r w:rsidRPr="00D631DB">
        <w:rPr>
          <w:rFonts w:ascii="Calibri" w:hAnsi="Calibri"/>
          <w:color w:val="000000"/>
          <w:sz w:val="22"/>
          <w:szCs w:val="22"/>
        </w:rPr>
        <w:t>side-effect free function with a nondeterministic choice of return value</w:t>
      </w:r>
      <w:r w:rsidR="00D631DB" w:rsidRPr="00D631DB">
        <w:rPr>
          <w:rFonts w:ascii="Calibri" w:hAnsi="Calibri"/>
          <w:color w:val="000000"/>
          <w:sz w:val="22"/>
          <w:szCs w:val="22"/>
        </w:rPr>
        <w:t xml:space="preserve"> in </w:t>
      </w:r>
    </w:p>
    <w:p w:rsidR="00A44C1E" w:rsidRPr="00D631DB" w:rsidRDefault="00D631DB" w:rsidP="00A44C1E">
      <w:pPr>
        <w:pStyle w:val="ListParagraph"/>
        <w:ind w:left="1224"/>
      </w:pPr>
      <w:r w:rsidRPr="00D631DB">
        <w:rPr>
          <w:rFonts w:ascii="Calibri" w:hAnsi="Calibri"/>
          <w:color w:val="000000"/>
          <w:sz w:val="22"/>
          <w:szCs w:val="22"/>
        </w:rPr>
        <w:t>non-primitive datatypes and assignments</w:t>
      </w:r>
      <w:r w:rsidR="00A44C1E" w:rsidRPr="00D631DB">
        <w:rPr>
          <w:rFonts w:ascii="Calibri" w:hAnsi="Calibri"/>
          <w:color w:val="000000"/>
          <w:sz w:val="22"/>
          <w:szCs w:val="22"/>
        </w:rPr>
        <w:t xml:space="preserve">: </w:t>
      </w:r>
      <w:hyperlink r:id="rId164" w:history="1">
        <w:r w:rsidR="00A44C1E" w:rsidRPr="00D631DB">
          <w:rPr>
            <w:rStyle w:val="Hyperlink"/>
            <w:rFonts w:ascii="Calibri" w:hAnsi="Calibri"/>
            <w:sz w:val="22"/>
            <w:szCs w:val="22"/>
          </w:rPr>
          <w:t>test1</w:t>
        </w:r>
      </w:hyperlink>
      <w:r w:rsidR="00A44C1E" w:rsidRPr="00D631DB">
        <w:rPr>
          <w:rFonts w:ascii="Calibri" w:hAnsi="Calibri"/>
          <w:color w:val="000000"/>
          <w:sz w:val="22"/>
          <w:szCs w:val="22"/>
        </w:rPr>
        <w:t xml:space="preserve">, </w:t>
      </w:r>
      <w:hyperlink r:id="rId165" w:history="1">
        <w:r w:rsidR="00A44C1E" w:rsidRPr="00D631DB">
          <w:rPr>
            <w:rStyle w:val="Hyperlink"/>
            <w:rFonts w:ascii="Calibri" w:hAnsi="Calibri"/>
            <w:sz w:val="22"/>
            <w:szCs w:val="22"/>
          </w:rPr>
          <w:t>test2</w:t>
        </w:r>
      </w:hyperlink>
      <w:r>
        <w:rPr>
          <w:rFonts w:ascii="Calibri" w:hAnsi="Calibri"/>
          <w:color w:val="000000"/>
          <w:sz w:val="22"/>
          <w:szCs w:val="22"/>
        </w:rPr>
        <w:t xml:space="preserve"> (and 10 other tests under the same folder), </w:t>
      </w:r>
      <w:hyperlink r:id="rId166" w:history="1">
        <w:r w:rsidRPr="00D631DB">
          <w:rPr>
            <w:rStyle w:val="Hyperlink"/>
            <w:rFonts w:ascii="Calibri" w:hAnsi="Calibri"/>
            <w:sz w:val="22"/>
            <w:szCs w:val="22"/>
          </w:rPr>
          <w:t>test3</w:t>
        </w:r>
      </w:hyperlink>
      <w:r>
        <w:rPr>
          <w:rFonts w:ascii="Calibri" w:hAnsi="Calibri"/>
          <w:color w:val="000000"/>
          <w:sz w:val="22"/>
          <w:szCs w:val="22"/>
        </w:rPr>
        <w:t xml:space="preserve">, </w:t>
      </w:r>
      <w:hyperlink r:id="rId167" w:history="1">
        <w:r w:rsidRPr="00D631DB">
          <w:rPr>
            <w:rStyle w:val="Hyperlink"/>
            <w:rFonts w:ascii="Calibri" w:hAnsi="Calibri"/>
            <w:sz w:val="22"/>
            <w:szCs w:val="22"/>
          </w:rPr>
          <w:t>test4</w:t>
        </w:r>
      </w:hyperlink>
      <w:r>
        <w:rPr>
          <w:rFonts w:ascii="Calibri" w:hAnsi="Calibri"/>
          <w:color w:val="000000"/>
          <w:sz w:val="22"/>
          <w:szCs w:val="22"/>
        </w:rPr>
        <w:t xml:space="preserve">, </w:t>
      </w:r>
      <w:hyperlink r:id="rId168" w:history="1">
        <w:r w:rsidRPr="00D631DB">
          <w:rPr>
            <w:rStyle w:val="Hyperlink"/>
            <w:rFonts w:ascii="Calibri" w:hAnsi="Calibri"/>
            <w:sz w:val="22"/>
            <w:szCs w:val="22"/>
          </w:rPr>
          <w:t>test5</w:t>
        </w:r>
      </w:hyperlink>
      <w:bookmarkStart w:id="2" w:name="_GoBack"/>
      <w:bookmarkEnd w:id="2"/>
    </w:p>
    <w:p w:rsidR="001B4B7A" w:rsidRDefault="001B4B7A" w:rsidP="00C4339B">
      <w:pPr>
        <w:pStyle w:val="ListParagraph"/>
        <w:numPr>
          <w:ilvl w:val="2"/>
          <w:numId w:val="7"/>
        </w:numPr>
      </w:pPr>
      <w:r>
        <w:t xml:space="preserve">FAIRNODET expressions (liveness-related): </w:t>
      </w:r>
      <w:hyperlink r:id="rId169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170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171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172" w:tooltip="Liveness_NONDET2" w:history="1">
        <w:r w:rsidRPr="001B4B7A">
          <w:rPr>
            <w:rStyle w:val="Hyperlink"/>
          </w:rPr>
          <w:t>test4</w:t>
        </w:r>
      </w:hyperlink>
    </w:p>
    <w:p w:rsidR="004E59F5" w:rsidRPr="005B46EF" w:rsidRDefault="004E59F5" w:rsidP="004E59F5">
      <w:pPr>
        <w:pStyle w:val="ListParagraph"/>
        <w:numPr>
          <w:ilvl w:val="1"/>
          <w:numId w:val="7"/>
        </w:numPr>
      </w:pPr>
      <w:r w:rsidRPr="005B46EF">
        <w:t xml:space="preserve">Types of operands in expressions </w:t>
      </w:r>
      <w:r w:rsidR="00B67977">
        <w:t>(</w:t>
      </w:r>
      <w:r w:rsidRPr="005B46EF">
        <w:t>have each operator tested at least once</w:t>
      </w:r>
      <w:r w:rsidR="00B67977">
        <w:t>)</w:t>
      </w:r>
      <w:r w:rsidRPr="005B46EF">
        <w:t>:</w:t>
      </w:r>
      <w:r w:rsidRPr="005B46EF">
        <w:br/>
        <w:t xml:space="preserve">3.4.1. Nullary expressions: 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  <w:r w:rsidRPr="005B46EF">
        <w:rPr>
          <w:rFonts w:ascii="Consolas" w:hAnsi="Consolas" w:cs="Consolas"/>
          <w:color w:val="000000"/>
          <w:sz w:val="19"/>
          <w:szCs w:val="19"/>
        </w:rPr>
        <w:t>: refer to 3.3 above and other tests.</w:t>
      </w:r>
    </w:p>
    <w:p w:rsidR="004E59F5" w:rsidRPr="00DE78B2" w:rsidRDefault="004E59F5" w:rsidP="004E59F5">
      <w:pPr>
        <w:pStyle w:val="ListParagraph"/>
        <w:numPr>
          <w:ilvl w:val="2"/>
          <w:numId w:val="3"/>
        </w:numPr>
      </w:pPr>
      <w:r w:rsidRPr="005B46EF">
        <w:t xml:space="preserve">Unary expressions: for all all operators and all applicable types: BOOL, INT, </w:t>
      </w:r>
      <w:r w:rsidR="0039703F">
        <w:t>EVENT</w:t>
      </w:r>
      <w:r w:rsidR="0039703F" w:rsidRPr="00DE78B2">
        <w:t>, MACHINE, ANY</w:t>
      </w:r>
      <w:r w:rsidR="005B46EF" w:rsidRPr="00DE78B2">
        <w:t>:</w:t>
      </w:r>
      <w:r w:rsidRPr="00DE78B2">
        <w:t xml:space="preserve"> </w:t>
      </w:r>
    </w:p>
    <w:p w:rsidR="004E59F5" w:rsidRDefault="004E59F5" w:rsidP="008E02D5">
      <w:pPr>
        <w:pStyle w:val="ListParagraph"/>
        <w:ind w:left="1332"/>
        <w:rPr>
          <w:rStyle w:val="Hyperlink"/>
        </w:rPr>
      </w:pPr>
      <w:r w:rsidRPr="008E02D5">
        <w:t>NOT</w:t>
      </w:r>
      <w:r w:rsidR="008E02D5">
        <w:t xml:space="preserve">, </w:t>
      </w:r>
      <w:r w:rsidRPr="008E02D5">
        <w:t>NEG</w:t>
      </w:r>
      <w:r w:rsidR="008E02D5">
        <w:t xml:space="preserve">: </w:t>
      </w:r>
      <w:hyperlink r:id="rId173" w:tooltip="ExprOperators" w:history="1">
        <w:r w:rsidR="008E02D5" w:rsidRPr="008E02D5">
          <w:rPr>
            <w:rStyle w:val="Hyperlink"/>
          </w:rPr>
          <w:t>test1</w:t>
        </w:r>
      </w:hyperlink>
      <w:r w:rsidR="005F1FF0">
        <w:rPr>
          <w:rStyle w:val="Hyperlink"/>
        </w:rPr>
        <w:t xml:space="preserve">, </w:t>
      </w:r>
      <w:hyperlink r:id="rId174" w:tooltip="ExprsOperatorsAllAsserts" w:history="1">
        <w:r w:rsidR="005F1FF0" w:rsidRPr="00511F6E">
          <w:rPr>
            <w:rStyle w:val="Hyperlink"/>
          </w:rPr>
          <w:t>test3</w:t>
        </w:r>
      </w:hyperlink>
    </w:p>
    <w:p w:rsidR="00152E6B" w:rsidRDefault="00152E6B" w:rsidP="008E02D5">
      <w:pPr>
        <w:pStyle w:val="ListParagraph"/>
        <w:ind w:left="1332"/>
      </w:pPr>
      <w:r>
        <w:t>Operators’ types:</w:t>
      </w:r>
    </w:p>
    <w:p w:rsidR="00152E6B" w:rsidRPr="008E02D5" w:rsidRDefault="00273F2C" w:rsidP="00273F2C">
      <w:pPr>
        <w:pStyle w:val="ListParagraph"/>
        <w:ind w:left="1332"/>
      </w:pPr>
      <w:r>
        <w:t>BOOL, INT (error), EVENT (error)</w:t>
      </w:r>
      <w:r w:rsidR="00EA6FD4">
        <w:t>, AN</w:t>
      </w:r>
      <w:r w:rsidR="00EA7D74">
        <w:t>Y (error</w:t>
      </w:r>
      <w:r w:rsidR="00EA6FD4">
        <w:t>)</w:t>
      </w:r>
    </w:p>
    <w:p w:rsidR="004E59F5" w:rsidRPr="003F210F" w:rsidRDefault="004E59F5" w:rsidP="003F210F">
      <w:pPr>
        <w:pStyle w:val="ListParagraph"/>
        <w:ind w:left="1332"/>
      </w:pPr>
      <w:r>
        <w:t>KEYS</w:t>
      </w:r>
      <w:r w:rsidR="003F210F" w:rsidRPr="003F210F">
        <w:t xml:space="preserve">, </w:t>
      </w:r>
      <w:r w:rsidRPr="003F210F">
        <w:t>VALUES</w:t>
      </w:r>
      <w:r w:rsidR="003F210F" w:rsidRPr="003F210F">
        <w:t>,</w:t>
      </w:r>
      <w:r w:rsidR="003F210F">
        <w:rPr>
          <w:b/>
        </w:rPr>
        <w:t xml:space="preserve"> </w:t>
      </w:r>
      <w:r w:rsidRPr="004E59F5">
        <w:t>SIZEOF</w:t>
      </w:r>
      <w:r w:rsidR="003F210F">
        <w:rPr>
          <w:b/>
        </w:rPr>
        <w:t xml:space="preserve">: </w:t>
      </w:r>
      <w:hyperlink r:id="rId175" w:tooltip="nonAtomicDataTypes" w:history="1">
        <w:r w:rsidR="003F210F" w:rsidRPr="002D0631">
          <w:rPr>
            <w:rStyle w:val="Hyperlink"/>
          </w:rPr>
          <w:t>test1</w:t>
        </w:r>
      </w:hyperlink>
      <w:r w:rsidRPr="003F210F">
        <w:rPr>
          <w:b/>
        </w:rPr>
        <w:t xml:space="preserve"> </w:t>
      </w:r>
    </w:p>
    <w:p w:rsidR="004E59F5" w:rsidRPr="005B46EF" w:rsidRDefault="004E59F5" w:rsidP="003F210F">
      <w:pPr>
        <w:pStyle w:val="ListParagraph"/>
        <w:ind w:left="1332"/>
      </w:pPr>
      <w:r>
        <w:rPr>
          <w:b/>
        </w:rPr>
        <w:t xml:space="preserve">      </w:t>
      </w:r>
      <w:r w:rsidRPr="005B46EF">
        <w:t xml:space="preserve">Error messages to test: </w:t>
      </w:r>
    </w:p>
    <w:p w:rsidR="004E59F5" w:rsidRPr="004E59F5" w:rsidRDefault="004E59F5" w:rsidP="003F210F">
      <w:pPr>
        <w:pStyle w:val="ListParagraph"/>
        <w:ind w:left="1332"/>
        <w:rPr>
          <w:b/>
        </w:rPr>
      </w:pPr>
      <w:r>
        <w:rPr>
          <w:b/>
        </w:rPr>
        <w:t xml:space="preserve">     </w:t>
      </w:r>
      <w:r w:rsidRPr="005B46EF">
        <w:t xml:space="preserve"> “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[</w:t>
      </w:r>
      <w:r w:rsidRPr="00C60953">
        <w:rPr>
          <w:rFonts w:ascii="Consolas" w:hAnsi="Consolas" w:cs="Consolas"/>
          <w:color w:val="000000"/>
          <w:sz w:val="19"/>
          <w:szCs w:val="19"/>
          <w:highlight w:val="white"/>
        </w:rPr>
        <w:t>boolean/integer</w:t>
      </w:r>
      <w:r w:rsidR="00B73856" w:rsidRPr="00B73856">
        <w:rPr>
          <w:rFonts w:ascii="Consolas" w:hAnsi="Consolas" w:cs="Consolas"/>
          <w:color w:val="000000"/>
          <w:sz w:val="19"/>
          <w:szCs w:val="19"/>
          <w:highlight w:val="white"/>
        </w:rPr>
        <w:t>/map</w:t>
      </w:r>
      <w:r w:rsidR="00014C96">
        <w:rPr>
          <w:rFonts w:ascii="Consolas" w:hAnsi="Consolas" w:cs="Consolas"/>
          <w:color w:val="000000"/>
          <w:sz w:val="19"/>
          <w:szCs w:val="19"/>
          <w:highlight w:val="white"/>
        </w:rPr>
        <w:t>(keys,</w:t>
      </w:r>
      <w:r w:rsidR="005B46EF">
        <w:rPr>
          <w:rFonts w:ascii="Consolas" w:hAnsi="Consolas" w:cs="Consolas"/>
          <w:color w:val="000000"/>
          <w:sz w:val="19"/>
          <w:szCs w:val="19"/>
          <w:highlight w:val="white"/>
        </w:rPr>
        <w:t>values</w:t>
      </w:r>
      <w:r w:rsidR="00014C9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 or 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sequence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(sizeof)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] value</w:t>
      </w:r>
      <w:r w:rsidRPr="005B46EF">
        <w:rPr>
          <w:rFonts w:ascii="Consolas" w:hAnsi="Consolas" w:cs="Consolas"/>
          <w:color w:val="000000"/>
          <w:sz w:val="19"/>
          <w:szCs w:val="19"/>
        </w:rPr>
        <w:t>”</w:t>
      </w:r>
      <w:r w:rsidR="00B73856" w:rsidRPr="005B46EF">
        <w:rPr>
          <w:rFonts w:ascii="Consolas" w:hAnsi="Consolas" w:cs="Consolas"/>
          <w:color w:val="000000"/>
          <w:sz w:val="19"/>
          <w:szCs w:val="19"/>
        </w:rPr>
        <w:t>:</w:t>
      </w:r>
      <w:r w:rsidR="00B73856" w:rsidRPr="005B46EF">
        <w:t xml:space="preserve"> </w:t>
      </w:r>
      <w:hyperlink r:id="rId176" w:tooltip="nonAtomicDataTypes" w:history="1">
        <w:r w:rsidR="00B73856" w:rsidRPr="002D0631">
          <w:rPr>
            <w:rStyle w:val="Hyperlink"/>
          </w:rPr>
          <w:t>test1</w:t>
        </w:r>
      </w:hyperlink>
    </w:p>
    <w:p w:rsidR="004E59F5" w:rsidRPr="00491842" w:rsidRDefault="004E59F5" w:rsidP="004E59F5">
      <w:pPr>
        <w:pStyle w:val="ListParagraph"/>
        <w:numPr>
          <w:ilvl w:val="2"/>
          <w:numId w:val="3"/>
        </w:numPr>
      </w:pPr>
      <w:r w:rsidRPr="00491842">
        <w:t xml:space="preserve">Binary expressions: </w:t>
      </w:r>
    </w:p>
    <w:p w:rsidR="00651AE9" w:rsidRPr="00491842" w:rsidRDefault="004E59F5" w:rsidP="004E59F5">
      <w:pPr>
        <w:pStyle w:val="ListParagraph"/>
        <w:numPr>
          <w:ilvl w:val="3"/>
          <w:numId w:val="3"/>
        </w:numPr>
      </w:pPr>
      <w:r w:rsidRPr="00491842">
        <w:t xml:space="preserve">Cast </w:t>
      </w:r>
      <w:r w:rsidR="009D2194" w:rsidRPr="00491842">
        <w:t xml:space="preserve">in </w:t>
      </w:r>
      <w:r w:rsidRPr="00491842">
        <w:t xml:space="preserve">expressions: </w:t>
      </w:r>
      <w:hyperlink r:id="rId177" w:tooltip="CastInExprs" w:history="1">
        <w:r w:rsidR="00491842" w:rsidRPr="00491842">
          <w:rPr>
            <w:rStyle w:val="Hyperlink"/>
          </w:rPr>
          <w:t>test1</w:t>
        </w:r>
      </w:hyperlink>
      <w:r w:rsidR="00491842">
        <w:t xml:space="preserve">, </w:t>
      </w:r>
      <w:hyperlink r:id="rId178" w:tooltip="CastInExprsAsserts" w:history="1">
        <w:r w:rsidR="00491842" w:rsidRPr="00F355A6">
          <w:rPr>
            <w:rStyle w:val="Hyperlink"/>
          </w:rPr>
          <w:t>test2</w:t>
        </w:r>
      </w:hyperlink>
      <w:r w:rsidR="00F355A6">
        <w:t xml:space="preserve">, </w:t>
      </w:r>
      <w:hyperlink r:id="rId179" w:tooltip="CastInExprsDynError" w:history="1">
        <w:r w:rsidR="00F355A6" w:rsidRPr="00F355A6">
          <w:rPr>
            <w:rStyle w:val="Hyperlink"/>
          </w:rPr>
          <w:t>test3</w:t>
        </w:r>
      </w:hyperlink>
      <w:r w:rsidR="00F355A6">
        <w:t xml:space="preserve">, </w:t>
      </w:r>
      <w:hyperlink r:id="rId180" w:tooltip="CastInExprsDynError" w:history="1">
        <w:r w:rsidR="00F355A6" w:rsidRPr="00F355A6">
          <w:rPr>
            <w:rStyle w:val="Hyperlink"/>
          </w:rPr>
          <w:t>test4</w:t>
        </w:r>
      </w:hyperlink>
      <w:r w:rsidR="00AF0949">
        <w:t xml:space="preserve">, </w:t>
      </w:r>
      <w:hyperlink r:id="rId181" w:tooltip="CastInExprsDynError" w:history="1">
        <w:r w:rsidR="00AF0949" w:rsidRPr="00AF0949">
          <w:rPr>
            <w:rStyle w:val="Hyperlink"/>
          </w:rPr>
          <w:t>test5</w:t>
        </w:r>
      </w:hyperlink>
      <w:r w:rsidR="00AF0949">
        <w:t xml:space="preserve">, </w:t>
      </w:r>
      <w:hyperlink r:id="rId182" w:tooltip="CastInExprsDynError" w:history="1">
        <w:r w:rsidR="00AF0949" w:rsidRPr="00AF0949">
          <w:rPr>
            <w:rStyle w:val="Hyperlink"/>
          </w:rPr>
          <w:t>test6</w:t>
        </w:r>
      </w:hyperlink>
      <w:r w:rsidR="00AF0949">
        <w:t xml:space="preserve">, </w:t>
      </w:r>
      <w:hyperlink r:id="rId183" w:tooltip="CastInExprsDynError" w:history="1">
        <w:r w:rsidR="00AF0949" w:rsidRPr="00AF0949">
          <w:rPr>
            <w:rStyle w:val="Hyperlink"/>
          </w:rPr>
          <w:t>test7</w:t>
        </w:r>
      </w:hyperlink>
      <w:r w:rsidR="004A3792">
        <w:t xml:space="preserve">, </w:t>
      </w:r>
      <w:hyperlink r:id="rId184" w:tooltip="CastInExprsDynError" w:history="1">
        <w:r w:rsidR="004A3792" w:rsidRPr="004A3792">
          <w:rPr>
            <w:rStyle w:val="Hyperlink"/>
          </w:rPr>
          <w:t>test8</w:t>
        </w:r>
      </w:hyperlink>
    </w:p>
    <w:p w:rsidR="00651AE9" w:rsidRPr="00491842" w:rsidRDefault="00651AE9" w:rsidP="00651AE9">
      <w:pPr>
        <w:pStyle w:val="ListParagraph"/>
        <w:ind w:left="1458"/>
      </w:pPr>
      <w:r w:rsidRPr="00491842">
        <w:t xml:space="preserve">            error:</w:t>
      </w:r>
    </w:p>
    <w:p w:rsidR="004E59F5" w:rsidRPr="00491842" w:rsidRDefault="00651AE9" w:rsidP="00651AE9">
      <w:pPr>
        <w:pStyle w:val="ListParagraph"/>
        <w:ind w:left="1458"/>
      </w:pPr>
      <w:r w:rsidRPr="00491842">
        <w:t xml:space="preserve">           </w:t>
      </w:r>
      <w:r w:rsidR="004E59F5" w:rsidRPr="00491842">
        <w:t>“Cast can never succeed”</w:t>
      </w:r>
    </w:p>
    <w:p w:rsidR="004E59F5" w:rsidRPr="00D17F9A" w:rsidRDefault="004E59F5" w:rsidP="004E59F5">
      <w:pPr>
        <w:pStyle w:val="ListParagraph"/>
        <w:numPr>
          <w:ilvl w:val="3"/>
          <w:numId w:val="3"/>
        </w:numPr>
      </w:pPr>
      <w:r w:rsidRPr="00D17F9A">
        <w:lastRenderedPageBreak/>
        <w:t xml:space="preserve">“New” expressions: </w:t>
      </w:r>
    </w:p>
    <w:p w:rsidR="004E59F5" w:rsidRDefault="004E59F5" w:rsidP="004E59F5">
      <w:pPr>
        <w:pStyle w:val="ListParagraph"/>
        <w:ind w:left="1728"/>
        <w:rPr>
          <w:b/>
        </w:rPr>
      </w:pPr>
      <w:r w:rsidRPr="00D17F9A">
        <w:t xml:space="preserve">        errors:</w:t>
      </w:r>
      <w:r>
        <w:rPr>
          <w:b/>
        </w:rPr>
        <w:t xml:space="preserve"> </w:t>
      </w:r>
      <w:hyperlink r:id="rId185" w:tooltip="monitors" w:history="1">
        <w:r w:rsidRPr="00980079">
          <w:rPr>
            <w:rStyle w:val="Hyperlink"/>
          </w:rPr>
          <w:t>test1</w:t>
        </w:r>
      </w:hyperlink>
    </w:p>
    <w:p w:rsidR="004E59F5" w:rsidRPr="00980079" w:rsidRDefault="004E59F5" w:rsidP="004E59F5">
      <w:pPr>
        <w:pStyle w:val="ListParagraph"/>
        <w:ind w:left="2448" w:firstLine="432"/>
      </w:pPr>
      <w:r w:rsidRPr="00980079">
        <w:t>“</w:t>
      </w:r>
      <w:r w:rsidRPr="00980079">
        <w:rPr>
          <w:rFonts w:ascii="Consolas" w:hAnsi="Consolas" w:cs="Consolas"/>
          <w:color w:val="000000"/>
          <w:sz w:val="19"/>
          <w:szCs w:val="19"/>
          <w:highlight w:val="white"/>
        </w:rPr>
        <w:t>Monitors cannot be created with "new""</w:t>
      </w:r>
      <w:r w:rsidRPr="00980079">
        <w:t>”</w:t>
      </w:r>
    </w:p>
    <w:p w:rsidR="004E59F5" w:rsidRPr="00D17F9A" w:rsidRDefault="004E59F5" w:rsidP="004E59F5">
      <w:pPr>
        <w:pStyle w:val="ListParagraph"/>
        <w:ind w:left="2448" w:firstLine="432"/>
      </w:pPr>
      <w:r w:rsidRPr="00D17F9A">
        <w:t>“</w:t>
      </w:r>
      <w:r w:rsidRPr="00D17F9A">
        <w:rPr>
          <w:rFonts w:ascii="Consolas" w:hAnsi="Consolas" w:cs="Consolas"/>
          <w:color w:val="000000"/>
          <w:sz w:val="19"/>
          <w:szCs w:val="19"/>
          <w:highlight w:val="white"/>
        </w:rPr>
        <w:t>Undefined machine type</w:t>
      </w:r>
      <w:r w:rsidRPr="00D17F9A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CB23FD" w:rsidRDefault="004E59F5" w:rsidP="004E59F5">
      <w:pPr>
        <w:pStyle w:val="ListParagraph"/>
        <w:numPr>
          <w:ilvl w:val="3"/>
          <w:numId w:val="3"/>
        </w:numPr>
      </w:pPr>
      <w:r w:rsidRPr="00CB23FD">
        <w:rPr>
          <w:rFonts w:cs="Consolas"/>
          <w:color w:val="000000"/>
        </w:rPr>
        <w:t xml:space="preserve">“Field” operator: </w:t>
      </w:r>
    </w:p>
    <w:p w:rsidR="004E59F5" w:rsidRPr="00CB23FD" w:rsidRDefault="004E59F5" w:rsidP="004E59F5">
      <w:pPr>
        <w:pStyle w:val="ListParagraph"/>
        <w:ind w:left="1728" w:firstLine="432"/>
        <w:rPr>
          <w:rFonts w:cs="Consolas"/>
          <w:color w:val="000000"/>
        </w:rPr>
      </w:pPr>
      <w:r w:rsidRPr="00CB23FD">
        <w:rPr>
          <w:rFonts w:cs="Consolas"/>
          <w:color w:val="000000"/>
        </w:rPr>
        <w:t>errors:</w:t>
      </w:r>
    </w:p>
    <w:p w:rsidR="004E59F5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86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87" w:tooltip="nonAtomicDataTypes" w:history="1">
        <w:r w:rsidRPr="007D3FE5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59F5" w:rsidRPr="005A2FB3" w:rsidRDefault="004E59F5" w:rsidP="004E59F5">
      <w:pPr>
        <w:pStyle w:val="ListParagraph"/>
        <w:ind w:left="2160" w:firstLine="432"/>
      </w:pPr>
      <w:r w:rsidRPr="005A2FB3">
        <w:rPr>
          <w:rFonts w:ascii="Consolas" w:hAnsi="Consolas" w:cs="Consolas"/>
          <w:color w:val="000000"/>
          <w:sz w:val="19"/>
          <w:szCs w:val="19"/>
        </w:rPr>
        <w:t>“</w:t>
      </w:r>
      <w:r w:rsidRPr="005A2FB3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(named) tuple value"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8" w:tooltip="payloadEntry" w:history="1">
        <w:r w:rsidRPr="005A2FB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and other tests in the same subfolder</w:t>
      </w:r>
    </w:p>
    <w:p w:rsidR="004E59F5" w:rsidRPr="0045655E" w:rsidRDefault="004E59F5" w:rsidP="004E59F5">
      <w:pPr>
        <w:pStyle w:val="ListParagraph"/>
        <w:numPr>
          <w:ilvl w:val="3"/>
          <w:numId w:val="3"/>
        </w:num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{ ADD, SUB, MUL, INTDIV }:</w:t>
      </w:r>
      <w:r w:rsidR="00BB6471" w:rsidRPr="0045655E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89" w:tooltip="ExprOperators" w:history="1">
        <w:r w:rsidR="00BB6471" w:rsidRPr="0045655E">
          <w:rPr>
            <w:rStyle w:val="Hyperlink"/>
          </w:rPr>
          <w:t>test1</w:t>
        </w:r>
      </w:hyperlink>
      <w:r w:rsidR="001A7F9A" w:rsidRPr="0045655E">
        <w:t xml:space="preserve">, </w:t>
      </w:r>
      <w:hyperlink r:id="rId190" w:tooltip="fields" w:history="1">
        <w:r w:rsidR="001A7F9A" w:rsidRPr="0045655E">
          <w:rPr>
            <w:rStyle w:val="Hyperlink"/>
          </w:rPr>
          <w:t>test2</w:t>
        </w:r>
      </w:hyperlink>
      <w:r w:rsidR="00511F6E">
        <w:rPr>
          <w:rStyle w:val="Hyperlink"/>
        </w:rPr>
        <w:t xml:space="preserve">, </w:t>
      </w:r>
      <w:hyperlink r:id="rId191" w:tooltip="ExprsOperatorsAllAsserts" w:history="1">
        <w:r w:rsidR="00511F6E" w:rsidRPr="00511F6E">
          <w:rPr>
            <w:rStyle w:val="Hyperlink"/>
          </w:rPr>
          <w:t>test3</w:t>
        </w:r>
      </w:hyperlink>
    </w:p>
    <w:p w:rsidR="00BB6471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Operands’ types tested:</w:t>
      </w:r>
    </w:p>
    <w:p w:rsidR="00511F6E" w:rsidRPr="0045655E" w:rsidRDefault="00511F6E" w:rsidP="00BB6471">
      <w:pPr>
        <w:pStyle w:val="ListParagraph"/>
        <w:ind w:left="1458"/>
      </w:pPr>
      <w:r>
        <w:rPr>
          <w:rFonts w:ascii="Consolas" w:hAnsi="Consolas" w:cs="Consolas"/>
          <w:color w:val="000000"/>
          <w:sz w:val="19"/>
          <w:szCs w:val="19"/>
        </w:rPr>
        <w:t xml:space="preserve">       ADD: INT, INT</w:t>
      </w:r>
    </w:p>
    <w:p w:rsidR="00BB6471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511F6E">
        <w:rPr>
          <w:rFonts w:ascii="Consolas" w:hAnsi="Consolas" w:cs="Consolas"/>
          <w:color w:val="000000"/>
          <w:sz w:val="19"/>
          <w:szCs w:val="19"/>
        </w:rPr>
        <w:t xml:space="preserve">ADD: </w:t>
      </w:r>
      <w:r w:rsidR="00511F6E">
        <w:rPr>
          <w:rFonts w:ascii="Consolas" w:hAnsi="Consolas" w:cs="Consolas"/>
          <w:color w:val="000000"/>
          <w:sz w:val="19"/>
          <w:szCs w:val="19"/>
        </w:rPr>
        <w:t>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2110A9" w:rsidRDefault="003F67C5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ADD: INT, ANY  </w:t>
      </w:r>
      <w:r w:rsidR="002110A9">
        <w:rPr>
          <w:rFonts w:ascii="Consolas" w:hAnsi="Consolas" w:cs="Consolas"/>
          <w:color w:val="000000"/>
          <w:sz w:val="19"/>
          <w:szCs w:val="19"/>
        </w:rPr>
        <w:t>(error, even if var of type ANY is assigned an int value)</w:t>
      </w:r>
    </w:p>
    <w:p w:rsidR="00511F6E" w:rsidRPr="00511F6E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511F6E">
        <w:rPr>
          <w:rFonts w:ascii="Consolas" w:hAnsi="Consolas" w:cs="Consolas"/>
          <w:color w:val="000000"/>
          <w:sz w:val="19"/>
          <w:szCs w:val="19"/>
        </w:rPr>
        <w:t xml:space="preserve">       SUB: INT, INT</w:t>
      </w:r>
    </w:p>
    <w:p w:rsidR="00BB6471" w:rsidRPr="00511F6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ab/>
      </w:r>
      <w:r w:rsidRPr="00511F6E">
        <w:rPr>
          <w:rFonts w:ascii="Consolas" w:hAnsi="Consolas" w:cs="Consolas"/>
          <w:color w:val="000000"/>
          <w:sz w:val="19"/>
          <w:szCs w:val="19"/>
        </w:rPr>
        <w:t>SUB: BOOL, INT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BB6471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MUL: INT, INT</w:t>
      </w:r>
    </w:p>
    <w:p w:rsidR="00511F6E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MUL: 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3F67C5" w:rsidRPr="0045655E" w:rsidRDefault="003F67C5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MUL: INT, ANY </w:t>
      </w:r>
      <w:r w:rsidR="00876A24">
        <w:rPr>
          <w:rFonts w:ascii="Consolas" w:hAnsi="Consolas" w:cs="Consolas"/>
          <w:color w:val="000000"/>
          <w:sz w:val="19"/>
          <w:szCs w:val="19"/>
        </w:rPr>
        <w:t xml:space="preserve"> (error, even if var of type ANY is assigned an int value)</w:t>
      </w:r>
    </w:p>
    <w:p w:rsidR="00F71A62" w:rsidRDefault="00F71A62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511F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55E">
        <w:rPr>
          <w:rFonts w:ascii="Consolas" w:hAnsi="Consolas" w:cs="Consolas"/>
          <w:color w:val="000000"/>
          <w:sz w:val="19"/>
          <w:szCs w:val="19"/>
        </w:rPr>
        <w:t>INTDIV: INT</w:t>
      </w:r>
      <w:r w:rsidR="00511F6E">
        <w:rPr>
          <w:rFonts w:ascii="Consolas" w:hAnsi="Consolas" w:cs="Consolas"/>
          <w:color w:val="000000"/>
          <w:sz w:val="19"/>
          <w:szCs w:val="19"/>
        </w:rPr>
        <w:t>, INT</w:t>
      </w:r>
    </w:p>
    <w:p w:rsidR="00511F6E" w:rsidRPr="0045655E" w:rsidRDefault="00511F6E" w:rsidP="00BB6471">
      <w:pPr>
        <w:pStyle w:val="ListParagraph"/>
        <w:ind w:left="1458"/>
      </w:pPr>
      <w:r>
        <w:rPr>
          <w:rFonts w:ascii="Consolas" w:hAnsi="Consolas" w:cs="Consolas"/>
          <w:color w:val="000000"/>
          <w:sz w:val="19"/>
          <w:szCs w:val="19"/>
        </w:rPr>
        <w:t xml:space="preserve">       INTDIV: 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4E59F5" w:rsidRPr="0045655E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errors:</w:t>
      </w:r>
    </w:p>
    <w:p w:rsidR="004E59F5" w:rsidRPr="0045655E" w:rsidRDefault="00A44C1E" w:rsidP="004E59F5">
      <w:pPr>
        <w:pStyle w:val="ListParagraph"/>
        <w:ind w:left="2160" w:firstLine="432"/>
        <w:rPr>
          <w:rFonts w:ascii="Consolas" w:hAnsi="Consolas" w:cs="Consolas"/>
          <w:sz w:val="19"/>
          <w:szCs w:val="19"/>
        </w:rPr>
      </w:pPr>
      <w:hyperlink r:id="rId192" w:tooltip="fields" w:history="1">
        <w:r w:rsidR="004E59F5" w:rsidRPr="0045655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“Operator expected first argument to be int”</w:t>
        </w:r>
      </w:hyperlink>
    </w:p>
    <w:p w:rsidR="004E59F5" w:rsidRPr="0045655E" w:rsidRDefault="004E59F5" w:rsidP="004E59F5">
      <w:pPr>
        <w:pStyle w:val="ListParagraph"/>
        <w:ind w:left="2160" w:firstLine="432"/>
      </w:pPr>
      <w:r w:rsidRPr="0045655E">
        <w:rPr>
          <w:rFonts w:ascii="Consolas" w:hAnsi="Consolas" w:cs="Consolas"/>
          <w:color w:val="000000"/>
          <w:sz w:val="19"/>
          <w:szCs w:val="19"/>
        </w:rPr>
        <w:t>“</w:t>
      </w: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</w:t>
      </w:r>
      <w:r w:rsidRPr="0045655E">
        <w:rPr>
          <w:rFonts w:ascii="Consolas" w:hAnsi="Consolas" w:cs="Consolas"/>
          <w:color w:val="000000"/>
          <w:sz w:val="19"/>
          <w:szCs w:val="19"/>
        </w:rPr>
        <w:t xml:space="preserve"> to be int”</w:t>
      </w:r>
    </w:p>
    <w:p w:rsidR="00266565" w:rsidRPr="00266565" w:rsidRDefault="004E59F5" w:rsidP="00266565">
      <w:pPr>
        <w:pStyle w:val="ListParagraph"/>
        <w:numPr>
          <w:ilvl w:val="3"/>
          <w:numId w:val="3"/>
        </w:numPr>
        <w:rPr>
          <w:b/>
        </w:rPr>
      </w:pP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{ LT, LE, GT, GE }</w:t>
      </w:r>
      <w:r w:rsidRPr="005D31F1">
        <w:rPr>
          <w:rFonts w:ascii="Consolas" w:hAnsi="Consolas" w:cs="Consolas"/>
          <w:color w:val="000000"/>
          <w:sz w:val="19"/>
          <w:szCs w:val="19"/>
        </w:rPr>
        <w:t>:</w:t>
      </w:r>
      <w:r w:rsidR="0045655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93" w:tooltip="ExprOperators" w:history="1">
        <w:r w:rsidR="0045655E" w:rsidRPr="008E02D5">
          <w:rPr>
            <w:rStyle w:val="Hyperlink"/>
          </w:rPr>
          <w:t>test1</w:t>
        </w:r>
      </w:hyperlink>
      <w:r w:rsidR="00266565" w:rsidRPr="00266565">
        <w:rPr>
          <w:rStyle w:val="Hyperlink"/>
          <w:u w:val="none"/>
        </w:rPr>
        <w:t xml:space="preserve"> </w:t>
      </w:r>
      <w:r w:rsidR="00266565">
        <w:rPr>
          <w:rStyle w:val="Hyperlink"/>
          <w:u w:val="none"/>
        </w:rPr>
        <w:t xml:space="preserve">, </w:t>
      </w:r>
      <w:hyperlink r:id="rId194" w:tooltip="ExprsOperatorsAllAsserts" w:history="1">
        <w:r w:rsidR="00266565" w:rsidRPr="00511F6E">
          <w:rPr>
            <w:rStyle w:val="Hyperlink"/>
          </w:rPr>
          <w:t>test3</w:t>
        </w:r>
      </w:hyperlink>
      <w:r w:rsidR="00266565" w:rsidRPr="00266565">
        <w:rPr>
          <w:rStyle w:val="Hyperlink"/>
          <w:u w:val="none"/>
        </w:rPr>
        <w:t xml:space="preserve">    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266565">
        <w:rPr>
          <w:rFonts w:ascii="Consolas" w:hAnsi="Consolas" w:cs="Consolas"/>
          <w:color w:val="000000"/>
          <w:sz w:val="19"/>
          <w:szCs w:val="19"/>
        </w:rPr>
        <w:t>Operands’ types tested: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INT, INT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INT, BOOL</w:t>
      </w:r>
      <w:r w:rsidR="0064368E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EA7D74" w:rsidRPr="00266565" w:rsidRDefault="00EA7D74" w:rsidP="00266565">
      <w:pPr>
        <w:pStyle w:val="ListParagraph"/>
        <w:ind w:left="1458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ANY, INT  (error) </w:t>
      </w:r>
    </w:p>
    <w:p w:rsidR="004E59F5" w:rsidRPr="005D31F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5D31F1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5D31F1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5D31F1" w:rsidRDefault="004E59F5" w:rsidP="004E59F5">
      <w:pPr>
        <w:pStyle w:val="ListParagraph"/>
        <w:ind w:left="2160" w:firstLine="432"/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924B3A" w:rsidRDefault="004E59F5" w:rsidP="004E59F5">
      <w:pPr>
        <w:pStyle w:val="ListParagraph"/>
        <w:numPr>
          <w:ilvl w:val="3"/>
          <w:numId w:val="3"/>
        </w:numPr>
      </w:pP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{ AND, OR }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5" w:tooltip="ExprOperators" w:history="1">
        <w:r w:rsidR="00F21886" w:rsidRPr="00924B3A">
          <w:rPr>
            <w:rStyle w:val="Hyperlink"/>
          </w:rPr>
          <w:t>test1</w:t>
        </w:r>
      </w:hyperlink>
      <w:r w:rsidR="00A33A7C">
        <w:rPr>
          <w:rStyle w:val="Hyperlink"/>
        </w:rPr>
        <w:t xml:space="preserve">, </w:t>
      </w:r>
      <w:hyperlink r:id="rId196" w:tooltip="ExprsOperatorsAllAsserts" w:history="1">
        <w:r w:rsidR="00A33A7C" w:rsidRPr="00511F6E">
          <w:rPr>
            <w:rStyle w:val="Hyperlink"/>
          </w:rPr>
          <w:t>test3</w:t>
        </w:r>
      </w:hyperlink>
    </w:p>
    <w:p w:rsidR="002073C2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Operands’ types tested:</w:t>
      </w:r>
    </w:p>
    <w:p w:rsidR="002073C2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BOOL, BOOL</w:t>
      </w:r>
    </w:p>
    <w:p w:rsidR="00F46707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INT, BOOL (error)</w:t>
      </w:r>
    </w:p>
    <w:p w:rsidR="00876A24" w:rsidRDefault="00F46707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BOOL, EVENT (error)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073C2" w:rsidRDefault="00876A2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ANY, BOOL (error, even if var of type ANY is assigned a bool value)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E59F5" w:rsidRPr="00924B3A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924B3A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24B3A" w:rsidRDefault="004E59F5" w:rsidP="004E59F5">
      <w:pPr>
        <w:pStyle w:val="ListParagraph"/>
        <w:ind w:left="2880"/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D0F9B" w:rsidRDefault="004E59F5" w:rsidP="004E59F5">
      <w:pPr>
        <w:pStyle w:val="ListParagraph"/>
        <w:numPr>
          <w:ilvl w:val="3"/>
          <w:numId w:val="3"/>
        </w:numPr>
      </w:pPr>
      <w:r w:rsidRPr="009D0F9B">
        <w:rPr>
          <w:rFonts w:ascii="Consolas" w:hAnsi="Consolas" w:cs="Consolas"/>
          <w:color w:val="000000"/>
          <w:sz w:val="19"/>
          <w:szCs w:val="19"/>
          <w:highlight w:val="white"/>
        </w:rPr>
        <w:t>{ EQ, NEQ }</w:t>
      </w:r>
      <w:r w:rsidR="00924B3A" w:rsidRPr="009D0F9B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7" w:tooltip="ExprOperators" w:history="1">
        <w:r w:rsidR="00924B3A" w:rsidRPr="009D0F9B">
          <w:rPr>
            <w:rStyle w:val="Hyperlink"/>
          </w:rPr>
          <w:t>test1</w:t>
        </w:r>
      </w:hyperlink>
      <w:r w:rsidR="009D0F9B" w:rsidRPr="009D0F9B">
        <w:t xml:space="preserve">,  </w:t>
      </w:r>
      <w:hyperlink r:id="rId198" w:tooltip="TokenRing_Typos" w:history="1">
        <w:r w:rsidR="009D0F9B" w:rsidRPr="009D0F9B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A33A7C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99" w:tooltip="ExprsOperatorsAllAsserts" w:history="1">
        <w:r w:rsidR="00A33A7C" w:rsidRPr="00511F6E">
          <w:rPr>
            <w:rStyle w:val="Hyperlink"/>
          </w:rPr>
          <w:t>test3</w:t>
        </w:r>
      </w:hyperlink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66565">
        <w:rPr>
          <w:rFonts w:ascii="Consolas" w:hAnsi="Consolas" w:cs="Consolas"/>
          <w:color w:val="000000"/>
          <w:sz w:val="19"/>
          <w:szCs w:val="19"/>
        </w:rPr>
        <w:t>Operands’ types tested:</w:t>
      </w:r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BOOL, BOOL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INT</w:t>
      </w:r>
    </w:p>
    <w:p w:rsidR="00EA6FD4" w:rsidRDefault="00D61A4A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BOOL, ANY (OK??</w:t>
      </w:r>
      <w:r w:rsidR="00DD433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ANY</w:t>
      </w:r>
      <w:r w:rsidR="00565F6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61A4A">
        <w:rPr>
          <w:rFonts w:ascii="Consolas" w:hAnsi="Consolas" w:cs="Consolas"/>
          <w:color w:val="000000"/>
          <w:sz w:val="19"/>
          <w:szCs w:val="19"/>
        </w:rPr>
        <w:t>(OK??</w:t>
      </w:r>
      <w:r w:rsidR="00565F6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EVENT, ANY</w:t>
      </w:r>
      <w:r w:rsidR="00DD433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D61A4A">
        <w:rPr>
          <w:rFonts w:ascii="Consolas" w:hAnsi="Consolas" w:cs="Consolas"/>
          <w:color w:val="000000"/>
          <w:sz w:val="19"/>
          <w:szCs w:val="19"/>
        </w:rPr>
        <w:t>OK??</w:t>
      </w:r>
      <w:r w:rsidR="00565F6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MACHINE, ANY</w:t>
      </w:r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BOOL</w:t>
      </w:r>
      <w:r w:rsidR="004E59F5" w:rsidRPr="009D0F9B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(error)</w:t>
      </w:r>
    </w:p>
    <w:p w:rsidR="005E1C20" w:rsidRDefault="005E1C20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EVENT, BOOL   (error)</w:t>
      </w:r>
    </w:p>
    <w:p w:rsidR="00204BD7" w:rsidRDefault="00204BD7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EVENT    (error)</w:t>
      </w:r>
    </w:p>
    <w:p w:rsidR="004E59F5" w:rsidRPr="009D0F9B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E59F5" w:rsidRPr="009D0F9B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044D3E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044D3E">
        <w:rPr>
          <w:rFonts w:ascii="Consolas" w:hAnsi="Consolas" w:cs="Consolas"/>
          <w:color w:val="000000"/>
          <w:sz w:val="19"/>
          <w:szCs w:val="19"/>
        </w:rPr>
        <w:t>“</w:t>
      </w:r>
      <w:r w:rsidRPr="00044D3E">
        <w:rPr>
          <w:rFonts w:ascii="Consolas" w:hAnsi="Consolas" w:cs="Consolas"/>
          <w:color w:val="000000"/>
          <w:sz w:val="19"/>
          <w:szCs w:val="19"/>
          <w:highlight w:val="white"/>
        </w:rPr>
        <w:t>Values cannot be compared because their types are incompatible"</w:t>
      </w:r>
      <w:r w:rsidRPr="00044D3E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200" w:tooltip="ExprOperators" w:history="1">
        <w:r w:rsidR="00044D3E" w:rsidRPr="009D0F9B">
          <w:rPr>
            <w:rStyle w:val="Hyperlink"/>
          </w:rPr>
          <w:t>test1</w:t>
        </w:r>
      </w:hyperlink>
    </w:p>
    <w:p w:rsidR="009D0F9B" w:rsidRPr="00A175D8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ab/>
      </w:r>
      <w:r w:rsidRPr="00A175D8">
        <w:rPr>
          <w:rFonts w:ascii="Consolas" w:hAnsi="Consolas" w:cs="Consolas"/>
          <w:color w:val="000000"/>
          <w:sz w:val="19"/>
          <w:szCs w:val="19"/>
        </w:rPr>
        <w:t>error vs int</w:t>
      </w:r>
    </w:p>
    <w:p w:rsidR="009D0F9B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r w:rsidRPr="00A175D8">
        <w:rPr>
          <w:rFonts w:ascii="Consolas" w:hAnsi="Consolas" w:cs="Consolas"/>
          <w:color w:val="000000"/>
          <w:sz w:val="19"/>
          <w:szCs w:val="19"/>
        </w:rPr>
        <w:t>error vs bool</w:t>
      </w:r>
    </w:p>
    <w:p w:rsidR="00A175D8" w:rsidRPr="00A175D8" w:rsidRDefault="00A175D8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error vs event</w:t>
      </w:r>
    </w:p>
    <w:p w:rsidR="004E59F5" w:rsidRPr="00044D3E" w:rsidRDefault="004E59F5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hyperlink r:id="rId201" w:tooltip="TokenRing_Typos" w:history="1">
        <w:r w:rsidRPr="00044D3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bool vs int</w:t>
        </w:r>
      </w:hyperlink>
    </w:p>
    <w:p w:rsidR="009D0F9B" w:rsidRDefault="009D0F9B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 w:rsidRPr="00180A04">
        <w:rPr>
          <w:rStyle w:val="Hyperlink"/>
          <w:rFonts w:ascii="Consolas" w:hAnsi="Consolas" w:cs="Consolas"/>
          <w:b/>
          <w:color w:val="auto"/>
          <w:sz w:val="19"/>
          <w:szCs w:val="19"/>
          <w:u w:val="none"/>
        </w:rPr>
        <w:t xml:space="preserve">       </w:t>
      </w:r>
      <w:r w:rsidRPr="00A175D8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event vs int</w:t>
      </w:r>
    </w:p>
    <w:p w:rsidR="00A175D8" w:rsidRPr="00A175D8" w:rsidRDefault="00A175D8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       event vs bool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IDX: </w:t>
      </w:r>
      <w:hyperlink r:id="rId202" w:tooltip="nonAtomicDataTypes" w:history="1">
        <w:r w:rsidRPr="002D0631">
          <w:rPr>
            <w:rStyle w:val="Hyperlink"/>
          </w:rPr>
          <w:t>tes</w:t>
        </w:r>
        <w:r w:rsidRPr="002D0631">
          <w:rPr>
            <w:rStyle w:val="Hyperlink"/>
          </w:rPr>
          <w:t>t</w:t>
        </w:r>
        <w:r w:rsidRPr="002D0631">
          <w:rPr>
            <w:rStyle w:val="Hyperlink"/>
          </w:rPr>
          <w:t>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1B101B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</w:rPr>
      </w:pPr>
      <w:r w:rsidRPr="001B101B">
        <w:rPr>
          <w:rFonts w:ascii="Consolas" w:hAnsi="Consolas" w:cs="Consolas"/>
          <w:color w:val="000000"/>
          <w:sz w:val="19"/>
          <w:szCs w:val="19"/>
        </w:rPr>
        <w:t>“</w:t>
      </w:r>
      <w:r w:rsidRPr="001B101B">
        <w:rPr>
          <w:rFonts w:ascii="Consolas" w:hAnsi="Consolas" w:cs="Consolas"/>
          <w:color w:val="000000"/>
          <w:sz w:val="19"/>
          <w:szCs w:val="19"/>
          <w:highlight w:val="white"/>
        </w:rPr>
        <w:t>Indexer must be applied to a sequence or map"</w:t>
      </w:r>
      <w:r w:rsidRPr="001B10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Default="004E59F5" w:rsidP="004E59F5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156B92">
        <w:rPr>
          <w:rFonts w:ascii="Consolas" w:hAnsi="Consolas" w:cs="Consolas"/>
          <w:color w:val="000000"/>
          <w:sz w:val="19"/>
          <w:szCs w:val="19"/>
        </w:rPr>
        <w:t>“</w:t>
      </w:r>
      <w:r w:rsidRPr="00156B92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4E59F5" w:rsidRPr="008E3D45" w:rsidRDefault="004E59F5" w:rsidP="004E59F5">
      <w:pPr>
        <w:pStyle w:val="ListParagraph"/>
        <w:ind w:left="1728" w:firstLine="432"/>
      </w:pPr>
      <w:r w:rsidRPr="008E3D45">
        <w:rPr>
          <w:rFonts w:ascii="Consolas" w:hAnsi="Consolas" w:cs="Consolas"/>
          <w:color w:val="000000"/>
          <w:sz w:val="19"/>
          <w:szCs w:val="19"/>
        </w:rPr>
        <w:t>“</w:t>
      </w:r>
      <w:r w:rsidRPr="008E3D45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IN: </w:t>
      </w:r>
      <w:hyperlink r:id="rId203" w:tooltip="nonAtomicDataTypes" w:history="1">
        <w:r w:rsidRPr="002D0631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35380B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35380B">
        <w:rPr>
          <w:rFonts w:ascii="Consolas" w:hAnsi="Consolas" w:cs="Consolas"/>
          <w:color w:val="000000"/>
          <w:sz w:val="19"/>
          <w:szCs w:val="19"/>
        </w:rPr>
        <w:t>“</w:t>
      </w:r>
      <w:r w:rsidRPr="0035380B">
        <w:rPr>
          <w:rFonts w:ascii="Consolas" w:hAnsi="Consolas" w:cs="Consolas"/>
          <w:color w:val="000000"/>
          <w:sz w:val="19"/>
          <w:szCs w:val="19"/>
          <w:highlight w:val="white"/>
        </w:rPr>
        <w:t>Value can never be in the map"</w:t>
      </w:r>
      <w:r w:rsidRPr="0035380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Pr="003C0390" w:rsidRDefault="004E59F5" w:rsidP="004E59F5">
      <w:pPr>
        <w:pStyle w:val="ListParagraph"/>
        <w:ind w:left="2880"/>
      </w:pPr>
      <w:r w:rsidRPr="003C0390">
        <w:rPr>
          <w:rFonts w:ascii="Consolas" w:hAnsi="Consolas" w:cs="Consolas"/>
          <w:color w:val="000000"/>
          <w:sz w:val="19"/>
          <w:szCs w:val="19"/>
        </w:rPr>
        <w:t>“</w:t>
      </w:r>
      <w:r w:rsidRPr="003C0390">
        <w:rPr>
          <w:rFonts w:ascii="Consolas" w:hAnsi="Consolas" w:cs="Consolas"/>
          <w:color w:val="000000"/>
          <w:sz w:val="19"/>
          <w:szCs w:val="19"/>
          <w:highlight w:val="white"/>
        </w:rPr>
        <w:t>"in" expects a map"</w:t>
      </w:r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Expr produces a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204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NamedExprs produces a named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205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 xml:space="preserve">Function application: </w:t>
      </w:r>
      <w:hyperlink r:id="rId206" w:tooltip="nonAtomicDataType" w:history="1">
        <w:r w:rsidRPr="00A04057">
          <w:rPr>
            <w:rStyle w:val="Hyperlink"/>
          </w:rPr>
          <w:t>test1</w:t>
        </w:r>
      </w:hyperlink>
      <w:r>
        <w:t xml:space="preserve">, </w:t>
      </w:r>
      <w:hyperlink r:id="rId207" w:tooltip="function" w:history="1">
        <w:r w:rsidRPr="00E262C3">
          <w:rPr>
            <w:rStyle w:val="Hyperlink"/>
          </w:rPr>
          <w:t>test2</w:t>
        </w:r>
      </w:hyperlink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“function must return a value”</w:t>
      </w:r>
      <w:r w:rsidRPr="00A04057">
        <w:rPr>
          <w:rFonts w:ascii="Consolas" w:hAnsi="Consolas" w:cs="Consolas"/>
          <w:color w:val="000000"/>
          <w:sz w:val="19"/>
          <w:szCs w:val="19"/>
        </w:rPr>
        <w:br/>
      </w:r>
      <w:hyperlink r:id="rId208" w:tooltip="TransDecl_DoDecl" w:history="1">
        <w:r w:rsidRPr="00A04057">
          <w:rPr>
            <w:rStyle w:val="Hyperlink"/>
            <w:rFonts w:ascii="Consolas" w:hAnsi="Consolas" w:cs="Consolas"/>
            <w:sz w:val="19"/>
            <w:szCs w:val="19"/>
          </w:rPr>
          <w:t>“</w:t>
        </w:r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does not return a value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hyperlink r:id="rId209" w:tooltip="function" w:history="1"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</w:t>
        </w:r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m</w:t>
        </w:r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ents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786270">
        <w:rPr>
          <w:rFonts w:ascii="Consolas" w:hAnsi="Consolas" w:cs="Consolas"/>
          <w:color w:val="000000"/>
          <w:sz w:val="19"/>
          <w:szCs w:val="19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4E2DD2" w:rsidRPr="00B367D7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B367D7">
        <w:rPr>
          <w:rFonts w:ascii="Consolas" w:hAnsi="Consolas" w:cs="Consolas"/>
          <w:color w:val="000000"/>
          <w:sz w:val="19"/>
          <w:szCs w:val="19"/>
        </w:rPr>
        <w:t>“null” in expressions</w:t>
      </w:r>
      <w:r w:rsidR="00B367D7" w:rsidRPr="00B367D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210" w:tooltip="ExprOperators" w:history="1">
        <w:r w:rsidR="00B367D7" w:rsidRPr="008E02D5">
          <w:rPr>
            <w:rStyle w:val="Hyperlink"/>
          </w:rPr>
          <w:t>test1</w:t>
        </w:r>
      </w:hyperlink>
      <w:r w:rsidR="00B367D7">
        <w:rPr>
          <w:rStyle w:val="Hyperlink"/>
        </w:rPr>
        <w:t xml:space="preserve">,  </w:t>
      </w:r>
      <w:hyperlink r:id="rId211" w:tooltip="nonAtomicDataTypesAllAsserts" w:history="1">
        <w:r w:rsidR="00B367D7">
          <w:rPr>
            <w:rStyle w:val="Hyperlink"/>
          </w:rPr>
          <w:t>test2</w:t>
        </w:r>
      </w:hyperlink>
    </w:p>
    <w:p w:rsidR="004E2DD2" w:rsidRDefault="00EA3036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REAL </w:t>
      </w:r>
      <w:r w:rsidR="00584582">
        <w:rPr>
          <w:rFonts w:ascii="Consolas" w:hAnsi="Consolas" w:cs="Consolas"/>
          <w:b/>
          <w:color w:val="000000"/>
          <w:sz w:val="19"/>
          <w:szCs w:val="19"/>
        </w:rPr>
        <w:t>as base type</w:t>
      </w:r>
    </w:p>
    <w:p w:rsidR="00584582" w:rsidRPr="00584582" w:rsidRDefault="0058458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584582">
        <w:rPr>
          <w:rFonts w:ascii="Consolas" w:hAnsi="Consolas" w:cs="Consolas"/>
          <w:color w:val="000000"/>
          <w:sz w:val="19"/>
          <w:szCs w:val="19"/>
        </w:rPr>
        <w:t xml:space="preserve">FOREIGN as base type: </w:t>
      </w:r>
      <w:hyperlink r:id="rId212" w:history="1">
        <w:r w:rsidRPr="00F1723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4E59F5" w:rsidRPr="00882CAF" w:rsidRDefault="004E59F5" w:rsidP="004E59F5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</w:rPr>
      </w:pPr>
      <w:r w:rsidRPr="00882CAF">
        <w:rPr>
          <w:rFonts w:ascii="Consolas" w:hAnsi="Consolas" w:cs="Consolas"/>
          <w:b/>
          <w:color w:val="000000"/>
          <w:sz w:val="19"/>
          <w:szCs w:val="19"/>
        </w:rPr>
        <w:t>Division by zero, integer underflow/overflow.</w:t>
      </w:r>
    </w:p>
    <w:p w:rsidR="004E59F5" w:rsidRDefault="00B67977" w:rsidP="00B67977">
      <w:pPr>
        <w:pStyle w:val="ListParagraph"/>
        <w:numPr>
          <w:ilvl w:val="1"/>
          <w:numId w:val="3"/>
        </w:numPr>
      </w:pPr>
      <w:r>
        <w:t xml:space="preserve">Short-circuit evaluation of “&amp;&amp;” and “||”: </w:t>
      </w:r>
      <w:hyperlink r:id="rId213" w:tooltip="ShortCircuitEval" w:history="1">
        <w:r w:rsidRPr="00436E72">
          <w:rPr>
            <w:rStyle w:val="Hyperlink"/>
          </w:rPr>
          <w:t>test1</w:t>
        </w:r>
      </w:hyperlink>
    </w:p>
    <w:p w:rsidR="004E59F5" w:rsidRDefault="004E59F5" w:rsidP="004E59F5">
      <w:pPr>
        <w:pStyle w:val="ListParagraph"/>
        <w:ind w:left="612"/>
      </w:pPr>
    </w:p>
    <w:p w:rsidR="00C4339B" w:rsidRDefault="00C4339B" w:rsidP="004E59F5">
      <w:pPr>
        <w:pStyle w:val="ListParagraph"/>
        <w:numPr>
          <w:ilvl w:val="0"/>
          <w:numId w:val="3"/>
        </w:numPr>
      </w:pPr>
      <w:r>
        <w:t>Data types in P</w:t>
      </w:r>
    </w:p>
    <w:p w:rsidR="00E5319E" w:rsidRDefault="00E5319E" w:rsidP="00DC4293">
      <w:pPr>
        <w:pStyle w:val="ListParagraph"/>
        <w:numPr>
          <w:ilvl w:val="1"/>
          <w:numId w:val="6"/>
        </w:numPr>
      </w:pPr>
      <w:r>
        <w:t>C</w:t>
      </w:r>
      <w:r w:rsidRPr="00E5319E">
        <w:t xml:space="preserve">omplex </w:t>
      </w:r>
      <w:r>
        <w:t xml:space="preserve">(non-atomic) </w:t>
      </w:r>
      <w:r w:rsidRPr="00E5319E">
        <w:t>data types in assign/remove/insert: sequences, tuples, maps</w:t>
      </w:r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“StaticError” tests: </w:t>
      </w:r>
      <w:hyperlink r:id="rId214" w:tooltip="lvalues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215" w:tooltip="function_Typos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216" w:tooltip="nonAtomicDataTypes" w:history="1">
        <w:r w:rsidRPr="00E5319E">
          <w:rPr>
            <w:rStyle w:val="Hyperlink"/>
          </w:rPr>
          <w:t>test3</w:t>
        </w:r>
      </w:hyperlink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 “DynamicError” tests: </w:t>
      </w:r>
      <w:hyperlink r:id="rId217" w:tooltip="nonAtomicDataType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218" w:tooltip="nonAtomicDataType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219" w:tooltip="nonAtomicDataType" w:history="1">
        <w:r w:rsidRPr="00E5319E">
          <w:rPr>
            <w:rStyle w:val="Hyperlink"/>
          </w:rPr>
          <w:t>test3</w:t>
        </w:r>
      </w:hyperlink>
      <w:r>
        <w:t xml:space="preserve">, </w:t>
      </w:r>
      <w:hyperlink r:id="rId220" w:tooltip="nonAtomicDataType" w:history="1">
        <w:r w:rsidRPr="00E5319E">
          <w:rPr>
            <w:rStyle w:val="Hyperlink"/>
          </w:rPr>
          <w:t>test4</w:t>
        </w:r>
      </w:hyperlink>
      <w:r>
        <w:t xml:space="preserve">, </w:t>
      </w:r>
      <w:hyperlink r:id="rId221" w:tooltip="nonAtomicDataType" w:history="1">
        <w:r w:rsidRPr="00E5319E">
          <w:rPr>
            <w:rStyle w:val="Hyperlink"/>
          </w:rPr>
          <w:t>test5</w:t>
        </w:r>
      </w:hyperlink>
      <w:r>
        <w:t xml:space="preserve">, </w:t>
      </w:r>
      <w:hyperlink r:id="rId222" w:tooltip="nonAtomicDataType" w:history="1">
        <w:r w:rsidRPr="00E5319E">
          <w:rPr>
            <w:rStyle w:val="Hyperlink"/>
          </w:rPr>
          <w:t>test6</w:t>
        </w:r>
      </w:hyperlink>
      <w:r>
        <w:t xml:space="preserve">, </w:t>
      </w:r>
      <w:hyperlink r:id="rId223" w:tooltip="nonAtomicDataType" w:history="1">
        <w:r w:rsidRPr="007516B7">
          <w:rPr>
            <w:rStyle w:val="Hyperlink"/>
          </w:rPr>
          <w:t>test7</w:t>
        </w:r>
      </w:hyperlink>
      <w:r>
        <w:t xml:space="preserve">, </w:t>
      </w:r>
      <w:hyperlink r:id="rId224" w:tooltip="nonAtomicDataType" w:history="1">
        <w:r w:rsidRPr="007516B7">
          <w:rPr>
            <w:rStyle w:val="Hyperlink"/>
          </w:rPr>
          <w:t>test8</w:t>
        </w:r>
      </w:hyperlink>
      <w:r>
        <w:t xml:space="preserve">, </w:t>
      </w:r>
      <w:hyperlink r:id="rId225" w:tooltip="nonAtomicDataType" w:history="1">
        <w:r w:rsidRPr="007516B7">
          <w:rPr>
            <w:rStyle w:val="Hyperlink"/>
          </w:rPr>
          <w:t>test9</w:t>
        </w:r>
      </w:hyperlink>
      <w:r>
        <w:t xml:space="preserve">, </w:t>
      </w:r>
      <w:hyperlink r:id="rId226" w:tooltip="nonAtomicDataType" w:history="1">
        <w:r w:rsidRPr="007516B7">
          <w:rPr>
            <w:rStyle w:val="Hyperlink"/>
          </w:rPr>
          <w:t>test10</w:t>
        </w:r>
      </w:hyperlink>
      <w:r>
        <w:t xml:space="preserve">, </w:t>
      </w:r>
      <w:hyperlink r:id="rId227" w:tooltip="nonAtomicDataType" w:history="1">
        <w:r w:rsidRPr="00ED4ADA">
          <w:rPr>
            <w:rStyle w:val="Hyperlink"/>
          </w:rPr>
          <w:t>test11</w:t>
        </w:r>
      </w:hyperlink>
      <w:r>
        <w:t xml:space="preserve">, </w:t>
      </w:r>
      <w:hyperlink r:id="rId228" w:tooltip="nonAtomicDataType" w:history="1">
        <w:r w:rsidRPr="00ED4ADA">
          <w:rPr>
            <w:rStyle w:val="Hyperlink"/>
          </w:rPr>
          <w:t>test12</w:t>
        </w:r>
      </w:hyperlink>
      <w:r w:rsidR="00156B92">
        <w:t xml:space="preserve">, </w:t>
      </w:r>
      <w:hyperlink r:id="rId229" w:tooltip="nonAtomicDataTypes" w:history="1">
        <w:r w:rsidR="00156B92" w:rsidRPr="00156B92">
          <w:rPr>
            <w:rStyle w:val="Hyperlink"/>
          </w:rPr>
          <w:t>test13</w:t>
        </w:r>
      </w:hyperlink>
      <w:r w:rsidR="004002E1">
        <w:rPr>
          <w:rStyle w:val="Hyperlink"/>
        </w:rPr>
        <w:t xml:space="preserve">,  </w:t>
      </w:r>
      <w:hyperlink r:id="rId230" w:tooltip="Insert4Map" w:history="1">
        <w:r w:rsidR="004002E1" w:rsidRPr="004002E1">
          <w:rPr>
            <w:rStyle w:val="Hyperlink"/>
          </w:rPr>
          <w:t>test15</w:t>
        </w:r>
      </w:hyperlink>
      <w:r w:rsidR="00443C70">
        <w:rPr>
          <w:rStyle w:val="Hyperlink"/>
        </w:rPr>
        <w:t xml:space="preserve">, </w:t>
      </w:r>
    </w:p>
    <w:p w:rsidR="00615A7C" w:rsidRPr="00EA129A" w:rsidRDefault="00615A7C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 xml:space="preserve"> “Correct” tests: </w:t>
      </w:r>
      <w:hyperlink r:id="rId231" w:tooltip="nonAtomicDataType" w:history="1">
        <w:r w:rsidRPr="00615A7C">
          <w:rPr>
            <w:rStyle w:val="Hyperlink"/>
          </w:rPr>
          <w:t>test1</w:t>
        </w:r>
      </w:hyperlink>
      <w:r>
        <w:t xml:space="preserve">, </w:t>
      </w:r>
      <w:hyperlink r:id="rId232" w:tooltip="nonAtomicDataType" w:history="1">
        <w:r w:rsidRPr="00615A7C">
          <w:rPr>
            <w:rStyle w:val="Hyperlink"/>
          </w:rPr>
          <w:t>test2</w:t>
        </w:r>
      </w:hyperlink>
      <w:r w:rsidR="00777CE6">
        <w:rPr>
          <w:rStyle w:val="Hyperlink"/>
        </w:rPr>
        <w:t xml:space="preserve">, </w:t>
      </w:r>
      <w:hyperlink r:id="rId233" w:tooltip="nonAtomicDataTypesAllAsserts" w:history="1">
        <w:r w:rsidR="00777CE6" w:rsidRPr="00777CE6">
          <w:rPr>
            <w:rStyle w:val="Hyperlink"/>
          </w:rPr>
          <w:t>test3</w:t>
        </w:r>
      </w:hyperlink>
      <w:r w:rsidR="00EA129A">
        <w:rPr>
          <w:rStyle w:val="Hyperlink"/>
        </w:rPr>
        <w:t xml:space="preserve">, </w:t>
      </w:r>
      <w:hyperlink r:id="rId234" w:tooltip="nonAtomicDataTypes" w:history="1">
        <w:r w:rsidR="00EA129A" w:rsidRPr="00EA129A">
          <w:rPr>
            <w:rStyle w:val="Hyperlink"/>
          </w:rPr>
          <w:t>test4</w:t>
        </w:r>
      </w:hyperlink>
    </w:p>
    <w:p w:rsidR="00D45F18" w:rsidRDefault="00D45F18" w:rsidP="00D45F18">
      <w:pPr>
        <w:pStyle w:val="ListParagraph"/>
        <w:ind w:left="1800"/>
        <w:rPr>
          <w:rStyle w:val="Hyperlink"/>
          <w:color w:val="auto"/>
          <w:u w:val="none"/>
        </w:rPr>
      </w:pPr>
      <w:r w:rsidRPr="00D45F18">
        <w:rPr>
          <w:rStyle w:val="Hyperlink"/>
          <w:color w:val="auto"/>
          <w:u w:val="none"/>
        </w:rPr>
        <w:t>Errors:</w:t>
      </w:r>
    </w:p>
    <w:p w:rsidR="00D45F18" w:rsidRPr="00D45F18" w:rsidRDefault="00D45F18" w:rsidP="00D45F18">
      <w:pPr>
        <w:pStyle w:val="ListParagraph"/>
        <w:ind w:left="1800"/>
      </w:pPr>
      <w:r>
        <w:rPr>
          <w:rStyle w:val="Hyperlink"/>
          <w:color w:val="auto"/>
          <w:u w:val="none"/>
        </w:rPr>
        <w:t>“</w:t>
      </w:r>
      <w:r w:rsidRPr="00D45F18">
        <w:rPr>
          <w:rStyle w:val="Hyperlink"/>
          <w:color w:val="auto"/>
          <w:u w:val="none"/>
        </w:rPr>
        <w:t>same name appears more than once in name tuple or named tuple type"</w:t>
      </w:r>
    </w:p>
    <w:p w:rsidR="00C4339B" w:rsidRPr="007D3FE5" w:rsidRDefault="0072014A" w:rsidP="00DC4293">
      <w:pPr>
        <w:pStyle w:val="ListParagraph"/>
        <w:numPr>
          <w:ilvl w:val="1"/>
          <w:numId w:val="6"/>
        </w:numPr>
      </w:pPr>
      <w:r w:rsidRPr="007D3FE5">
        <w:lastRenderedPageBreak/>
        <w:t>Creation of complex data types</w:t>
      </w:r>
    </w:p>
    <w:p w:rsidR="00DB71B7" w:rsidRPr="007D3FE5" w:rsidRDefault="00DB71B7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>Tuples</w:t>
      </w:r>
      <w:r w:rsidRPr="00FC7BCA">
        <w:t xml:space="preserve">: </w:t>
      </w:r>
      <w:hyperlink r:id="rId235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D3FE5" w:rsidRPr="007D3FE5" w:rsidRDefault="007D3FE5" w:rsidP="00DC4293">
      <w:pPr>
        <w:pStyle w:val="ListParagraph"/>
        <w:numPr>
          <w:ilvl w:val="2"/>
          <w:numId w:val="6"/>
        </w:numPr>
      </w:pPr>
      <w:r w:rsidRPr="007D3FE5">
        <w:rPr>
          <w:rStyle w:val="Hyperlink"/>
          <w:color w:val="auto"/>
          <w:u w:val="none"/>
        </w:rPr>
        <w:t xml:space="preserve"> Oth</w:t>
      </w:r>
      <w:r>
        <w:rPr>
          <w:rStyle w:val="Hyperlink"/>
          <w:color w:val="auto"/>
          <w:u w:val="none"/>
        </w:rPr>
        <w:t>er non-atomic types: refer to 4.1 above.</w:t>
      </w:r>
    </w:p>
    <w:p w:rsidR="0072014A" w:rsidRDefault="0072014A" w:rsidP="00DC4293">
      <w:pPr>
        <w:pStyle w:val="ListParagraph"/>
        <w:numPr>
          <w:ilvl w:val="1"/>
          <w:numId w:val="6"/>
        </w:numPr>
      </w:pPr>
      <w:r w:rsidRPr="007D3FE5">
        <w:t>Subtype relation among data types</w:t>
      </w:r>
      <w:r w:rsidR="00436232" w:rsidRPr="007D3FE5">
        <w:t>:</w:t>
      </w:r>
      <w:r w:rsidR="00436232">
        <w:t xml:space="preserve"> </w:t>
      </w:r>
      <w:hyperlink r:id="rId236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7D3FE5">
        <w:t xml:space="preserve"> tests from section 4.1 above.</w:t>
      </w:r>
    </w:p>
    <w:p w:rsidR="004F1B3D" w:rsidRPr="00E5319E" w:rsidRDefault="00C760CD" w:rsidP="00DC4293">
      <w:pPr>
        <w:pStyle w:val="ListParagraph"/>
        <w:numPr>
          <w:ilvl w:val="1"/>
          <w:numId w:val="6"/>
        </w:numPr>
      </w:pPr>
      <w:r w:rsidRPr="00E5319E"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237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238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239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240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241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242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D651E" w:rsidRDefault="001C2084" w:rsidP="00DC4293">
      <w:pPr>
        <w:pStyle w:val="ListParagraph"/>
        <w:numPr>
          <w:ilvl w:val="1"/>
          <w:numId w:val="6"/>
        </w:numPr>
      </w:pPr>
      <w:r w:rsidRPr="004E59F5">
        <w:t xml:space="preserve">Types of operands in </w:t>
      </w:r>
      <w:r w:rsidR="00BB757B" w:rsidRPr="004E59F5">
        <w:t>expressions</w:t>
      </w:r>
      <w:r w:rsidR="004E59F5" w:rsidRPr="004E59F5">
        <w:t>: refer to 3.4. above.</w:t>
      </w:r>
    </w:p>
    <w:p w:rsidR="004857D2" w:rsidRPr="004E59F5" w:rsidRDefault="004857D2" w:rsidP="00DC4293">
      <w:pPr>
        <w:pStyle w:val="ListParagraph"/>
        <w:numPr>
          <w:ilvl w:val="1"/>
          <w:numId w:val="6"/>
        </w:numPr>
      </w:pPr>
      <w:r>
        <w:t xml:space="preserve">“any” type: </w:t>
      </w:r>
      <w:hyperlink r:id="rId243" w:tooltip="anyType" w:history="1">
        <w:r w:rsidRPr="00D139E3">
          <w:rPr>
            <w:rStyle w:val="Hyperlink"/>
          </w:rPr>
          <w:t>test1</w:t>
        </w:r>
      </w:hyperlink>
      <w:r>
        <w:t xml:space="preserve">,  </w:t>
      </w:r>
      <w:hyperlink r:id="rId244" w:tooltip="anyType1" w:history="1">
        <w:r w:rsidRPr="00D139E3">
          <w:rPr>
            <w:rStyle w:val="Hyperlink"/>
          </w:rPr>
          <w:t>test2</w:t>
        </w:r>
      </w:hyperlink>
      <w:r>
        <w:t xml:space="preserve">,  </w:t>
      </w:r>
      <w:hyperlink r:id="rId245" w:tooltip="anyType2" w:history="1">
        <w:r w:rsidRPr="00D139E3">
          <w:rPr>
            <w:rStyle w:val="Hyperlink"/>
          </w:rPr>
          <w:t>test3</w:t>
        </w:r>
      </w:hyperlink>
      <w:r>
        <w:t xml:space="preserve">,  </w:t>
      </w:r>
      <w:hyperlink r:id="rId246" w:tooltip="anyType3" w:history="1">
        <w:r w:rsidRPr="00D139E3">
          <w:rPr>
            <w:rStyle w:val="Hyperlink"/>
          </w:rPr>
          <w:t>test4</w:t>
        </w:r>
      </w:hyperlink>
      <w:r w:rsidR="00CC21CD">
        <w:t xml:space="preserve">,  </w:t>
      </w:r>
      <w:hyperlink r:id="rId247" w:tooltip="anyTypeNullValue" w:history="1">
        <w:r w:rsidR="00CC21CD" w:rsidRPr="00CC21CD">
          <w:rPr>
            <w:rStyle w:val="Hyperlink"/>
          </w:rPr>
          <w:t>test5</w:t>
        </w:r>
      </w:hyperlink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248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249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  <w:r w:rsidR="00BD651E">
        <w:rPr>
          <w:b/>
        </w:rPr>
        <w:t>: tests exist?</w:t>
      </w:r>
    </w:p>
    <w:p w:rsidR="00071D5C" w:rsidRPr="0097316E" w:rsidRDefault="00D805E9" w:rsidP="0097316E">
      <w:pPr>
        <w:pStyle w:val="ListParagraph"/>
        <w:numPr>
          <w:ilvl w:val="0"/>
          <w:numId w:val="8"/>
        </w:numPr>
      </w:pPr>
      <w:r w:rsidRPr="00AF1EC8">
        <w:t xml:space="preserve">No raise, </w:t>
      </w:r>
      <w:r w:rsidR="00AF1EC8" w:rsidRPr="00AF1EC8">
        <w:t>pop or call in functions: refer to 4.1.7 below.</w:t>
      </w:r>
    </w:p>
    <w:p w:rsidR="008355A9" w:rsidRPr="000D5A48" w:rsidRDefault="008355A9" w:rsidP="00071D5C">
      <w:pPr>
        <w:pStyle w:val="ListParagraph"/>
        <w:numPr>
          <w:ilvl w:val="0"/>
          <w:numId w:val="8"/>
        </w:numPr>
      </w:pPr>
      <w:r w:rsidRPr="000D5A48">
        <w:t>Basic semantics tests</w:t>
      </w:r>
    </w:p>
    <w:p w:rsidR="00BC74F2" w:rsidRPr="000D5A48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Note</w:t>
      </w:r>
      <w:r w:rsidR="00765AD6" w:rsidRPr="000D5A48">
        <w:t xml:space="preserve"> 1</w:t>
      </w:r>
      <w:r w:rsidRPr="000D5A48">
        <w:t xml:space="preserve">: </w:t>
      </w:r>
      <w:r w:rsidRPr="000D5A48"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Pr="000D5A48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Note 2:</w:t>
      </w:r>
      <w:r w:rsidRPr="000D5A48">
        <w:rPr>
          <w:rFonts w:ascii="Calibri" w:hAnsi="Calibri"/>
          <w:color w:val="000000"/>
          <w:sz w:val="22"/>
          <w:szCs w:val="22"/>
        </w:rPr>
        <w:t xml:space="preserve"> The tests should be written in such a way that regardless of scheduling, the (preferably single) explicit "assert" in the test case</w:t>
      </w:r>
      <w:r w:rsidR="00F866BB" w:rsidRPr="000D5A48">
        <w:rPr>
          <w:rFonts w:ascii="Calibri" w:hAnsi="Calibri"/>
          <w:color w:val="000000"/>
          <w:sz w:val="22"/>
          <w:szCs w:val="22"/>
        </w:rPr>
        <w:t>,</w:t>
      </w:r>
      <w:r w:rsidRPr="000D5A48"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 w:rsidRPr="000D5A48">
        <w:rPr>
          <w:rFonts w:ascii="Calibri" w:hAnsi="Calibri"/>
          <w:color w:val="000000"/>
          <w:sz w:val="22"/>
          <w:szCs w:val="22"/>
        </w:rPr>
        <w:t>,</w:t>
      </w:r>
      <w:r w:rsidRPr="000D5A48">
        <w:rPr>
          <w:rFonts w:ascii="Calibri" w:hAnsi="Calibri"/>
          <w:color w:val="000000"/>
          <w:sz w:val="22"/>
          <w:szCs w:val="22"/>
        </w:rPr>
        <w:t xml:space="preserve"> should</w:t>
      </w:r>
      <w:r w:rsidR="00F866BB" w:rsidRPr="000D5A48">
        <w:rPr>
          <w:rFonts w:ascii="Calibri" w:hAnsi="Calibri"/>
          <w:color w:val="000000"/>
          <w:sz w:val="22"/>
          <w:szCs w:val="22"/>
        </w:rPr>
        <w:t xml:space="preserve"> always </w:t>
      </w:r>
      <w:r w:rsidRPr="000D5A48"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Pr="000D5A48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Note 3:</w:t>
      </w:r>
      <w:r w:rsidR="002D71FD" w:rsidRPr="000D5A48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Pr="000D5A48" w:rsidRDefault="00AF0110" w:rsidP="00BC74F2">
      <w:pPr>
        <w:pStyle w:val="NormalWeb"/>
        <w:spacing w:before="0" w:beforeAutospacing="0" w:after="0" w:afterAutospacing="0"/>
        <w:ind w:left="720"/>
      </w:pPr>
      <w:r w:rsidRPr="000D5A48">
        <w:t>Note 4:</w:t>
      </w:r>
      <w:r w:rsidRPr="000D5A48"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 w:rsidRPr="000D5A48">
        <w:rPr>
          <w:rFonts w:ascii="Calibri" w:hAnsi="Calibri"/>
          <w:color w:val="000000"/>
          <w:sz w:val="22"/>
          <w:szCs w:val="22"/>
        </w:rPr>
        <w:t>the section “</w:t>
      </w:r>
      <w:r w:rsidR="00805346" w:rsidRPr="000D5A48">
        <w:t>P Features to test”</w:t>
      </w:r>
    </w:p>
    <w:p w:rsidR="00324A82" w:rsidRPr="000D5A48" w:rsidRDefault="00324A82" w:rsidP="00BC74F2">
      <w:pPr>
        <w:pStyle w:val="NormalWeb"/>
        <w:spacing w:before="0" w:beforeAutospacing="0" w:after="0" w:afterAutospacing="0"/>
        <w:ind w:left="720"/>
      </w:pPr>
      <w:r w:rsidRPr="000D5A48">
        <w:t>Note 5: 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 w:rsidRPr="000D5A48">
        <w:t>(false)</w:t>
      </w:r>
      <w:r w:rsidRPr="000D5A48">
        <w:t>” that would be enabled if the E event got processed, is not in fact enabled</w:t>
      </w:r>
      <w:r w:rsidR="00563FBA" w:rsidRPr="000D5A48">
        <w:t xml:space="preserve"> (and Zing “passes”)</w:t>
      </w:r>
      <w:r w:rsidRPr="000D5A48">
        <w:t>; in another test – which only differs in that no “halt” event is ever sent – the “assert”</w:t>
      </w:r>
      <w:r w:rsidR="00563FBA" w:rsidRPr="000D5A48">
        <w:t xml:space="preserve"> is in fact enabled (and Zing “fails”).</w:t>
      </w:r>
    </w:p>
    <w:p w:rsidR="00324A82" w:rsidRPr="000D5A48" w:rsidRDefault="00324A82" w:rsidP="00BC74F2">
      <w:pPr>
        <w:pStyle w:val="NormalWeb"/>
        <w:spacing w:before="0" w:beforeAutospacing="0" w:after="0" w:afterAutospacing="0"/>
        <w:ind w:left="720"/>
      </w:pPr>
      <w:r w:rsidRPr="000D5A48">
        <w:t>Such paired 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Examples: EventSentAfterSentHalt.p and EventSentAfterSentHalt</w:t>
      </w:r>
      <w:r>
        <w:t>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50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lastRenderedPageBreak/>
        <w:t>“send” to itself and “raise”</w:t>
      </w:r>
      <w:r w:rsidR="001E61B8">
        <w:t xml:space="preserve">: </w:t>
      </w:r>
      <w:hyperlink r:id="rId251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C2473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252" w:tooltip="RaiseSendInEntry" w:history="1">
        <w:r w:rsidRPr="00234B1E">
          <w:rPr>
            <w:rStyle w:val="Hyperlink"/>
          </w:rPr>
          <w:t>test1</w:t>
        </w:r>
      </w:hyperlink>
    </w:p>
    <w:p w:rsidR="009C2473" w:rsidRPr="00230FB3" w:rsidRDefault="009C2473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230FB3">
        <w:t xml:space="preserve">“raise” and “send” with non-constant event expression: </w:t>
      </w:r>
      <w:hyperlink r:id="rId253" w:tooltip="NonConstantEventExp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54" w:tooltip="NonConstantEventExp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</w:t>
      </w:r>
      <w:hyperlink r:id="rId255" w:tooltip="NonConstantEventExpr2" w:history="1">
        <w:r w:rsidR="00230FB3" w:rsidRPr="00230FB3">
          <w:rPr>
            <w:rStyle w:val="Hyperlink"/>
          </w:rPr>
          <w:t>test3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256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257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</w:t>
      </w:r>
      <w:r w:rsidR="00230FB3">
        <w:t>, test2, test3</w:t>
      </w:r>
      <w:r w:rsidR="00524388" w:rsidRPr="00524388">
        <w:t xml:space="preserve">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258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259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260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C26AA2" w:rsidRPr="00BE39B4" w:rsidRDefault="00C26AA2" w:rsidP="008355A9">
      <w:pPr>
        <w:pStyle w:val="ListParagraph"/>
        <w:numPr>
          <w:ilvl w:val="3"/>
          <w:numId w:val="8"/>
        </w:numPr>
      </w:pPr>
      <w:r w:rsidRPr="00BE39B4">
        <w:t xml:space="preserve">“new” for monitor: </w:t>
      </w:r>
      <w:hyperlink r:id="rId261" w:tooltip="NewMonitor" w:history="1">
        <w:r w:rsidR="00BE39B4" w:rsidRPr="00BE39B4">
          <w:rPr>
            <w:rStyle w:val="Hyperlink"/>
          </w:rPr>
          <w:t>test1</w:t>
        </w:r>
      </w:hyperlink>
      <w:r w:rsidR="00BE39B4" w:rsidRPr="00BE39B4">
        <w:t>,  test2</w:t>
      </w:r>
    </w:p>
    <w:p w:rsidR="007101E7" w:rsidRPr="00230FB3" w:rsidRDefault="009C2473" w:rsidP="009C2473">
      <w:pPr>
        <w:pStyle w:val="ListParagraph"/>
        <w:numPr>
          <w:ilvl w:val="3"/>
          <w:numId w:val="8"/>
        </w:numPr>
      </w:pPr>
      <w:r w:rsidRPr="00230FB3">
        <w:t>monitor invocation with non-constant event expression</w:t>
      </w:r>
      <w:r w:rsidR="00230FB3">
        <w:t xml:space="preserve">: </w:t>
      </w:r>
      <w:hyperlink r:id="rId262" w:tooltip="NonConstantEventExprMonito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63" w:tooltip="NonConstantEventExprMonito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 </w:t>
      </w:r>
      <w:hyperlink r:id="rId264" w:tooltip="MonitorInvocationEventExprPayload" w:history="1">
        <w:r w:rsidR="00230FB3" w:rsidRPr="00230FB3">
          <w:rPr>
            <w:rStyle w:val="Hyperlink"/>
          </w:rPr>
          <w:t>test3</w:t>
        </w:r>
      </w:hyperlink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265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Pr="006016B5" w:rsidRDefault="00B55D7F" w:rsidP="008355A9">
      <w:pPr>
        <w:pStyle w:val="ListParagraph"/>
        <w:numPr>
          <w:ilvl w:val="3"/>
          <w:numId w:val="8"/>
        </w:numPr>
      </w:pPr>
      <w:r w:rsidRPr="006016B5">
        <w:t>Remove/assign/insert:</w:t>
      </w:r>
      <w:r w:rsidR="007101E7" w:rsidRPr="006016B5">
        <w:t xml:space="preserve"> see static checks</w:t>
      </w:r>
      <w:r w:rsidR="006016B5">
        <w:t xml:space="preserve">: see 4.1.7. below: </w:t>
      </w:r>
      <w:hyperlink w:anchor="FunctionStmts" w:history="1">
        <w:r w:rsidR="006016B5" w:rsidRPr="006016B5">
          <w:rPr>
            <w:rStyle w:val="Hyperlink"/>
          </w:rPr>
          <w:t>#FunctionStmts</w:t>
        </w:r>
      </w:hyperlink>
    </w:p>
    <w:p w:rsidR="000473E2" w:rsidRDefault="007E408D" w:rsidP="000473E2">
      <w:pPr>
        <w:pStyle w:val="ListParagraph"/>
        <w:numPr>
          <w:ilvl w:val="2"/>
          <w:numId w:val="8"/>
        </w:numPr>
      </w:pPr>
      <w:bookmarkStart w:id="3" w:name="ExitSemanticsTests"/>
      <w:bookmarkEnd w:id="3"/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66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267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268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269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270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271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272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273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274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882CAF" w:rsidRDefault="007101E7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 xml:space="preserve"> </w:t>
      </w:r>
      <w:r w:rsidR="00B55D7F" w:rsidRPr="00882CAF">
        <w:rPr>
          <w:b/>
        </w:rPr>
        <w:t>“monitor”:</w:t>
      </w:r>
      <w:r w:rsidR="00B332D5" w:rsidRPr="00882CAF">
        <w:rPr>
          <w:b/>
        </w:rPr>
        <w:t xml:space="preserve"> </w:t>
      </w:r>
      <w:r w:rsidR="00CD63CD" w:rsidRPr="00882CAF">
        <w:rPr>
          <w:b/>
        </w:rPr>
        <w:t>allowed in exit function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Function stmt: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“assert”: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Remove/assign/insert: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“return”:</w:t>
      </w:r>
      <w:r w:rsidR="0099569A">
        <w:rPr>
          <w:b/>
        </w:rPr>
        <w:t xml:space="preserve"> </w:t>
      </w:r>
    </w:p>
    <w:p w:rsidR="005E2B15" w:rsidRPr="00882CAF" w:rsidRDefault="005E2B15" w:rsidP="005E2B15">
      <w:pPr>
        <w:pStyle w:val="ListParagraph"/>
        <w:ind w:left="360"/>
        <w:rPr>
          <w:b/>
        </w:rPr>
      </w:pPr>
      <w:r w:rsidRPr="00882CAF">
        <w:rPr>
          <w:b/>
        </w:rPr>
        <w:t xml:space="preserve">                               </w:t>
      </w:r>
      <w:r w:rsidRPr="00B432CF">
        <w:t>in named function:</w:t>
      </w:r>
      <w:r w:rsidR="0099569A" w:rsidRPr="0099569A">
        <w:t xml:space="preserve"> </w:t>
      </w:r>
      <w:hyperlink r:id="rId275" w:history="1">
        <w:r w:rsidR="0099569A" w:rsidRPr="0099569A">
          <w:rPr>
            <w:rStyle w:val="Hyperlink"/>
          </w:rPr>
          <w:t>test1</w:t>
        </w:r>
      </w:hyperlink>
    </w:p>
    <w:p w:rsidR="005E2B15" w:rsidRPr="00882CAF" w:rsidRDefault="005E2B15" w:rsidP="005E2B15">
      <w:pPr>
        <w:pStyle w:val="ListParagraph"/>
        <w:ind w:left="360"/>
        <w:rPr>
          <w:b/>
        </w:rPr>
      </w:pPr>
      <w:r w:rsidRPr="00882CAF">
        <w:rPr>
          <w:b/>
        </w:rPr>
        <w:t xml:space="preserve">                               In anonymous function: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GotoTrans"/>
      <w:r>
        <w:t>Goto transition</w:t>
      </w:r>
      <w:bookmarkEnd w:id="4"/>
      <w:r w:rsidR="00BE3EB4">
        <w:t xml:space="preserve">: </w:t>
      </w:r>
      <w:hyperlink r:id="rId276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277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278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5" w:name="Integration_PushTrans"/>
      <w:r>
        <w:t>Push transition</w:t>
      </w:r>
      <w:bookmarkEnd w:id="5"/>
      <w:r w:rsidR="00B17F1D">
        <w:t xml:space="preserve">: </w:t>
      </w:r>
      <w:hyperlink r:id="rId279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280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281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282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283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284" w:tooltip="PushTransInheritance" w:history="1">
        <w:r w:rsidRPr="00FF7614">
          <w:rPr>
            <w:rStyle w:val="Hyperlink"/>
          </w:rPr>
          <w:t>test1</w:t>
        </w:r>
      </w:hyperlink>
    </w:p>
    <w:p w:rsidR="00B55D7F" w:rsidRPr="00E5027C" w:rsidRDefault="00B55D7F" w:rsidP="00B55D7F">
      <w:pPr>
        <w:pStyle w:val="ListParagraph"/>
        <w:numPr>
          <w:ilvl w:val="3"/>
          <w:numId w:val="8"/>
        </w:numPr>
      </w:pPr>
      <w:r w:rsidRPr="00B55D7F">
        <w:rPr>
          <w:b/>
        </w:rPr>
        <w:t xml:space="preserve"> </w:t>
      </w:r>
      <w:r w:rsidR="008F0A4B">
        <w:t>“null</w:t>
      </w:r>
      <w:r w:rsidRPr="00E5027C">
        <w:t>” as a transition trigger:</w:t>
      </w:r>
      <w:r w:rsidR="00E5027C" w:rsidRPr="00E5027C">
        <w:t xml:space="preserve"> refer to</w:t>
      </w:r>
      <w:r w:rsidR="00AF1EC8" w:rsidRPr="00E5027C">
        <w:t xml:space="preserve"> 4.1.5. below</w:t>
      </w:r>
    </w:p>
    <w:p w:rsidR="00B55D7F" w:rsidRPr="00E7731C" w:rsidRDefault="00B55D7F" w:rsidP="00B55D7F">
      <w:pPr>
        <w:pStyle w:val="ListParagraph"/>
        <w:numPr>
          <w:ilvl w:val="3"/>
          <w:numId w:val="8"/>
        </w:numPr>
      </w:pPr>
      <w:r w:rsidRPr="00E7731C">
        <w:t>“halt” as a transition trigger:</w:t>
      </w:r>
      <w:r w:rsidR="00E7731C">
        <w:t xml:space="preserve"> </w:t>
      </w:r>
      <w:hyperlink r:id="rId285" w:tooltip="EventSentAfterSentHaltHandled" w:history="1">
        <w:r w:rsidR="00E7731C" w:rsidRPr="00E7731C">
          <w:rPr>
            <w:rStyle w:val="Hyperlink"/>
          </w:rPr>
          <w:t>test1</w:t>
        </w:r>
      </w:hyperlink>
    </w:p>
    <w:p w:rsidR="002917E3" w:rsidRPr="00AF1EC8" w:rsidRDefault="002917E3" w:rsidP="00B55D7F">
      <w:pPr>
        <w:pStyle w:val="ListParagraph"/>
        <w:numPr>
          <w:ilvl w:val="3"/>
          <w:numId w:val="8"/>
        </w:numPr>
      </w:pPr>
      <w:r w:rsidRPr="00AF1EC8">
        <w:t>Statements in transitions (on E goto S;{  stmts })</w:t>
      </w:r>
      <w:r w:rsidR="00AF1EC8">
        <w:t xml:space="preserve">: </w:t>
      </w:r>
      <w:hyperlink r:id="rId286" w:tooltip="EnclosedFunCalls" w:history="1">
        <w:r w:rsidR="00AF1EC8" w:rsidRPr="00AF1EC8">
          <w:rPr>
            <w:rStyle w:val="Hyperlink"/>
          </w:rPr>
          <w:t>test1</w:t>
        </w:r>
      </w:hyperlink>
      <w:r w:rsidR="00AF1EC8">
        <w:t xml:space="preserve"> (and many others in the same subfolder)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Pr="00680192" w:rsidRDefault="00B55D7F" w:rsidP="00B55D7F">
      <w:pPr>
        <w:pStyle w:val="ListParagraph"/>
        <w:numPr>
          <w:ilvl w:val="2"/>
          <w:numId w:val="8"/>
        </w:numPr>
      </w:pPr>
      <w:r w:rsidRPr="00680192">
        <w:t>“Do” declaration: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</w:t>
      </w:r>
      <w:r w:rsidR="008F0A4B" w:rsidRPr="00680192">
        <w:t>null</w:t>
      </w:r>
      <w:r w:rsidRPr="00680192">
        <w:t>” as a trigger:</w:t>
      </w:r>
      <w:r w:rsidR="0082257B" w:rsidRPr="00680192">
        <w:t xml:space="preserve"> </w:t>
      </w:r>
      <w:r w:rsidR="00E5027C" w:rsidRPr="00680192">
        <w:t>refer to</w:t>
      </w:r>
      <w:r w:rsidR="00EA49FE" w:rsidRPr="00680192">
        <w:t xml:space="preserve"> 4.1.5. below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“halt” as a tr</w:t>
      </w:r>
      <w:r w:rsidR="002917E3" w:rsidRPr="00680192">
        <w:t>i</w:t>
      </w:r>
      <w:r w:rsidRPr="00680192">
        <w:t>gger:</w:t>
      </w:r>
      <w:r w:rsidR="0082257B" w:rsidRPr="00680192">
        <w:t xml:space="preserve"> </w:t>
      </w:r>
      <w:hyperlink r:id="rId287" w:tooltip="HaltTrigger4Do" w:history="1">
        <w:r w:rsidR="0045237C" w:rsidRPr="00680192">
          <w:rPr>
            <w:rStyle w:val="Hyperlink"/>
          </w:rPr>
          <w:t>test1</w:t>
        </w:r>
      </w:hyperlink>
      <w:r w:rsidR="00562F17" w:rsidRPr="00680192">
        <w:t xml:space="preserve"> (two machine instances)</w:t>
      </w:r>
    </w:p>
    <w:p w:rsidR="00F456E4" w:rsidRPr="00680192" w:rsidRDefault="00F456E4" w:rsidP="00B55D7F">
      <w:pPr>
        <w:pStyle w:val="ListParagraph"/>
        <w:numPr>
          <w:ilvl w:val="3"/>
          <w:numId w:val="8"/>
        </w:numPr>
      </w:pPr>
      <w:r w:rsidRPr="00680192">
        <w:t>“push”, “pop”</w:t>
      </w:r>
      <w:r w:rsidR="0061493C" w:rsidRPr="00680192">
        <w:t>, “raise”</w:t>
      </w:r>
      <w:r w:rsidRPr="00680192">
        <w:t xml:space="preserve"> not allowed:</w:t>
      </w:r>
      <w:r w:rsidR="0061493C" w:rsidRPr="00680192">
        <w:t xml:space="preserve"> </w:t>
      </w:r>
      <w:hyperlink r:id="rId288" w:tooltip="ControlImpureDoDecl" w:history="1">
        <w:r w:rsidR="0061493C" w:rsidRPr="00680192">
          <w:rPr>
            <w:rStyle w:val="Hyperlink"/>
          </w:rPr>
          <w:t>test1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680192">
        <w:t>“defer” as an action:</w:t>
      </w:r>
      <w:r w:rsidR="00EC426A" w:rsidRPr="00680192">
        <w:t xml:space="preserve"> </w:t>
      </w:r>
      <w:hyperlink r:id="rId289" w:tooltip="UnhandledEventDeferred" w:history="1">
        <w:r w:rsidR="00EC426A" w:rsidRPr="00680192">
          <w:rPr>
            <w:rStyle w:val="Hyperlink"/>
          </w:rPr>
          <w:t>test1</w:t>
        </w:r>
      </w:hyperlink>
    </w:p>
    <w:p w:rsidR="00A87F72" w:rsidRPr="00680192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680192">
        <w:t>event both deferred and handled in the same</w:t>
      </w:r>
      <w:r w:rsidR="00375F5A" w:rsidRPr="00680192">
        <w:t xml:space="preserve"> state (static error): </w:t>
      </w:r>
      <w:hyperlink r:id="rId290" w:tooltip="EventDeferredHandledSameState" w:history="1">
        <w:r w:rsidR="00375F5A" w:rsidRPr="00680192">
          <w:rPr>
            <w:rStyle w:val="Hyperlink"/>
          </w:rPr>
          <w:t>test1</w:t>
        </w:r>
      </w:hyperlink>
    </w:p>
    <w:p w:rsidR="002060F1" w:rsidRPr="00680192" w:rsidRDefault="0082257B" w:rsidP="00A87F72">
      <w:pPr>
        <w:pStyle w:val="ListParagraph"/>
        <w:ind w:left="2160"/>
      </w:pPr>
      <w:r w:rsidRPr="00680192">
        <w:t xml:space="preserve">event deferred in a </w:t>
      </w:r>
      <w:r w:rsidR="002060F1" w:rsidRPr="00680192">
        <w:t>state, but has a</w:t>
      </w:r>
      <w:r w:rsidR="006F79CB" w:rsidRPr="00680192">
        <w:t xml:space="preserve">n inherited handler </w:t>
      </w:r>
      <w:r w:rsidR="00A87F72" w:rsidRPr="00680192">
        <w:t>(</w:t>
      </w:r>
      <w:r w:rsidRPr="00680192">
        <w:t xml:space="preserve">top handler </w:t>
      </w:r>
      <w:r w:rsidR="001B5A9B" w:rsidRPr="00680192">
        <w:t xml:space="preserve">– “defer” </w:t>
      </w:r>
      <w:r w:rsidRPr="00680192">
        <w:t>overrides)</w:t>
      </w:r>
      <w:r w:rsidR="001B5A9B" w:rsidRPr="00680192">
        <w:t xml:space="preserve">: </w:t>
      </w:r>
      <w:hyperlink w:anchor="TopHandlerOverridesInherited" w:history="1">
        <w:r w:rsidR="001B5A9B" w:rsidRPr="00680192">
          <w:rPr>
            <w:rStyle w:val="Hyperlink"/>
          </w:rPr>
          <w:t>#TopHandlerOverridesInherited</w:t>
        </w:r>
      </w:hyperlink>
      <w:r w:rsidR="001B5A9B" w:rsidRPr="00680192">
        <w:t xml:space="preserve"> </w:t>
      </w:r>
    </w:p>
    <w:p w:rsidR="00325326" w:rsidRPr="00680192" w:rsidRDefault="00325326" w:rsidP="00A87F72">
      <w:pPr>
        <w:pStyle w:val="ListParagraph"/>
        <w:ind w:left="2160"/>
      </w:pPr>
      <w:r w:rsidRPr="00680192">
        <w:lastRenderedPageBreak/>
        <w:t xml:space="preserve">“defer” and state stack: </w:t>
      </w:r>
      <w:hyperlink r:id="rId291" w:tooltip="DeferIgnore2" w:history="1">
        <w:r w:rsidRPr="00680192">
          <w:rPr>
            <w:rStyle w:val="Hyperlink"/>
          </w:rPr>
          <w:t>test1</w:t>
        </w:r>
      </w:hyperlink>
      <w:r w:rsidR="00DE44E9" w:rsidRPr="00680192">
        <w:t xml:space="preserve">, </w:t>
      </w:r>
      <w:hyperlink r:id="rId292" w:tooltip="DeferIgnore3" w:history="1">
        <w:r w:rsidR="00DE44E9" w:rsidRPr="00680192">
          <w:rPr>
            <w:rStyle w:val="Hyperlink"/>
          </w:rPr>
          <w:t>test2</w:t>
        </w:r>
      </w:hyperlink>
      <w:r w:rsidR="00762F45" w:rsidRPr="00680192">
        <w:t xml:space="preserve">,  </w:t>
      </w:r>
      <w:hyperlink r:id="rId293" w:tooltip="DeferIgnore4" w:history="1">
        <w:r w:rsidR="00762F45" w:rsidRPr="00680192">
          <w:rPr>
            <w:rStyle w:val="Hyperlink"/>
          </w:rPr>
          <w:t>test3</w:t>
        </w:r>
      </w:hyperlink>
    </w:p>
    <w:p w:rsidR="002060F1" w:rsidRPr="00680192" w:rsidRDefault="00B55D7F" w:rsidP="002060F1">
      <w:pPr>
        <w:pStyle w:val="ListParagraph"/>
        <w:numPr>
          <w:ilvl w:val="3"/>
          <w:numId w:val="8"/>
        </w:numPr>
      </w:pPr>
      <w:r w:rsidRPr="00680192">
        <w:t>“ignore” as an action:</w:t>
      </w:r>
      <w:r w:rsidR="00FF7EB3" w:rsidRPr="00680192">
        <w:t xml:space="preserve"> </w:t>
      </w:r>
      <w:hyperlink r:id="rId294" w:tooltip="UnhandledEventIgnored" w:history="1">
        <w:r w:rsidR="00FF7EB3" w:rsidRPr="00680192">
          <w:rPr>
            <w:rStyle w:val="Hyperlink"/>
          </w:rPr>
          <w:t>test1</w:t>
        </w:r>
      </w:hyperlink>
    </w:p>
    <w:p w:rsidR="005A1467" w:rsidRPr="00680192" w:rsidRDefault="005A1467" w:rsidP="005A1467">
      <w:pPr>
        <w:pStyle w:val="ListParagraph"/>
        <w:ind w:left="1728"/>
      </w:pPr>
      <w:r w:rsidRPr="00680192">
        <w:t xml:space="preserve">        event ignored in a state, but has an inherited handler (top handler – “ignore” overrides):  </w:t>
      </w:r>
      <w:hyperlink w:anchor="TopHandlerOverridesInheritedIgnore" w:history="1">
        <w:r w:rsidR="008135CB" w:rsidRPr="00680192">
          <w:rPr>
            <w:rStyle w:val="Hyperlink"/>
          </w:rPr>
          <w:t>#TopHandlerOverridesInheritedIgnore</w:t>
        </w:r>
      </w:hyperlink>
    </w:p>
    <w:p w:rsidR="00035FA4" w:rsidRPr="00680192" w:rsidRDefault="00035FA4" w:rsidP="00B55D7F">
      <w:pPr>
        <w:pStyle w:val="ListParagraph"/>
        <w:numPr>
          <w:ilvl w:val="3"/>
          <w:numId w:val="8"/>
        </w:numPr>
      </w:pPr>
      <w:r w:rsidRPr="00680192">
        <w:t xml:space="preserve">defer/ignore interaction: </w:t>
      </w:r>
    </w:p>
    <w:p w:rsidR="00035FA4" w:rsidRPr="00680192" w:rsidRDefault="00035FA4" w:rsidP="00035FA4">
      <w:pPr>
        <w:pStyle w:val="ListParagraph"/>
        <w:ind w:left="2160"/>
      </w:pPr>
      <w:r w:rsidRPr="00680192">
        <w:t>two events in front of the queue: 1st is ignored, 2nd is deferred</w:t>
      </w:r>
      <w:r w:rsidR="00A75AD1" w:rsidRPr="00680192">
        <w:t xml:space="preserve">: </w:t>
      </w:r>
      <w:hyperlink r:id="rId295" w:tooltip="DeferIgnore2" w:history="1">
        <w:r w:rsidR="00325326" w:rsidRPr="00680192">
          <w:rPr>
            <w:rStyle w:val="Hyperlink"/>
          </w:rPr>
          <w:t>test1</w:t>
        </w:r>
      </w:hyperlink>
    </w:p>
    <w:p w:rsidR="00035FA4" w:rsidRPr="00680192" w:rsidRDefault="00035FA4" w:rsidP="0023293B">
      <w:pPr>
        <w:pStyle w:val="ListParagraph"/>
        <w:ind w:left="2160"/>
      </w:pPr>
      <w:r w:rsidRPr="00680192">
        <w:t>two events in front of the queue: 1st is deferred, 2nd is ignored</w:t>
      </w:r>
      <w:r w:rsidR="00DE44E9" w:rsidRPr="00680192">
        <w:t xml:space="preserve">: </w:t>
      </w:r>
      <w:hyperlink r:id="rId296" w:tooltip="DeferIgnore3" w:history="1">
        <w:r w:rsidR="00DE44E9" w:rsidRPr="00680192">
          <w:rPr>
            <w:rStyle w:val="Hyperlink"/>
          </w:rPr>
          <w:t>test2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Anonymous function as an action:</w:t>
      </w:r>
      <w:r w:rsidR="00E06D0E" w:rsidRPr="00680192">
        <w:t xml:space="preserve"> </w:t>
      </w:r>
      <w:hyperlink r:id="rId297" w:tooltip="nonAtomicDataTypes" w:history="1">
        <w:r w:rsidR="00E06D0E" w:rsidRPr="00680192">
          <w:rPr>
            <w:rStyle w:val="Hyperlink"/>
          </w:rPr>
          <w:t>test1</w:t>
        </w:r>
      </w:hyperlink>
      <w:r w:rsidR="00E06D0E" w:rsidRPr="00680192">
        <w:t xml:space="preserve">, </w:t>
      </w:r>
      <w:hyperlink r:id="rId298" w:tooltip="ControlImpureDoDecl" w:history="1">
        <w:r w:rsidR="00E06D0E" w:rsidRPr="00680192">
          <w:rPr>
            <w:rStyle w:val="Hyperlink"/>
          </w:rPr>
          <w:t>test2</w:t>
        </w:r>
      </w:hyperlink>
    </w:p>
    <w:p w:rsidR="00DF4CEC" w:rsidRPr="00E06D0E" w:rsidRDefault="00DF4CEC" w:rsidP="00E06D0E">
      <w:pPr>
        <w:pStyle w:val="ListParagraph"/>
        <w:numPr>
          <w:ilvl w:val="3"/>
          <w:numId w:val="8"/>
        </w:numPr>
      </w:pPr>
      <w:r w:rsidRPr="00E06D0E">
        <w:t>Named function as an action:</w:t>
      </w:r>
      <w:r w:rsidR="00E06D0E">
        <w:t xml:space="preserve"> </w:t>
      </w:r>
      <w:hyperlink r:id="rId299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300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882CAF" w:rsidRDefault="002917E3" w:rsidP="00884D1E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Statements in “do”</w:t>
      </w:r>
      <w:r w:rsidR="00884D1E" w:rsidRPr="00882CAF">
        <w:rPr>
          <w:b/>
        </w:rPr>
        <w:t xml:space="preserve"> declaration: 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“push”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“raise”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“send”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Monitor invocation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Function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“assert”: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Remove/assign/insert: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“return”:</w:t>
      </w:r>
    </w:p>
    <w:p w:rsidR="00DF4CEC" w:rsidRPr="00882CAF" w:rsidRDefault="00DF4CEC" w:rsidP="00884D1E">
      <w:pPr>
        <w:pStyle w:val="ListParagraph"/>
        <w:ind w:left="2160"/>
      </w:pPr>
      <w:r w:rsidRPr="00882CAF">
        <w:t>While/ite/seq:</w:t>
      </w:r>
    </w:p>
    <w:p w:rsidR="001C0E25" w:rsidRPr="00E5027C" w:rsidRDefault="001C0E25" w:rsidP="001C0E25">
      <w:pPr>
        <w:pStyle w:val="ListParagraph"/>
        <w:numPr>
          <w:ilvl w:val="2"/>
          <w:numId w:val="8"/>
        </w:numPr>
      </w:pPr>
      <w:r w:rsidRPr="00E5027C">
        <w:t xml:space="preserve"> “Special” events: “halt”, “</w:t>
      </w:r>
      <w:r w:rsidR="0095528E">
        <w:t>null</w:t>
      </w:r>
      <w:r w:rsidRPr="00E5027C">
        <w:t>”.</w:t>
      </w:r>
    </w:p>
    <w:p w:rsidR="00CE113B" w:rsidRPr="00E06D0E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301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E06D0E" w:rsidRPr="00E06D0E" w:rsidRDefault="00E06D0E" w:rsidP="00E06D0E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raised “halt”: </w:t>
      </w:r>
      <w:hyperlink r:id="rId302" w:tooltip="RaisedHalt" w:history="1">
        <w:r w:rsidRPr="005645EE">
          <w:rPr>
            <w:rStyle w:val="Hyperlink"/>
          </w:rPr>
          <w:t>unhandled</w:t>
        </w:r>
      </w:hyperlink>
      <w:r>
        <w:rPr>
          <w:rStyle w:val="Hyperlink"/>
          <w:color w:val="auto"/>
          <w:u w:val="none"/>
        </w:rPr>
        <w:t xml:space="preserve">,  </w:t>
      </w:r>
      <w:hyperlink r:id="rId303" w:tooltip="RaisedHaltHandled" w:history="1">
        <w:r w:rsidRPr="001A30ED">
          <w:rPr>
            <w:rStyle w:val="Hyperlink"/>
          </w:rPr>
          <w:t>handled</w:t>
        </w:r>
      </w:hyperlink>
    </w:p>
    <w:p w:rsidR="00A645D8" w:rsidRPr="0095528E" w:rsidRDefault="00E5027C" w:rsidP="00A645D8">
      <w:pPr>
        <w:pStyle w:val="ListParagraph"/>
        <w:numPr>
          <w:ilvl w:val="3"/>
          <w:numId w:val="8"/>
        </w:numPr>
        <w:rPr>
          <w:rStyle w:val="Hyperlink"/>
        </w:rPr>
      </w:pPr>
      <w:r w:rsidRPr="00E5027C">
        <w:rPr>
          <w:rStyle w:val="Hyperlink"/>
          <w:color w:val="auto"/>
          <w:u w:val="none"/>
        </w:rPr>
        <w:t>simple semantcis of “</w:t>
      </w:r>
      <w:r w:rsidR="0095528E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 xml:space="preserve">” event: </w:t>
      </w:r>
      <w:r w:rsidR="001A30ED" w:rsidRPr="00E5027C">
        <w:rPr>
          <w:rStyle w:val="Hyperlink"/>
          <w:color w:val="auto"/>
          <w:u w:val="none"/>
        </w:rPr>
        <w:t xml:space="preserve"> </w:t>
      </w:r>
      <w:hyperlink r:id="rId304" w:tooltip="NullEventHandler1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r w:rsidR="0095528E">
        <w:fldChar w:fldCharType="begin"/>
      </w:r>
      <w:r w:rsidR="0095528E">
        <w:instrText xml:space="preserve"> HYPERLINK "../../Tst/RegressionTests/Integration/DynamicError/SEM_OneMachine_37/NullEventHandler2.p" \o "NullEventHandler2" </w:instrText>
      </w:r>
      <w:r w:rsidR="0095528E">
        <w:fldChar w:fldCharType="separate"/>
      </w:r>
      <w:r w:rsidRPr="0095528E">
        <w:rPr>
          <w:rStyle w:val="Hyperlink"/>
        </w:rPr>
        <w:t>test2</w:t>
      </w:r>
    </w:p>
    <w:p w:rsidR="00E06D0E" w:rsidRDefault="0095528E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fldChar w:fldCharType="end"/>
      </w:r>
      <w:r w:rsidR="00E5027C" w:rsidRPr="00E5027C">
        <w:rPr>
          <w:rStyle w:val="Hyperlink"/>
          <w:color w:val="auto"/>
          <w:u w:val="none"/>
        </w:rPr>
        <w:t>inherited</w:t>
      </w:r>
      <w:r w:rsidR="00E06D0E" w:rsidRPr="00E5027C">
        <w:rPr>
          <w:rStyle w:val="Hyperlink"/>
          <w:color w:val="auto"/>
          <w:u w:val="none"/>
        </w:rPr>
        <w:t xml:space="preserve"> “</w:t>
      </w:r>
      <w:r>
        <w:rPr>
          <w:rStyle w:val="Hyperlink"/>
          <w:color w:val="auto"/>
          <w:u w:val="none"/>
        </w:rPr>
        <w:t>null</w:t>
      </w:r>
      <w:r w:rsidR="00E06D0E" w:rsidRPr="00E5027C">
        <w:rPr>
          <w:rStyle w:val="Hyperlink"/>
          <w:color w:val="auto"/>
          <w:u w:val="none"/>
        </w:rPr>
        <w:t>”</w:t>
      </w:r>
      <w:r w:rsidR="00E5027C" w:rsidRPr="00E5027C">
        <w:rPr>
          <w:rStyle w:val="Hyperlink"/>
          <w:color w:val="auto"/>
          <w:u w:val="none"/>
        </w:rPr>
        <w:t xml:space="preserve"> handler</w:t>
      </w:r>
      <w:r w:rsidR="00E06D0E" w:rsidRPr="00E5027C">
        <w:rPr>
          <w:rStyle w:val="Hyperlink"/>
          <w:color w:val="auto"/>
          <w:u w:val="none"/>
        </w:rPr>
        <w:t>:</w:t>
      </w:r>
      <w:r w:rsidR="00E5027C">
        <w:rPr>
          <w:rStyle w:val="Hyperlink"/>
          <w:color w:val="auto"/>
          <w:u w:val="none"/>
        </w:rPr>
        <w:t xml:space="preserve"> </w:t>
      </w:r>
      <w:hyperlink r:id="rId305" w:tooltip="NullHandlerInheritedByPushTr" w:history="1">
        <w:r w:rsidR="00E5027C" w:rsidRPr="00E5027C">
          <w:rPr>
            <w:rStyle w:val="Hyperlink"/>
          </w:rPr>
          <w:t>test1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306" w:tooltip="TopNullHandlerOverridesInherited" w:history="1">
        <w:r w:rsidR="00E5027C" w:rsidRPr="00E5027C">
          <w:rPr>
            <w:rStyle w:val="Hyperlink"/>
          </w:rPr>
          <w:t>test2</w:t>
        </w:r>
      </w:hyperlink>
    </w:p>
    <w:p w:rsidR="00E5027C" w:rsidRPr="00E5027C" w:rsidRDefault="00E5027C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="00A619B3">
        <w:rPr>
          <w:rStyle w:val="Hyperlink"/>
          <w:color w:val="auto"/>
          <w:u w:val="none"/>
        </w:rPr>
        <w:t>null</w:t>
      </w:r>
      <w:r>
        <w:rPr>
          <w:rStyle w:val="Hyperlink"/>
          <w:color w:val="auto"/>
          <w:u w:val="none"/>
        </w:rPr>
        <w:t xml:space="preserve">” handler in a loop: </w:t>
      </w:r>
      <w:hyperlink r:id="rId307" w:tooltip="NullHandlerInLoop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hyperlink r:id="rId308" w:tooltip="BangaloreToRedmond" w:history="1">
        <w:r w:rsidRPr="00E5027C">
          <w:rPr>
            <w:rStyle w:val="Hyperlink"/>
          </w:rPr>
          <w:t>test2</w:t>
        </w:r>
      </w:hyperlink>
      <w:r w:rsidR="00A619B3">
        <w:rPr>
          <w:rStyle w:val="Hyperlink"/>
          <w:color w:val="auto"/>
          <w:u w:val="none"/>
        </w:rPr>
        <w:t xml:space="preserve"> (to set priorities between </w:t>
      </w:r>
      <w:r w:rsidR="007C47BC">
        <w:rPr>
          <w:rStyle w:val="Hyperlink"/>
          <w:color w:val="auto"/>
          <w:u w:val="none"/>
        </w:rPr>
        <w:t xml:space="preserve">received </w:t>
      </w:r>
      <w:r w:rsidR="00A619B3">
        <w:rPr>
          <w:rStyle w:val="Hyperlink"/>
          <w:color w:val="auto"/>
          <w:u w:val="none"/>
        </w:rPr>
        <w:t>events</w:t>
      </w:r>
      <w:r w:rsidR="00D74EE7">
        <w:rPr>
          <w:rStyle w:val="Hyperlink"/>
          <w:color w:val="auto"/>
          <w:u w:val="none"/>
        </w:rPr>
        <w:t xml:space="preserve">),  </w:t>
      </w:r>
      <w:hyperlink r:id="rId309" w:tooltip="LinearTopology_5" w:history="1">
        <w:r w:rsidR="00D74EE7"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 w:rsidR="00D74EE7">
        <w:rPr>
          <w:rStyle w:val="Hyperlink"/>
          <w:color w:val="auto"/>
          <w:u w:val="none"/>
        </w:rPr>
        <w:t xml:space="preserve"> in a state)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6" w:name="HotWarmColdStates"/>
      <w:r w:rsidRPr="00317F5B">
        <w:t>Hot/warm/cold states:</w:t>
      </w:r>
    </w:p>
    <w:bookmarkEnd w:id="6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310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311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Pr="00D8456D" w:rsidRDefault="006016B5" w:rsidP="00C90046">
      <w:pPr>
        <w:pStyle w:val="ListParagraph"/>
        <w:numPr>
          <w:ilvl w:val="2"/>
          <w:numId w:val="8"/>
        </w:numPr>
      </w:pPr>
      <w:r>
        <w:t xml:space="preserve"> </w:t>
      </w:r>
      <w:bookmarkStart w:id="7" w:name="FunctionStmts"/>
      <w:bookmarkEnd w:id="7"/>
      <w:r w:rsidR="00C90046" w:rsidRPr="00D8456D"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312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313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314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315" w:tooltip="PushStatement_1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316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317" w:tooltip="AlonBug_fails" w:history="1">
        <w:r w:rsidRPr="00AA1E54">
          <w:rPr>
            <w:rStyle w:val="Hyperlink"/>
          </w:rPr>
          <w:t>test1</w:t>
        </w:r>
      </w:hyperlink>
      <w:r w:rsidR="005B4601">
        <w:rPr>
          <w:rStyle w:val="Hyperlink"/>
        </w:rPr>
        <w:t xml:space="preserve">, </w:t>
      </w:r>
      <w:hyperlink r:id="rId318" w:tooltip="bubble_sort" w:history="1">
        <w:r w:rsidR="005B4601">
          <w:rPr>
            <w:rStyle w:val="Hyperlink"/>
          </w:rPr>
          <w:t>test2</w:t>
        </w:r>
      </w:hyperlink>
    </w:p>
    <w:p w:rsidR="00C90046" w:rsidRPr="00D8456D" w:rsidRDefault="00C90046" w:rsidP="00C90046">
      <w:pPr>
        <w:pStyle w:val="ListParagraph"/>
        <w:ind w:left="2232"/>
      </w:pPr>
      <w:r>
        <w:t xml:space="preserve">           </w:t>
      </w:r>
      <w:r w:rsidRPr="00D8456D">
        <w:t xml:space="preserve">Seq: </w:t>
      </w:r>
      <w:hyperlink r:id="rId319" w:tooltip="nonAtomicDataTypes" w:history="1">
        <w:r w:rsidR="00D8456D" w:rsidRPr="00D8456D">
          <w:rPr>
            <w:rStyle w:val="Hyperlink"/>
          </w:rPr>
          <w:t>test1</w:t>
        </w:r>
      </w:hyperlink>
      <w:r w:rsidR="005F1AE7">
        <w:t xml:space="preserve">, </w:t>
      </w:r>
      <w:hyperlink r:id="rId320" w:tooltip="seq_tuple" w:history="1">
        <w:r w:rsidR="005F1AE7" w:rsidRPr="005F1AE7">
          <w:rPr>
            <w:rStyle w:val="Hyperlink"/>
          </w:rPr>
          <w:t>test2</w:t>
        </w:r>
      </w:hyperlink>
      <w:r w:rsidR="00750A72">
        <w:t xml:space="preserve">, </w:t>
      </w:r>
      <w:hyperlink r:id="rId321" w:tooltip="nonAtomicDataTypesInPayloads" w:history="1">
        <w:r w:rsidR="00750A72">
          <w:rPr>
            <w:rStyle w:val="Hyperlink"/>
          </w:rPr>
          <w:t>test3</w:t>
        </w:r>
      </w:hyperlink>
      <w:r w:rsidR="00AC7C9D">
        <w:t xml:space="preserve">, </w:t>
      </w:r>
      <w:hyperlink r:id="rId322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323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324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Pr="00E06D0E" w:rsidRDefault="00C90046" w:rsidP="00C90046">
      <w:pPr>
        <w:pStyle w:val="ListParagraph"/>
        <w:numPr>
          <w:ilvl w:val="4"/>
          <w:numId w:val="8"/>
        </w:numPr>
      </w:pPr>
      <w:r w:rsidRPr="00E06D0E">
        <w:t>“remove”/”assign”/”insert”</w:t>
      </w:r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Assignment:</w:t>
      </w:r>
      <w:r w:rsidR="00D8456D" w:rsidRPr="00E06D0E">
        <w:t xml:space="preserve"> </w:t>
      </w:r>
      <w:hyperlink r:id="rId325" w:tooltip="nonAtomicDataTypes" w:history="1">
        <w:r w:rsidR="00D8456D" w:rsidRPr="00E06D0E">
          <w:rPr>
            <w:rStyle w:val="Hyperlink"/>
          </w:rPr>
          <w:t>test1</w:t>
        </w:r>
      </w:hyperlink>
      <w:r w:rsidRPr="00E06D0E">
        <w:br/>
        <w:t xml:space="preserve">asgn to uninitialized sequence (runtime error): </w:t>
      </w:r>
      <w:hyperlink r:id="rId326" w:tooltip="lvalues_runtimeError" w:history="1">
        <w:r w:rsidRPr="00E06D0E">
          <w:rPr>
            <w:rStyle w:val="Hyperlink"/>
          </w:rPr>
          <w:t>test1</w:t>
        </w:r>
      </w:hyperlink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lastRenderedPageBreak/>
        <w:t>Remove/Insert:</w:t>
      </w:r>
      <w:r w:rsidR="00D8456D" w:rsidRPr="00E06D0E">
        <w:t xml:space="preserve"> </w:t>
      </w:r>
      <w:hyperlink r:id="rId327" w:tooltip="nonAtomicDataTypes" w:history="1">
        <w:r w:rsidR="00D8456D" w:rsidRPr="00E06D0E">
          <w:rPr>
            <w:rStyle w:val="Hyperlink"/>
          </w:rPr>
          <w:t>test1</w:t>
        </w:r>
      </w:hyperlink>
      <w:r w:rsidR="00750A72">
        <w:t xml:space="preserve">, </w:t>
      </w:r>
      <w:hyperlink r:id="rId328" w:tooltip="nonAtomicDataTypesInPayloads" w:history="1">
        <w:r w:rsidR="00750A72" w:rsidRPr="00750A72">
          <w:rPr>
            <w:rStyle w:val="Hyperlink"/>
          </w:rPr>
          <w:t>test2</w:t>
        </w:r>
      </w:hyperlink>
    </w:p>
    <w:p w:rsidR="00C90046" w:rsidRPr="00E06D0E" w:rsidRDefault="00EC7832" w:rsidP="00C90046">
      <w:pPr>
        <w:pStyle w:val="ListParagraph"/>
        <w:numPr>
          <w:ilvl w:val="4"/>
          <w:numId w:val="8"/>
        </w:numPr>
      </w:pPr>
      <w:r w:rsidRPr="00E06D0E">
        <w:t xml:space="preserve">“control impure” stmts “push”, “pop”, “raise” </w:t>
      </w:r>
      <w:r w:rsidR="00C90046" w:rsidRPr="00E06D0E">
        <w:t>not allowed:</w:t>
      </w:r>
      <w:r w:rsidRPr="00E06D0E">
        <w:t xml:space="preserve"> </w:t>
      </w:r>
    </w:p>
    <w:p w:rsidR="00C90046" w:rsidRPr="00E06D0E" w:rsidRDefault="00C90046" w:rsidP="00C90046">
      <w:pPr>
        <w:pStyle w:val="ListParagraph"/>
        <w:ind w:left="2880"/>
      </w:pPr>
      <w:r w:rsidRPr="00E06D0E">
        <w:t>named function:</w:t>
      </w:r>
      <w:r w:rsidR="00EC7832" w:rsidRPr="00E06D0E">
        <w:t xml:space="preserve"> </w:t>
      </w:r>
      <w:hyperlink r:id="rId329" w:tooltip="EnclosedFunCalls" w:history="1">
        <w:r w:rsidR="00EC7832" w:rsidRPr="00E06D0E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880"/>
      </w:pPr>
      <w:r w:rsidRPr="00EC7832">
        <w:t>anonymous function:</w:t>
      </w:r>
      <w:r w:rsidR="00EC7832">
        <w:t xml:space="preserve"> </w:t>
      </w:r>
      <w:hyperlink r:id="rId330" w:tooltip="EnclosedFunCalls" w:history="1">
        <w:r w:rsidR="00EC7832" w:rsidRPr="00EC7832">
          <w:rPr>
            <w:rStyle w:val="Hyperlink"/>
          </w:rPr>
          <w:t>test1</w:t>
        </w:r>
      </w:hyperlink>
    </w:p>
    <w:p w:rsidR="00EC7832" w:rsidRPr="00EC7832" w:rsidRDefault="00EC7832" w:rsidP="00C90046">
      <w:pPr>
        <w:pStyle w:val="ListParagraph"/>
        <w:ind w:left="2880"/>
      </w:pPr>
      <w:r>
        <w:t xml:space="preserve">also: </w:t>
      </w:r>
      <w:hyperlink w:anchor="ControlImpureTests" w:history="1">
        <w:r w:rsidRPr="00EC7832">
          <w:rPr>
            <w:rStyle w:val="Hyperlink"/>
          </w:rPr>
          <w:t>#ControlImpureTests</w:t>
        </w:r>
      </w:hyperlink>
    </w:p>
    <w:p w:rsidR="00756D7D" w:rsidRPr="00542811" w:rsidRDefault="00756D7D" w:rsidP="00756D7D">
      <w:pPr>
        <w:pStyle w:val="ListParagraph"/>
        <w:numPr>
          <w:ilvl w:val="2"/>
          <w:numId w:val="8"/>
        </w:numPr>
      </w:pPr>
      <w:r w:rsidRPr="00542811"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331" w:tooltip="AlonBug" w:history="1">
        <w:r w:rsidRPr="00542811">
          <w:rPr>
            <w:rStyle w:val="Hyperlink"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332" w:tooltip="AlonBug_1" w:history="1">
        <w:r w:rsidRPr="00542811">
          <w:rPr>
            <w:rStyle w:val="Hyperlink"/>
          </w:rPr>
          <w:t>test1</w:t>
        </w:r>
      </w:hyperlink>
      <w:r w:rsidR="008D0F56" w:rsidRPr="00542811">
        <w:rPr>
          <w:b/>
        </w:rPr>
        <w:t xml:space="preserve"> </w:t>
      </w:r>
    </w:p>
    <w:p w:rsidR="00756D7D" w:rsidRPr="00542811" w:rsidRDefault="00756D7D" w:rsidP="00542811">
      <w:pPr>
        <w:pStyle w:val="ListParagraph"/>
        <w:ind w:left="2160" w:firstLine="720"/>
      </w:pPr>
      <w:r w:rsidRPr="00542811">
        <w:t>All events are deferred</w:t>
      </w:r>
      <w:r w:rsidR="00276ED4" w:rsidRPr="00542811">
        <w:t>:</w:t>
      </w:r>
      <w:r w:rsidR="00542811">
        <w:t xml:space="preserve"> </w:t>
      </w:r>
      <w:hyperlink r:id="rId333" w:tooltip="UnhandledEventDeferred" w:history="1">
        <w:r w:rsidR="00542811" w:rsidRPr="00542811">
          <w:rPr>
            <w:rStyle w:val="Hyperlink"/>
          </w:rPr>
          <w:t>test1</w:t>
        </w:r>
      </w:hyperlink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8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334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335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9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9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336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8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B332D5">
        <w:rPr>
          <w:b/>
        </w:rPr>
        <w:t xml:space="preserve"> TODO: write a test, compiler should catch</w:t>
      </w:r>
    </w:p>
    <w:p w:rsidR="00D8609B" w:rsidRDefault="00D8609B" w:rsidP="00D8609B">
      <w:pPr>
        <w:autoSpaceDE w:val="0"/>
        <w:autoSpaceDN w:val="0"/>
        <w:adjustRightInd w:val="0"/>
        <w:spacing w:before="0" w:after="0" w:line="240" w:lineRule="auto"/>
        <w:ind w:left="2160"/>
        <w:rPr>
          <w:rFonts w:ascii="NimbusRomNo9L-Regu" w:hAnsi="NimbusRomNo9L-Regu" w:cs="NimbusRomNo9L-Regu"/>
          <w:sz w:val="18"/>
          <w:szCs w:val="18"/>
        </w:rPr>
      </w:pPr>
      <w:r>
        <w:rPr>
          <w:b/>
        </w:rPr>
        <w:t>Quote from the paper: “</w:t>
      </w:r>
      <w:r>
        <w:rPr>
          <w:rFonts w:ascii="NimbusRomNo9L-Regu" w:hAnsi="NimbusRomNo9L-Regu" w:cs="NimbusRomNo9L-Regu"/>
          <w:sz w:val="18"/>
          <w:szCs w:val="18"/>
        </w:rPr>
        <w:t xml:space="preserve">if </w:t>
      </w:r>
      <w:r>
        <w:rPr>
          <w:rFonts w:ascii="CMTI9" w:hAnsi="CMTI9" w:cs="CMTI9"/>
          <w:sz w:val="18"/>
          <w:szCs w:val="18"/>
        </w:rPr>
        <w:t>Step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or</w:t>
      </w:r>
    </w:p>
    <w:p w:rsidR="00D8609B" w:rsidRDefault="00D8609B" w:rsidP="00D8609B">
      <w:pPr>
        <w:pStyle w:val="ListParagraph"/>
        <w:ind w:left="3888"/>
        <w:rPr>
          <w:b/>
        </w:rPr>
      </w:pPr>
      <w:r>
        <w:rPr>
          <w:rFonts w:ascii="CMTI9" w:hAnsi="CMTI9" w:cs="CMTI9"/>
          <w:sz w:val="18"/>
          <w:szCs w:val="18"/>
        </w:rPr>
        <w:t xml:space="preserve">Call 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is defined, it takes higher priority over actions.”</w:t>
      </w:r>
    </w:p>
    <w:p w:rsidR="00063033" w:rsidRPr="00DE78B2" w:rsidRDefault="00063033" w:rsidP="00063033">
      <w:pPr>
        <w:pStyle w:val="ListParagraph"/>
        <w:numPr>
          <w:ilvl w:val="2"/>
          <w:numId w:val="8"/>
        </w:numPr>
      </w:pPr>
      <w:r w:rsidRPr="00DE78B2">
        <w:t xml:space="preserve">Data types semantics: refer to sections 3 and 4 in </w:t>
      </w:r>
      <w:hyperlink w:anchor="P_Features" w:history="1">
        <w:r w:rsidRPr="00DE78B2">
          <w:rPr>
            <w:rStyle w:val="Hyperlink"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82CAF" w:rsidRDefault="00D22AB1" w:rsidP="00D22AB1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>Multi-threaded runtime tests: 1 thread per machine instance</w:t>
      </w:r>
    </w:p>
    <w:p w:rsidR="00D22AB1" w:rsidRPr="00882CAF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One instance of the machine, 1 thread</w:t>
      </w:r>
    </w:p>
    <w:p w:rsidR="00D22AB1" w:rsidRPr="00882CAF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Multiple istances of the machine, multiple threads</w:t>
      </w:r>
    </w:p>
    <w:p w:rsidR="0018446F" w:rsidRPr="00882CAF" w:rsidRDefault="0018446F" w:rsidP="0018446F">
      <w:pPr>
        <w:pStyle w:val="ListParagraph"/>
        <w:numPr>
          <w:ilvl w:val="1"/>
          <w:numId w:val="8"/>
        </w:numPr>
        <w:rPr>
          <w:b/>
        </w:rPr>
      </w:pPr>
      <w:r w:rsidRPr="00882CAF">
        <w:rPr>
          <w:b/>
        </w:rPr>
        <w:t xml:space="preserve">Two </w:t>
      </w:r>
      <w:r w:rsidR="004D2914" w:rsidRPr="00882CAF">
        <w:rPr>
          <w:b/>
        </w:rPr>
        <w:t xml:space="preserve">instances of </w:t>
      </w:r>
      <w:r w:rsidRPr="00882CAF">
        <w:rPr>
          <w:b/>
        </w:rPr>
        <w:t>machine</w:t>
      </w:r>
      <w:r w:rsidR="004D2914" w:rsidRPr="00882CAF">
        <w:rPr>
          <w:b/>
        </w:rPr>
        <w:t>(</w:t>
      </w:r>
      <w:r w:rsidRPr="00882CAF">
        <w:rPr>
          <w:b/>
        </w:rPr>
        <w:t>s</w:t>
      </w:r>
      <w:r w:rsidR="004D2914" w:rsidRPr="00882CAF">
        <w:rPr>
          <w:b/>
        </w:rPr>
        <w:t>)</w:t>
      </w:r>
    </w:p>
    <w:p w:rsidR="00276ED4" w:rsidRPr="00882CAF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Basic features for communications between </w:t>
      </w:r>
      <w:r w:rsidR="00AF0F07" w:rsidRPr="00882CAF">
        <w:rPr>
          <w:b/>
        </w:rPr>
        <w:t>instance</w:t>
      </w:r>
      <w:r w:rsidRPr="00882CAF">
        <w:rPr>
          <w:b/>
        </w:rPr>
        <w:t>s</w:t>
      </w:r>
    </w:p>
    <w:p w:rsidR="0018446F" w:rsidRDefault="0018446F" w:rsidP="007A219C">
      <w:pPr>
        <w:pStyle w:val="ListParagraph"/>
        <w:numPr>
          <w:ilvl w:val="3"/>
          <w:numId w:val="8"/>
        </w:numPr>
      </w:pPr>
      <w:r w:rsidRPr="007A219C">
        <w:t>“send”</w:t>
      </w:r>
      <w:r w:rsidR="007A219C" w:rsidRPr="007A219C">
        <w:t>, “new”</w:t>
      </w:r>
      <w:r w:rsidR="007A219C">
        <w:t xml:space="preserve">, “ignore”, “null”, handling all possible events in all states; non-constant, non-atomic event expressions, events as payloads: </w:t>
      </w:r>
      <w:hyperlink r:id="rId337" w:tooltip="EventExprSemantics" w:history="1">
        <w:r w:rsidR="007A219C" w:rsidRPr="007A219C">
          <w:rPr>
            <w:rStyle w:val="Hyperlink"/>
          </w:rPr>
          <w:t>test1</w:t>
        </w:r>
      </w:hyperlink>
    </w:p>
    <w:p w:rsidR="00AF7FBE" w:rsidRDefault="00AF7FBE" w:rsidP="00AF7FBE">
      <w:pPr>
        <w:pStyle w:val="ListParagraph"/>
        <w:ind w:left="1728"/>
      </w:pPr>
      <w:r>
        <w:t xml:space="preserve">        “unhandled event” exception in case of non-constant even expressions: </w:t>
      </w:r>
      <w:hyperlink r:id="rId338" w:tooltip="EventExprSemantics1" w:history="1">
        <w:r w:rsidRPr="00AF7FBE">
          <w:rPr>
            <w:rStyle w:val="Hyperlink"/>
          </w:rPr>
          <w:t>test1</w:t>
        </w:r>
      </w:hyperlink>
    </w:p>
    <w:p w:rsidR="008B5D42" w:rsidRPr="007A219C" w:rsidRDefault="008B5D42" w:rsidP="00AF7FBE">
      <w:pPr>
        <w:pStyle w:val="ListParagraph"/>
        <w:ind w:left="1728"/>
      </w:pPr>
      <w:r>
        <w:t xml:space="preserve">        “trigger” in event expressions: </w:t>
      </w:r>
      <w:hyperlink r:id="rId339" w:tooltip="EventExprSemantics2" w:history="1">
        <w:r w:rsidRPr="008B5D42">
          <w:rPr>
            <w:rStyle w:val="Hyperlink"/>
          </w:rPr>
          <w:t>test1</w:t>
        </w:r>
      </w:hyperlink>
    </w:p>
    <w:p w:rsidR="004B2B20" w:rsidRPr="00882CAF" w:rsidRDefault="00AF0F07" w:rsidP="0018446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extend tests for one instance from 4.1.:</w:t>
      </w:r>
      <w:r w:rsidR="004B2B20" w:rsidRPr="00882CAF">
        <w:rPr>
          <w:b/>
        </w:rPr>
        <w:t xml:space="preserve"> for stack, inheritance, etc. for the two-</w:t>
      </w:r>
      <w:r w:rsidRPr="00882CAF">
        <w:rPr>
          <w:b/>
        </w:rPr>
        <w:t>instance</w:t>
      </w:r>
      <w:r w:rsidR="004B2B20" w:rsidRPr="00882CAF">
        <w:rPr>
          <w:b/>
        </w:rPr>
        <w:t>s case</w:t>
      </w:r>
    </w:p>
    <w:p w:rsidR="004B2B20" w:rsidRPr="00882CAF" w:rsidRDefault="004B2B20" w:rsidP="004B2B20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Var</w:t>
      </w:r>
      <w:r w:rsidR="001C0B14" w:rsidRPr="00882CAF">
        <w:rPr>
          <w:b/>
        </w:rPr>
        <w:t xml:space="preserve">ious number of instances of </w:t>
      </w:r>
      <w:r w:rsidRPr="00882CAF">
        <w:rPr>
          <w:b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10" w:name="HaltTwoMachines"/>
      <w:bookmarkEnd w:id="10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340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41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342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343" w:tooltip="EventSentAfterSentHaltHandled_v" w:history="1">
        <w:r w:rsidR="00E665A5" w:rsidRPr="0082257B">
          <w:rPr>
            <w:rStyle w:val="Hyperlink"/>
          </w:rPr>
          <w:t>test4</w:t>
        </w:r>
      </w:hyperlink>
      <w:r w:rsidR="00562F17">
        <w:rPr>
          <w:rStyle w:val="Hyperlink"/>
        </w:rPr>
        <w:t xml:space="preserve">, </w:t>
      </w:r>
      <w:hyperlink r:id="rId344" w:tooltip="HaltTrigger4Do" w:history="1">
        <w:r w:rsidR="00562F17" w:rsidRPr="00562F17">
          <w:rPr>
            <w:rStyle w:val="Hyperlink"/>
          </w:rPr>
          <w:t>test5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345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46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347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5D5583" w:rsidRDefault="005D5583" w:rsidP="004B2B20">
      <w:pPr>
        <w:pStyle w:val="ListParagraph"/>
        <w:numPr>
          <w:ilvl w:val="2"/>
          <w:numId w:val="8"/>
        </w:numPr>
      </w:pPr>
      <w:r>
        <w:rPr>
          <w:b/>
          <w:highlight w:val="lightGray"/>
        </w:rPr>
        <w:t xml:space="preserve"> </w:t>
      </w:r>
      <w:r w:rsidRPr="005D5583">
        <w:t>“</w:t>
      </w:r>
      <w:r w:rsidR="00A619B3">
        <w:t>null</w:t>
      </w:r>
      <w:r w:rsidRPr="005D5583">
        <w:t>” event in the multi</w:t>
      </w:r>
      <w:r w:rsidR="0039217D" w:rsidRPr="005D5583">
        <w:t>-</w:t>
      </w:r>
      <w:r w:rsidR="001C0B14" w:rsidRPr="005D5583">
        <w:t>instanc</w:t>
      </w:r>
      <w:r w:rsidR="0039217D" w:rsidRPr="005D5583">
        <w:t>es context</w:t>
      </w:r>
      <w:r w:rsidRPr="005D5583">
        <w:t xml:space="preserve">: </w:t>
      </w:r>
      <w:hyperlink r:id="rId348" w:tooltip="BangaloreToRedmond" w:history="1">
        <w:r w:rsidRPr="00E5027C">
          <w:rPr>
            <w:rStyle w:val="Hyperlink"/>
          </w:rPr>
          <w:t>test2</w:t>
        </w:r>
      </w:hyperlink>
      <w:r>
        <w:rPr>
          <w:rStyle w:val="Hyperlink"/>
          <w:color w:val="auto"/>
          <w:u w:val="none"/>
        </w:rPr>
        <w:t xml:space="preserve"> (</w:t>
      </w:r>
      <w:r w:rsidR="00A619B3">
        <w:rPr>
          <w:rStyle w:val="Hyperlink"/>
          <w:color w:val="auto"/>
          <w:u w:val="none"/>
        </w:rPr>
        <w:t>to set priorities between received events</w:t>
      </w:r>
      <w:r>
        <w:rPr>
          <w:rStyle w:val="Hyperlink"/>
          <w:color w:val="auto"/>
          <w:u w:val="none"/>
        </w:rPr>
        <w:t xml:space="preserve">),  </w:t>
      </w:r>
      <w:hyperlink r:id="rId349" w:tooltip="LinearTopology_5" w:history="1">
        <w:r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>
        <w:rPr>
          <w:rStyle w:val="Hyperlink"/>
          <w:color w:val="auto"/>
          <w:u w:val="none"/>
        </w:rPr>
        <w:t xml:space="preserve"> in a state)</w:t>
      </w:r>
    </w:p>
    <w:p w:rsidR="0018446F" w:rsidRPr="00882CAF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Various protocols for communications between </w:t>
      </w:r>
      <w:r w:rsidR="001C0B14" w:rsidRPr="00882CAF">
        <w:rPr>
          <w:b/>
        </w:rPr>
        <w:t>instance</w:t>
      </w:r>
      <w:r w:rsidRPr="00882CAF">
        <w:rPr>
          <w:b/>
        </w:rPr>
        <w:t>s:</w:t>
      </w:r>
    </w:p>
    <w:p w:rsidR="0018446F" w:rsidRPr="00882CAF" w:rsidRDefault="0018446F" w:rsidP="0018446F">
      <w:pPr>
        <w:pStyle w:val="ListParagraph"/>
        <w:numPr>
          <w:ilvl w:val="3"/>
          <w:numId w:val="8"/>
        </w:numPr>
      </w:pPr>
      <w:r w:rsidRPr="00882CAF">
        <w:rPr>
          <w:b/>
        </w:rPr>
        <w:lastRenderedPageBreak/>
        <w:t xml:space="preserve">Main machine </w:t>
      </w:r>
      <w:r w:rsidR="001C0B14" w:rsidRPr="00882CAF">
        <w:rPr>
          <w:b/>
        </w:rPr>
        <w:t xml:space="preserve">instance </w:t>
      </w:r>
      <w:r w:rsidRPr="00882CAF">
        <w:rPr>
          <w:b/>
        </w:rPr>
        <w:t xml:space="preserve">and ghost machine </w:t>
      </w:r>
      <w:r w:rsidR="001C0B14" w:rsidRPr="00882CAF">
        <w:rPr>
          <w:b/>
        </w:rPr>
        <w:t xml:space="preserve">instance </w:t>
      </w:r>
      <w:r w:rsidRPr="00882CAF">
        <w:rPr>
          <w:b/>
        </w:rPr>
        <w:t>(env): client/server protocol</w:t>
      </w:r>
    </w:p>
    <w:p w:rsidR="002060F1" w:rsidRPr="00882CAF" w:rsidRDefault="002060F1" w:rsidP="002060F1">
      <w:pPr>
        <w:pStyle w:val="ListParagraph"/>
        <w:ind w:left="2160"/>
        <w:rPr>
          <w:b/>
        </w:rPr>
      </w:pPr>
      <w:r w:rsidRPr="00882CAF">
        <w:rPr>
          <w:b/>
        </w:rPr>
        <w:t>non-det case</w:t>
      </w:r>
      <w:r w:rsidR="005D33FA" w:rsidRPr="00882CAF">
        <w:rPr>
          <w:b/>
        </w:rPr>
        <w:t xml:space="preserve"> (</w:t>
      </w:r>
      <w:r w:rsidR="005D33FA" w:rsidRPr="00882CAF">
        <w:rPr>
          <w:rFonts w:ascii="Calibri" w:hAnsi="Calibri"/>
          <w:color w:val="000000"/>
          <w:sz w:val="22"/>
          <w:szCs w:val="22"/>
        </w:rPr>
        <w:t>use choice bounding option: -bc:1)</w:t>
      </w:r>
    </w:p>
    <w:p w:rsidR="002060F1" w:rsidRPr="00882CAF" w:rsidRDefault="002060F1" w:rsidP="002060F1">
      <w:pPr>
        <w:pStyle w:val="ListParagraph"/>
        <w:ind w:left="2160"/>
      </w:pPr>
      <w:r w:rsidRPr="00882CAF">
        <w:rPr>
          <w:b/>
        </w:rPr>
        <w:t>determ</w:t>
      </w:r>
      <w:r w:rsidR="0050352F" w:rsidRPr="00882CAF">
        <w:rPr>
          <w:b/>
        </w:rPr>
        <w:t>inistic</w:t>
      </w:r>
      <w:r w:rsidRPr="00882CAF">
        <w:rPr>
          <w:b/>
        </w:rPr>
        <w:t xml:space="preserve"> case</w:t>
      </w:r>
    </w:p>
    <w:p w:rsidR="00756D7D" w:rsidRPr="00882CAF" w:rsidRDefault="0018446F" w:rsidP="0018446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Async mode of communication</w:t>
      </w:r>
    </w:p>
    <w:p w:rsidR="0018446F" w:rsidRPr="00882CAF" w:rsidRDefault="0018446F" w:rsidP="0018446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Sync mode of communication (PingPong sample?)</w:t>
      </w:r>
    </w:p>
    <w:p w:rsidR="00A162C9" w:rsidRPr="00882CAF" w:rsidRDefault="00A162C9" w:rsidP="00A162C9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Multi-threaded runtime tests</w:t>
      </w:r>
      <w:r w:rsidR="00DD79F7" w:rsidRPr="00882CAF">
        <w:rPr>
          <w:b/>
        </w:rPr>
        <w:t>: 1 thread per machine instance</w:t>
      </w:r>
    </w:p>
    <w:p w:rsidR="00054804" w:rsidRPr="00882CAF" w:rsidRDefault="00054804" w:rsidP="00054804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Single instance of each machine</w:t>
      </w:r>
    </w:p>
    <w:p w:rsidR="00054804" w:rsidRPr="00882CAF" w:rsidRDefault="00054804" w:rsidP="00054804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Pr="00776E9B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6E9B" w:rsidRPr="00776E9B" w:rsidRDefault="00776E9B" w:rsidP="00776E9B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“model” machines and functions (for example: PingPong.p for TechFest demo)</w:t>
      </w:r>
    </w:p>
    <w:p w:rsidR="007742F8" w:rsidRPr="00241A43" w:rsidRDefault="007742F8" w:rsidP="007742F8">
      <w:pPr>
        <w:pStyle w:val="Heading2"/>
      </w:pPr>
      <w:bookmarkStart w:id="11" w:name="_Liveness_tests"/>
      <w:bookmarkStart w:id="12" w:name="LivenessTests"/>
      <w:bookmarkEnd w:id="11"/>
      <w:r>
        <w:t>Liveness tests</w:t>
      </w:r>
    </w:p>
    <w:bookmarkEnd w:id="12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350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351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352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353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354" w:tooltip="Liveness_2_bugFound" w:history="1">
        <w:r w:rsidRPr="005745F0">
          <w:rPr>
            <w:rStyle w:val="Hyperlink"/>
          </w:rPr>
          <w:t>test1</w:t>
        </w:r>
      </w:hyperlink>
    </w:p>
    <w:p w:rsidR="007742F8" w:rsidRPr="001B4B7A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355" w:tooltip="Liveness_3" w:history="1">
        <w:r w:rsidRPr="005051F5">
          <w:rPr>
            <w:rStyle w:val="Hyperlink"/>
          </w:rPr>
          <w:t>test1</w:t>
        </w:r>
      </w:hyperlink>
    </w:p>
    <w:p w:rsidR="001B4B7A" w:rsidRPr="001B4B7A" w:rsidRDefault="001B4B7A" w:rsidP="001B4B7A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</w:rPr>
      </w:pPr>
      <w:r>
        <w:t xml:space="preserve">FAIRNODET expressions (liveness-related): </w:t>
      </w:r>
      <w:hyperlink r:id="rId356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357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358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359" w:tooltip="Liveness_NONDET2" w:history="1">
        <w:r w:rsidRPr="001B4B7A">
          <w:rPr>
            <w:rStyle w:val="Hyperlink"/>
          </w:rPr>
          <w:t>test4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882CAF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882CAF">
        <w:rPr>
          <w:b/>
        </w:rPr>
        <w:t>More complex liveness tests:</w:t>
      </w:r>
      <w:r w:rsidR="00882CAF">
        <w:rPr>
          <w:b/>
        </w:rPr>
        <w:t xml:space="preserve"> </w:t>
      </w:r>
      <w:r w:rsidR="00CD63CD" w:rsidRPr="00882CAF">
        <w:rPr>
          <w:b/>
        </w:rPr>
        <w:t>ask Ankush to populate real protocols into SampleProtocols regression suite.</w:t>
      </w:r>
    </w:p>
    <w:p w:rsidR="00071D5C" w:rsidRDefault="00071D5C" w:rsidP="00071D5C">
      <w:pPr>
        <w:pStyle w:val="Heading2"/>
      </w:pPr>
      <w:r>
        <w:t>Combined Tests</w:t>
      </w:r>
    </w:p>
    <w:p w:rsidR="00A06A8A" w:rsidRPr="000D5A48" w:rsidRDefault="00071D5C" w:rsidP="00071D5C">
      <w:pPr>
        <w:pStyle w:val="ListParagraph"/>
        <w:numPr>
          <w:ilvl w:val="0"/>
          <w:numId w:val="10"/>
        </w:numPr>
      </w:pPr>
      <w:r w:rsidRPr="000D5A48">
        <w:t xml:space="preserve">Duplicates: </w:t>
      </w:r>
    </w:p>
    <w:p w:rsidR="00A06A8A" w:rsidRPr="000D5A48" w:rsidRDefault="00A06A8A" w:rsidP="00A06A8A">
      <w:pPr>
        <w:pStyle w:val="ListParagraph"/>
        <w:ind w:left="360"/>
      </w:pPr>
      <w:r w:rsidRPr="000D5A48">
        <w:t xml:space="preserve">Errors detected during parsing: </w:t>
      </w:r>
      <w:hyperlink r:id="rId360" w:tooltip="Duplicates" w:history="1">
        <w:r w:rsidRPr="000D5A48">
          <w:rPr>
            <w:rStyle w:val="Hyperlink"/>
          </w:rPr>
          <w:t>test1</w:t>
        </w:r>
      </w:hyperlink>
    </w:p>
    <w:p w:rsidR="00071D5C" w:rsidRPr="000D5A48" w:rsidRDefault="00A06A8A" w:rsidP="00DD503D">
      <w:pPr>
        <w:pStyle w:val="ListParagraph"/>
        <w:ind w:left="360"/>
      </w:pPr>
      <w:r w:rsidRPr="000D5A48">
        <w:t xml:space="preserve">Static errors: </w:t>
      </w:r>
      <w:hyperlink r:id="rId361" w:tooltip="Duplicates-1" w:history="1">
        <w:r w:rsidRPr="000D5A48">
          <w:rPr>
            <w:rStyle w:val="Hyperlink"/>
          </w:rPr>
          <w:t>test1</w:t>
        </w:r>
      </w:hyperlink>
    </w:p>
    <w:p w:rsidR="00A13516" w:rsidRPr="000D5A48" w:rsidRDefault="00A13516" w:rsidP="00071D5C">
      <w:pPr>
        <w:pStyle w:val="ListParagraph"/>
        <w:numPr>
          <w:ilvl w:val="0"/>
          <w:numId w:val="10"/>
        </w:numPr>
      </w:pPr>
      <w:r w:rsidRPr="000D5A48">
        <w:t xml:space="preserve">Re-definition of variables: </w:t>
      </w:r>
      <w:hyperlink r:id="rId362" w:tooltip="variableType" w:history="1">
        <w:r w:rsidRPr="000D5A48">
          <w:rPr>
            <w:rStyle w:val="Hyperlink"/>
          </w:rPr>
          <w:t>int and event</w:t>
        </w:r>
      </w:hyperlink>
      <w:r w:rsidR="000A15FF" w:rsidRPr="000D5A48">
        <w:t xml:space="preserve"> (variable hides the name of event)</w:t>
      </w:r>
      <w:r w:rsidR="001C2084" w:rsidRPr="000D5A48">
        <w:t>; formal par hides local varialble</w:t>
      </w:r>
    </w:p>
    <w:p w:rsidR="00FB2E3E" w:rsidRPr="000D5A48" w:rsidRDefault="00FB2E3E" w:rsidP="00071D5C">
      <w:pPr>
        <w:pStyle w:val="ListParagraph"/>
        <w:numPr>
          <w:ilvl w:val="0"/>
          <w:numId w:val="10"/>
        </w:numPr>
      </w:pPr>
      <w:r w:rsidRPr="000D5A48">
        <w:rPr>
          <w:b/>
        </w:rPr>
        <w:t>Missing declarations</w:t>
      </w:r>
      <w:r w:rsidRPr="000D5A48">
        <w:t>:</w:t>
      </w:r>
      <w:r w:rsidR="001C2084" w:rsidRPr="000D5A48">
        <w:t xml:space="preserve"> undefined symbol (must be declared as formal par, variable or event) </w:t>
      </w:r>
    </w:p>
    <w:p w:rsidR="00B91DA4" w:rsidRPr="003A44B9" w:rsidRDefault="00B91DA4" w:rsidP="00B91DA4">
      <w:pPr>
        <w:pStyle w:val="ListParagraph"/>
        <w:numPr>
          <w:ilvl w:val="0"/>
          <w:numId w:val="10"/>
        </w:numPr>
      </w:pPr>
      <w:bookmarkStart w:id="13" w:name="ControlImpureTests"/>
      <w:r w:rsidRPr="003A44B9">
        <w:t xml:space="preserve">“Control Impure” </w:t>
      </w:r>
      <w:r w:rsidR="00DC3DDF" w:rsidRPr="003A44B9">
        <w:t>statements</w:t>
      </w:r>
      <w:r w:rsidR="008B1D94" w:rsidRPr="003A44B9">
        <w:t xml:space="preserve"> (“push”, “pop”, “raise”) tests. Contexts:</w:t>
      </w:r>
    </w:p>
    <w:bookmarkEnd w:id="13"/>
    <w:p w:rsidR="00EB60A6" w:rsidRPr="003A44B9" w:rsidRDefault="008B1D94" w:rsidP="003A44B9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3A44B9">
        <w:t xml:space="preserve">In exit </w:t>
      </w:r>
      <w:r w:rsidR="00EB60A6" w:rsidRPr="003A44B9">
        <w:t>function</w:t>
      </w:r>
      <w:r w:rsidRPr="003A44B9">
        <w:t xml:space="preserve"> (anon and named)</w:t>
      </w:r>
      <w:r w:rsidR="00EB60A6" w:rsidRPr="003A44B9">
        <w:t>:</w:t>
      </w:r>
      <w:r w:rsidRPr="003A44B9">
        <w:t xml:space="preserve"> </w:t>
      </w:r>
      <w:hyperlink r:id="rId363" w:tooltip="ControlImpureInExit" w:history="1">
        <w:r w:rsidRPr="003A44B9">
          <w:rPr>
            <w:rStyle w:val="Hyperlink"/>
          </w:rPr>
          <w:t>test1</w:t>
        </w:r>
      </w:hyperlink>
      <w:r w:rsidR="00B00AE2" w:rsidRPr="003A44B9">
        <w:t xml:space="preserve">,  </w:t>
      </w:r>
      <w:hyperlink r:id="rId364" w:tooltip="RaiseInExitFun" w:history="1">
        <w:r w:rsidR="00B00AE2" w:rsidRPr="003A44B9">
          <w:rPr>
            <w:rStyle w:val="Hyperlink"/>
          </w:rPr>
          <w:t>test2</w:t>
        </w:r>
      </w:hyperlink>
      <w:r w:rsidR="00B00AE2" w:rsidRPr="003A44B9">
        <w:rPr>
          <w:rStyle w:val="Hyperlink"/>
        </w:rPr>
        <w:t xml:space="preserve">,  </w:t>
      </w:r>
      <w:hyperlink r:id="rId365" w:tooltip="PushInExitFun" w:history="1">
        <w:r w:rsidR="00B00AE2" w:rsidRPr="003A44B9">
          <w:rPr>
            <w:rStyle w:val="Hyperlink"/>
          </w:rPr>
          <w:t>test3</w:t>
        </w:r>
      </w:hyperlink>
      <w:r w:rsidR="00B00AE2" w:rsidRPr="003A44B9">
        <w:rPr>
          <w:rStyle w:val="Hyperlink"/>
        </w:rPr>
        <w:t xml:space="preserve">,  </w:t>
      </w:r>
      <w:hyperlink r:id="rId366" w:tooltip="PopInExitFun" w:history="1">
        <w:r w:rsidR="00B00AE2" w:rsidRPr="003A44B9">
          <w:rPr>
            <w:rStyle w:val="Hyperlink"/>
          </w:rPr>
          <w:t>test4</w:t>
        </w:r>
      </w:hyperlink>
    </w:p>
    <w:p w:rsidR="00720EC4" w:rsidRPr="003A44B9" w:rsidRDefault="00720EC4" w:rsidP="00B91DA4">
      <w:pPr>
        <w:pStyle w:val="ListParagraph"/>
        <w:numPr>
          <w:ilvl w:val="1"/>
          <w:numId w:val="10"/>
        </w:numPr>
      </w:pPr>
      <w:r w:rsidRPr="003A44B9">
        <w:rPr>
          <w:rStyle w:val="Hyperlink"/>
          <w:color w:val="auto"/>
          <w:u w:val="none"/>
        </w:rPr>
        <w:t xml:space="preserve">In </w:t>
      </w:r>
      <w:r w:rsidR="000F37D6" w:rsidRPr="003A44B9">
        <w:rPr>
          <w:rStyle w:val="Hyperlink"/>
          <w:color w:val="auto"/>
          <w:u w:val="none"/>
        </w:rPr>
        <w:t xml:space="preserve">“goto” </w:t>
      </w:r>
      <w:r w:rsidR="00B63237" w:rsidRPr="003A44B9">
        <w:rPr>
          <w:rStyle w:val="Hyperlink"/>
          <w:color w:val="auto"/>
          <w:u w:val="none"/>
        </w:rPr>
        <w:t>function</w:t>
      </w:r>
      <w:r w:rsidRPr="003A44B9">
        <w:rPr>
          <w:rStyle w:val="Hyperlink"/>
          <w:color w:val="auto"/>
          <w:u w:val="none"/>
        </w:rPr>
        <w:t xml:space="preserve"> (anon and named): </w:t>
      </w:r>
      <w:hyperlink r:id="rId367" w:tooltip="ControlImpureErrorsGoto" w:history="1">
        <w:r w:rsidRPr="003A44B9">
          <w:rPr>
            <w:rStyle w:val="Hyperlink"/>
          </w:rPr>
          <w:t>test1</w:t>
        </w:r>
      </w:hyperlink>
    </w:p>
    <w:p w:rsidR="007F3FFC" w:rsidRPr="003A44B9" w:rsidRDefault="00B00AE2" w:rsidP="00C10382">
      <w:pPr>
        <w:pStyle w:val="ListParagraph"/>
        <w:numPr>
          <w:ilvl w:val="1"/>
          <w:numId w:val="10"/>
        </w:numPr>
      </w:pPr>
      <w:r w:rsidRPr="003A44B9">
        <w:t xml:space="preserve"> I</w:t>
      </w:r>
      <w:r w:rsidR="00B20F18" w:rsidRPr="003A44B9">
        <w:t xml:space="preserve">n </w:t>
      </w:r>
      <w:r w:rsidRPr="003A44B9">
        <w:t xml:space="preserve">function application </w:t>
      </w:r>
      <w:r w:rsidR="007F3FFC" w:rsidRPr="003A44B9">
        <w:t>or function stmt</w:t>
      </w:r>
      <w:r w:rsidR="00521AE9" w:rsidRPr="003A44B9">
        <w:t xml:space="preserve"> </w:t>
      </w:r>
      <w:r w:rsidR="00B63237" w:rsidRPr="003A44B9">
        <w:t>used in</w:t>
      </w:r>
      <w:r w:rsidR="007F3FFC" w:rsidRPr="003A44B9">
        <w:t>:</w:t>
      </w:r>
    </w:p>
    <w:p w:rsidR="00241A43" w:rsidRPr="003A44B9" w:rsidRDefault="00B63237" w:rsidP="007F3FFC">
      <w:pPr>
        <w:pStyle w:val="ListParagraph"/>
        <w:numPr>
          <w:ilvl w:val="2"/>
          <w:numId w:val="10"/>
        </w:numPr>
      </w:pPr>
      <w:r w:rsidRPr="003A44B9">
        <w:t xml:space="preserve"> ex</w:t>
      </w:r>
      <w:r w:rsidR="007F3FFC" w:rsidRPr="003A44B9">
        <w:t>i</w:t>
      </w:r>
      <w:r w:rsidRPr="003A44B9">
        <w:t>t or “goto”</w:t>
      </w:r>
      <w:r w:rsidR="00B00AE2" w:rsidRPr="003A44B9">
        <w:t>:</w:t>
      </w:r>
      <w:r w:rsidR="003079BE" w:rsidRPr="003A44B9">
        <w:t xml:space="preserve"> </w:t>
      </w:r>
      <w:hyperlink r:id="rId368" w:tooltip="ControlImpureInExpr" w:history="1">
        <w:r w:rsidR="003079BE" w:rsidRPr="003A44B9">
          <w:rPr>
            <w:rStyle w:val="Hyperlink"/>
          </w:rPr>
          <w:t>test1</w:t>
        </w:r>
      </w:hyperlink>
      <w:r w:rsidRPr="003A44B9">
        <w:t xml:space="preserve">, </w:t>
      </w:r>
      <w:hyperlink r:id="rId369" w:tooltip="ControlImpureInExit" w:history="1">
        <w:r w:rsidRPr="003A44B9">
          <w:rPr>
            <w:rStyle w:val="Hyperlink"/>
          </w:rPr>
          <w:t>test2</w:t>
        </w:r>
      </w:hyperlink>
      <w:r w:rsidRPr="003A44B9">
        <w:t xml:space="preserve">, </w:t>
      </w:r>
      <w:hyperlink r:id="rId370" w:tooltip="ControlImpureErrorsGoto" w:history="1">
        <w:r w:rsidRPr="003A44B9">
          <w:rPr>
            <w:rStyle w:val="Hyperlink"/>
          </w:rPr>
          <w:t>test3</w:t>
        </w:r>
      </w:hyperlink>
    </w:p>
    <w:p w:rsidR="007F3FFC" w:rsidRPr="003A44B9" w:rsidRDefault="007F3FFC" w:rsidP="007F3FFC">
      <w:pPr>
        <w:pStyle w:val="ListParagraph"/>
        <w:numPr>
          <w:ilvl w:val="2"/>
          <w:numId w:val="10"/>
        </w:numPr>
      </w:pPr>
      <w:r w:rsidRPr="003A44B9">
        <w:t xml:space="preserve">entry action: </w:t>
      </w:r>
      <w:hyperlink r:id="rId371" w:tooltip="ControlImpureEntry" w:history="1">
        <w:r w:rsidRPr="003A44B9">
          <w:rPr>
            <w:rStyle w:val="Hyperlink"/>
          </w:rPr>
          <w:t>test1</w:t>
        </w:r>
      </w:hyperlink>
    </w:p>
    <w:p w:rsidR="00755760" w:rsidRPr="003A44B9" w:rsidRDefault="00755760" w:rsidP="007F3FFC">
      <w:pPr>
        <w:pStyle w:val="ListParagraph"/>
        <w:numPr>
          <w:ilvl w:val="2"/>
          <w:numId w:val="10"/>
        </w:numPr>
      </w:pPr>
      <w:r w:rsidRPr="003A44B9">
        <w:t xml:space="preserve">“do” declaration: </w:t>
      </w:r>
      <w:hyperlink r:id="rId372" w:tooltip="ControlImpureInDoDecl" w:history="1">
        <w:r w:rsidRPr="003A44B9">
          <w:rPr>
            <w:rStyle w:val="Hyperlink"/>
          </w:rPr>
          <w:t>test1</w:t>
        </w:r>
      </w:hyperlink>
    </w:p>
    <w:p w:rsidR="001D6728" w:rsidRPr="003A44B9" w:rsidRDefault="001D6728" w:rsidP="001D6728">
      <w:pPr>
        <w:pStyle w:val="ListParagraph"/>
        <w:numPr>
          <w:ilvl w:val="1"/>
          <w:numId w:val="10"/>
        </w:numPr>
      </w:pPr>
      <w:r w:rsidRPr="003A44B9">
        <w:t xml:space="preserve">Enclosed function calls in various contexts: </w:t>
      </w:r>
      <w:hyperlink r:id="rId373" w:tooltip="EnclosedFunCalls" w:history="1">
        <w:r w:rsidRPr="003A44B9">
          <w:rPr>
            <w:rStyle w:val="Hyperlink"/>
          </w:rPr>
          <w:t>test1</w:t>
        </w:r>
      </w:hyperlink>
    </w:p>
    <w:p w:rsidR="00241A43" w:rsidRPr="000D5A48" w:rsidRDefault="00241A43" w:rsidP="00241A43">
      <w:pPr>
        <w:pStyle w:val="ListParagraph"/>
        <w:ind w:left="1080"/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B1E" w:rsidRDefault="00C91B1E" w:rsidP="001D3EF2">
      <w:pPr>
        <w:spacing w:before="0" w:after="0" w:line="240" w:lineRule="auto"/>
      </w:pPr>
      <w:r>
        <w:separator/>
      </w:r>
    </w:p>
  </w:endnote>
  <w:endnote w:type="continuationSeparator" w:id="0">
    <w:p w:rsidR="00C91B1E" w:rsidRDefault="00C91B1E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B1E" w:rsidRDefault="00C91B1E" w:rsidP="001D3EF2">
      <w:pPr>
        <w:spacing w:before="0" w:after="0" w:line="240" w:lineRule="auto"/>
      </w:pPr>
      <w:r>
        <w:separator/>
      </w:r>
    </w:p>
  </w:footnote>
  <w:footnote w:type="continuationSeparator" w:id="0">
    <w:p w:rsidR="00C91B1E" w:rsidRDefault="00C91B1E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092721"/>
    <w:multiLevelType w:val="multilevel"/>
    <w:tmpl w:val="98DA8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16" w:hanging="630"/>
      </w:pPr>
      <w:rPr>
        <w:rFonts w:ascii="Consolas" w:hAnsi="Consolas" w:cs="Consolas" w:hint="default"/>
        <w:b w:val="0"/>
        <w:color w:val="000000"/>
        <w:sz w:val="19"/>
      </w:rPr>
    </w:lvl>
    <w:lvl w:ilvl="2">
      <w:start w:val="2"/>
      <w:numFmt w:val="decimal"/>
      <w:isLgl/>
      <w:lvlText w:val="%1.%2.%3."/>
      <w:lvlJc w:val="left"/>
      <w:pPr>
        <w:ind w:left="1332" w:hanging="720"/>
      </w:pPr>
      <w:rPr>
        <w:rFonts w:ascii="Consolas" w:hAnsi="Consolas" w:cs="Consolas" w:hint="default"/>
        <w:b w:val="0"/>
        <w:color w:val="000000"/>
        <w:sz w:val="19"/>
      </w:rPr>
    </w:lvl>
    <w:lvl w:ilvl="3">
      <w:start w:val="1"/>
      <w:numFmt w:val="decimal"/>
      <w:isLgl/>
      <w:lvlText w:val="%1.%2.%3.%4."/>
      <w:lvlJc w:val="left"/>
      <w:pPr>
        <w:ind w:left="1458" w:hanging="720"/>
      </w:pPr>
      <w:rPr>
        <w:rFonts w:ascii="Consolas" w:hAnsi="Consolas" w:cs="Consolas" w:hint="default"/>
        <w:b w:val="0"/>
        <w:color w:val="000000"/>
        <w:sz w:val="19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ascii="Consolas" w:hAnsi="Consolas" w:cs="Consolas" w:hint="default"/>
        <w:b w:val="0"/>
        <w:color w:val="000000"/>
        <w:sz w:val="19"/>
      </w:rPr>
    </w:lvl>
    <w:lvl w:ilvl="5">
      <w:start w:val="1"/>
      <w:numFmt w:val="decimal"/>
      <w:isLgl/>
      <w:lvlText w:val="%1.%2.%3.%4.%5.%6."/>
      <w:lvlJc w:val="left"/>
      <w:pPr>
        <w:ind w:left="2070" w:hanging="1080"/>
      </w:pPr>
      <w:rPr>
        <w:rFonts w:ascii="Consolas" w:hAnsi="Consolas" w:cs="Consolas" w:hint="default"/>
        <w:b w:val="0"/>
        <w:color w:val="000000"/>
        <w:sz w:val="19"/>
      </w:rPr>
    </w:lvl>
    <w:lvl w:ilvl="6">
      <w:start w:val="1"/>
      <w:numFmt w:val="decimal"/>
      <w:isLgl/>
      <w:lvlText w:val="%1.%2.%3.%4.%5.%6.%7."/>
      <w:lvlJc w:val="left"/>
      <w:pPr>
        <w:ind w:left="2556" w:hanging="1440"/>
      </w:pPr>
      <w:rPr>
        <w:rFonts w:ascii="Consolas" w:hAnsi="Consolas" w:cs="Consolas" w:hint="default"/>
        <w:b w:val="0"/>
        <w:color w:val="000000"/>
        <w:sz w:val="19"/>
      </w:rPr>
    </w:lvl>
    <w:lvl w:ilvl="7">
      <w:start w:val="1"/>
      <w:numFmt w:val="decimal"/>
      <w:isLgl/>
      <w:lvlText w:val="%1.%2.%3.%4.%5.%6.%7.%8."/>
      <w:lvlJc w:val="left"/>
      <w:pPr>
        <w:ind w:left="2682" w:hanging="1440"/>
      </w:pPr>
      <w:rPr>
        <w:rFonts w:ascii="Consolas" w:hAnsi="Consolas" w:cs="Consolas" w:hint="default"/>
        <w:b w:val="0"/>
        <w:color w:val="000000"/>
        <w:sz w:val="19"/>
      </w:rPr>
    </w:lvl>
    <w:lvl w:ilvl="8">
      <w:start w:val="1"/>
      <w:numFmt w:val="decimal"/>
      <w:isLgl/>
      <w:lvlText w:val="%1.%2.%3.%4.%5.%6.%7.%8.%9."/>
      <w:lvlJc w:val="left"/>
      <w:pPr>
        <w:ind w:left="3168" w:hanging="1800"/>
      </w:pPr>
      <w:rPr>
        <w:rFonts w:ascii="Consolas" w:hAnsi="Consolas" w:cs="Consolas" w:hint="default"/>
        <w:b w:val="0"/>
        <w:color w:val="000000"/>
        <w:sz w:val="19"/>
      </w:rPr>
    </w:lvl>
  </w:abstractNum>
  <w:abstractNum w:abstractNumId="6" w15:restartNumberingAfterBreak="0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07750"/>
    <w:rsid w:val="00014C96"/>
    <w:rsid w:val="000159E5"/>
    <w:rsid w:val="00024D3E"/>
    <w:rsid w:val="00027DB7"/>
    <w:rsid w:val="000311AE"/>
    <w:rsid w:val="00033E3D"/>
    <w:rsid w:val="00035FA4"/>
    <w:rsid w:val="00044D3E"/>
    <w:rsid w:val="00045858"/>
    <w:rsid w:val="000473E2"/>
    <w:rsid w:val="00050EC9"/>
    <w:rsid w:val="00054804"/>
    <w:rsid w:val="000562E8"/>
    <w:rsid w:val="000603F0"/>
    <w:rsid w:val="00063033"/>
    <w:rsid w:val="00064F92"/>
    <w:rsid w:val="000656B3"/>
    <w:rsid w:val="00065E7D"/>
    <w:rsid w:val="00071D5C"/>
    <w:rsid w:val="00072E30"/>
    <w:rsid w:val="00076B7E"/>
    <w:rsid w:val="00080B62"/>
    <w:rsid w:val="0008565E"/>
    <w:rsid w:val="00093C4A"/>
    <w:rsid w:val="000A0833"/>
    <w:rsid w:val="000A15FF"/>
    <w:rsid w:val="000A3F25"/>
    <w:rsid w:val="000A5D2F"/>
    <w:rsid w:val="000D233A"/>
    <w:rsid w:val="000D5A48"/>
    <w:rsid w:val="000E2C78"/>
    <w:rsid w:val="000F0F32"/>
    <w:rsid w:val="000F37D6"/>
    <w:rsid w:val="000F3F80"/>
    <w:rsid w:val="000F4293"/>
    <w:rsid w:val="000F7041"/>
    <w:rsid w:val="000F7D8A"/>
    <w:rsid w:val="0010284B"/>
    <w:rsid w:val="00105651"/>
    <w:rsid w:val="00110F03"/>
    <w:rsid w:val="00117D40"/>
    <w:rsid w:val="00117FF4"/>
    <w:rsid w:val="00120150"/>
    <w:rsid w:val="001373AC"/>
    <w:rsid w:val="0015018F"/>
    <w:rsid w:val="00151115"/>
    <w:rsid w:val="00152E6B"/>
    <w:rsid w:val="00156B92"/>
    <w:rsid w:val="001617E3"/>
    <w:rsid w:val="00172412"/>
    <w:rsid w:val="001768B7"/>
    <w:rsid w:val="00180A04"/>
    <w:rsid w:val="001820D8"/>
    <w:rsid w:val="0018426D"/>
    <w:rsid w:val="0018446F"/>
    <w:rsid w:val="001A30ED"/>
    <w:rsid w:val="001A7F9A"/>
    <w:rsid w:val="001B101B"/>
    <w:rsid w:val="001B447D"/>
    <w:rsid w:val="001B4B7A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1F6312"/>
    <w:rsid w:val="002029FF"/>
    <w:rsid w:val="00204BD7"/>
    <w:rsid w:val="002060F1"/>
    <w:rsid w:val="002073C2"/>
    <w:rsid w:val="002110A9"/>
    <w:rsid w:val="00211DC0"/>
    <w:rsid w:val="002128FC"/>
    <w:rsid w:val="0021486A"/>
    <w:rsid w:val="00225197"/>
    <w:rsid w:val="00230FB3"/>
    <w:rsid w:val="0023293B"/>
    <w:rsid w:val="00234B1E"/>
    <w:rsid w:val="00241A43"/>
    <w:rsid w:val="00241DF2"/>
    <w:rsid w:val="00247A8A"/>
    <w:rsid w:val="0026255B"/>
    <w:rsid w:val="00266565"/>
    <w:rsid w:val="002722AD"/>
    <w:rsid w:val="00273F2C"/>
    <w:rsid w:val="00276ED4"/>
    <w:rsid w:val="00282CCD"/>
    <w:rsid w:val="00283034"/>
    <w:rsid w:val="002917E3"/>
    <w:rsid w:val="002B2037"/>
    <w:rsid w:val="002B580E"/>
    <w:rsid w:val="002B6F73"/>
    <w:rsid w:val="002C1E66"/>
    <w:rsid w:val="002D0631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380B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9703F"/>
    <w:rsid w:val="003A0513"/>
    <w:rsid w:val="003A44B9"/>
    <w:rsid w:val="003B1224"/>
    <w:rsid w:val="003C0207"/>
    <w:rsid w:val="003C0390"/>
    <w:rsid w:val="003D1002"/>
    <w:rsid w:val="003E01EE"/>
    <w:rsid w:val="003E3C70"/>
    <w:rsid w:val="003F14EA"/>
    <w:rsid w:val="003F210F"/>
    <w:rsid w:val="003F5E38"/>
    <w:rsid w:val="003F67C5"/>
    <w:rsid w:val="004002E1"/>
    <w:rsid w:val="00403787"/>
    <w:rsid w:val="004046BA"/>
    <w:rsid w:val="00406655"/>
    <w:rsid w:val="00436232"/>
    <w:rsid w:val="00436E72"/>
    <w:rsid w:val="0043750B"/>
    <w:rsid w:val="00443975"/>
    <w:rsid w:val="00443C70"/>
    <w:rsid w:val="00444879"/>
    <w:rsid w:val="00447823"/>
    <w:rsid w:val="0045237C"/>
    <w:rsid w:val="00452CB6"/>
    <w:rsid w:val="0045655E"/>
    <w:rsid w:val="00460686"/>
    <w:rsid w:val="0046072A"/>
    <w:rsid w:val="00460C13"/>
    <w:rsid w:val="004715E6"/>
    <w:rsid w:val="0047638A"/>
    <w:rsid w:val="004826F4"/>
    <w:rsid w:val="004857D2"/>
    <w:rsid w:val="00487C62"/>
    <w:rsid w:val="00490070"/>
    <w:rsid w:val="00491842"/>
    <w:rsid w:val="00494701"/>
    <w:rsid w:val="004953FD"/>
    <w:rsid w:val="004A1175"/>
    <w:rsid w:val="004A3792"/>
    <w:rsid w:val="004A3FD0"/>
    <w:rsid w:val="004B2B20"/>
    <w:rsid w:val="004C4764"/>
    <w:rsid w:val="004C65B9"/>
    <w:rsid w:val="004D2914"/>
    <w:rsid w:val="004D6051"/>
    <w:rsid w:val="004E2DD2"/>
    <w:rsid w:val="004E59F5"/>
    <w:rsid w:val="004E752C"/>
    <w:rsid w:val="004F1B3D"/>
    <w:rsid w:val="0050352F"/>
    <w:rsid w:val="005051F5"/>
    <w:rsid w:val="00511F6E"/>
    <w:rsid w:val="00513B1E"/>
    <w:rsid w:val="00517B3C"/>
    <w:rsid w:val="00521AE9"/>
    <w:rsid w:val="00524388"/>
    <w:rsid w:val="00525B81"/>
    <w:rsid w:val="00526BCF"/>
    <w:rsid w:val="00530287"/>
    <w:rsid w:val="0054177C"/>
    <w:rsid w:val="0054255C"/>
    <w:rsid w:val="00542811"/>
    <w:rsid w:val="00553089"/>
    <w:rsid w:val="00562F17"/>
    <w:rsid w:val="00563FBA"/>
    <w:rsid w:val="005645EE"/>
    <w:rsid w:val="00565F60"/>
    <w:rsid w:val="005669F0"/>
    <w:rsid w:val="005705B1"/>
    <w:rsid w:val="005745F0"/>
    <w:rsid w:val="00576658"/>
    <w:rsid w:val="00584582"/>
    <w:rsid w:val="0059251A"/>
    <w:rsid w:val="005A1467"/>
    <w:rsid w:val="005A2FB3"/>
    <w:rsid w:val="005A4D41"/>
    <w:rsid w:val="005A54A6"/>
    <w:rsid w:val="005B0E14"/>
    <w:rsid w:val="005B4601"/>
    <w:rsid w:val="005B46EF"/>
    <w:rsid w:val="005D31F1"/>
    <w:rsid w:val="005D338B"/>
    <w:rsid w:val="005D33FA"/>
    <w:rsid w:val="005D34C2"/>
    <w:rsid w:val="005D5583"/>
    <w:rsid w:val="005E1C20"/>
    <w:rsid w:val="005E224C"/>
    <w:rsid w:val="005E2B15"/>
    <w:rsid w:val="005E4093"/>
    <w:rsid w:val="005E4996"/>
    <w:rsid w:val="005F1AE7"/>
    <w:rsid w:val="005F1FF0"/>
    <w:rsid w:val="005F46F7"/>
    <w:rsid w:val="005F48AB"/>
    <w:rsid w:val="005F5B8A"/>
    <w:rsid w:val="005F767D"/>
    <w:rsid w:val="006016B5"/>
    <w:rsid w:val="00603F31"/>
    <w:rsid w:val="00611677"/>
    <w:rsid w:val="0061493C"/>
    <w:rsid w:val="00615A7C"/>
    <w:rsid w:val="00623A85"/>
    <w:rsid w:val="00632CAF"/>
    <w:rsid w:val="006356E6"/>
    <w:rsid w:val="00641ED9"/>
    <w:rsid w:val="0064368E"/>
    <w:rsid w:val="0064764E"/>
    <w:rsid w:val="00651AE9"/>
    <w:rsid w:val="006619A3"/>
    <w:rsid w:val="00662A25"/>
    <w:rsid w:val="00664524"/>
    <w:rsid w:val="006647FC"/>
    <w:rsid w:val="00680192"/>
    <w:rsid w:val="00684E02"/>
    <w:rsid w:val="00685B49"/>
    <w:rsid w:val="00686375"/>
    <w:rsid w:val="00686C07"/>
    <w:rsid w:val="006873D9"/>
    <w:rsid w:val="00692070"/>
    <w:rsid w:val="00695984"/>
    <w:rsid w:val="006959E6"/>
    <w:rsid w:val="006A16D2"/>
    <w:rsid w:val="006A5639"/>
    <w:rsid w:val="006C011F"/>
    <w:rsid w:val="006D7B8D"/>
    <w:rsid w:val="006E2B61"/>
    <w:rsid w:val="006E7391"/>
    <w:rsid w:val="006F79CB"/>
    <w:rsid w:val="0071014A"/>
    <w:rsid w:val="007101E7"/>
    <w:rsid w:val="007144C1"/>
    <w:rsid w:val="00714CD1"/>
    <w:rsid w:val="0071691D"/>
    <w:rsid w:val="0072014A"/>
    <w:rsid w:val="00720EC4"/>
    <w:rsid w:val="00750A72"/>
    <w:rsid w:val="007516B7"/>
    <w:rsid w:val="00755760"/>
    <w:rsid w:val="00756D7D"/>
    <w:rsid w:val="00761D02"/>
    <w:rsid w:val="00762F45"/>
    <w:rsid w:val="00765AD6"/>
    <w:rsid w:val="007668D8"/>
    <w:rsid w:val="00773364"/>
    <w:rsid w:val="007742F8"/>
    <w:rsid w:val="00776E9B"/>
    <w:rsid w:val="0077739A"/>
    <w:rsid w:val="00777CE6"/>
    <w:rsid w:val="0078069C"/>
    <w:rsid w:val="007816D4"/>
    <w:rsid w:val="00786270"/>
    <w:rsid w:val="007A219C"/>
    <w:rsid w:val="007A474E"/>
    <w:rsid w:val="007A6013"/>
    <w:rsid w:val="007B01AF"/>
    <w:rsid w:val="007B0569"/>
    <w:rsid w:val="007B476E"/>
    <w:rsid w:val="007B7857"/>
    <w:rsid w:val="007C47BC"/>
    <w:rsid w:val="007C506D"/>
    <w:rsid w:val="007D3FE5"/>
    <w:rsid w:val="007D5950"/>
    <w:rsid w:val="007E00EA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0CB7"/>
    <w:rsid w:val="0083162D"/>
    <w:rsid w:val="008355A9"/>
    <w:rsid w:val="00874720"/>
    <w:rsid w:val="00876A24"/>
    <w:rsid w:val="00882CAF"/>
    <w:rsid w:val="00884110"/>
    <w:rsid w:val="00884D1E"/>
    <w:rsid w:val="00892045"/>
    <w:rsid w:val="0089657D"/>
    <w:rsid w:val="00896D63"/>
    <w:rsid w:val="008A36E7"/>
    <w:rsid w:val="008B1D94"/>
    <w:rsid w:val="008B5D42"/>
    <w:rsid w:val="008D0F56"/>
    <w:rsid w:val="008D3629"/>
    <w:rsid w:val="008D6C69"/>
    <w:rsid w:val="008E02D5"/>
    <w:rsid w:val="008E1A10"/>
    <w:rsid w:val="008E3D45"/>
    <w:rsid w:val="008E7A29"/>
    <w:rsid w:val="008F0A4B"/>
    <w:rsid w:val="008F4C3D"/>
    <w:rsid w:val="008F6545"/>
    <w:rsid w:val="009151E4"/>
    <w:rsid w:val="009160E1"/>
    <w:rsid w:val="00917679"/>
    <w:rsid w:val="00924B3A"/>
    <w:rsid w:val="009327C5"/>
    <w:rsid w:val="0094199F"/>
    <w:rsid w:val="009472BA"/>
    <w:rsid w:val="0095528E"/>
    <w:rsid w:val="009562B1"/>
    <w:rsid w:val="00963847"/>
    <w:rsid w:val="0097316E"/>
    <w:rsid w:val="00980079"/>
    <w:rsid w:val="0098061C"/>
    <w:rsid w:val="009949CF"/>
    <w:rsid w:val="0099569A"/>
    <w:rsid w:val="00996D39"/>
    <w:rsid w:val="00997516"/>
    <w:rsid w:val="00997FFB"/>
    <w:rsid w:val="009B4767"/>
    <w:rsid w:val="009B50D2"/>
    <w:rsid w:val="009C2473"/>
    <w:rsid w:val="009C2DB2"/>
    <w:rsid w:val="009D0747"/>
    <w:rsid w:val="009D0F9B"/>
    <w:rsid w:val="009D1986"/>
    <w:rsid w:val="009D2194"/>
    <w:rsid w:val="009D2E48"/>
    <w:rsid w:val="009E698B"/>
    <w:rsid w:val="009F187E"/>
    <w:rsid w:val="009F7BD8"/>
    <w:rsid w:val="00A01CF9"/>
    <w:rsid w:val="00A024CD"/>
    <w:rsid w:val="00A04057"/>
    <w:rsid w:val="00A06A8A"/>
    <w:rsid w:val="00A13516"/>
    <w:rsid w:val="00A162C9"/>
    <w:rsid w:val="00A175D8"/>
    <w:rsid w:val="00A25C17"/>
    <w:rsid w:val="00A27519"/>
    <w:rsid w:val="00A32707"/>
    <w:rsid w:val="00A33A7C"/>
    <w:rsid w:val="00A44C1E"/>
    <w:rsid w:val="00A45A3B"/>
    <w:rsid w:val="00A619B3"/>
    <w:rsid w:val="00A62A3D"/>
    <w:rsid w:val="00A645D8"/>
    <w:rsid w:val="00A75AD1"/>
    <w:rsid w:val="00A8209D"/>
    <w:rsid w:val="00A822AD"/>
    <w:rsid w:val="00A85948"/>
    <w:rsid w:val="00A87F72"/>
    <w:rsid w:val="00A9785D"/>
    <w:rsid w:val="00AA052C"/>
    <w:rsid w:val="00AA1E54"/>
    <w:rsid w:val="00AA5490"/>
    <w:rsid w:val="00AB4F04"/>
    <w:rsid w:val="00AC34EC"/>
    <w:rsid w:val="00AC606E"/>
    <w:rsid w:val="00AC7C9D"/>
    <w:rsid w:val="00AE19D8"/>
    <w:rsid w:val="00AF00E3"/>
    <w:rsid w:val="00AF0110"/>
    <w:rsid w:val="00AF0949"/>
    <w:rsid w:val="00AF0F07"/>
    <w:rsid w:val="00AF1EC8"/>
    <w:rsid w:val="00AF7FBE"/>
    <w:rsid w:val="00B00AE2"/>
    <w:rsid w:val="00B055DB"/>
    <w:rsid w:val="00B058BB"/>
    <w:rsid w:val="00B05C68"/>
    <w:rsid w:val="00B1403F"/>
    <w:rsid w:val="00B17F1D"/>
    <w:rsid w:val="00B20682"/>
    <w:rsid w:val="00B20F18"/>
    <w:rsid w:val="00B24873"/>
    <w:rsid w:val="00B27D10"/>
    <w:rsid w:val="00B332D5"/>
    <w:rsid w:val="00B367D7"/>
    <w:rsid w:val="00B40F12"/>
    <w:rsid w:val="00B432CF"/>
    <w:rsid w:val="00B441BC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67977"/>
    <w:rsid w:val="00B70FD8"/>
    <w:rsid w:val="00B73856"/>
    <w:rsid w:val="00B84E05"/>
    <w:rsid w:val="00B91DA4"/>
    <w:rsid w:val="00BA4FB4"/>
    <w:rsid w:val="00BA7509"/>
    <w:rsid w:val="00BB00E0"/>
    <w:rsid w:val="00BB1A42"/>
    <w:rsid w:val="00BB3D68"/>
    <w:rsid w:val="00BB6471"/>
    <w:rsid w:val="00BB757B"/>
    <w:rsid w:val="00BC74F2"/>
    <w:rsid w:val="00BD090A"/>
    <w:rsid w:val="00BD4B8F"/>
    <w:rsid w:val="00BD651E"/>
    <w:rsid w:val="00BE063D"/>
    <w:rsid w:val="00BE16B6"/>
    <w:rsid w:val="00BE2880"/>
    <w:rsid w:val="00BE39B4"/>
    <w:rsid w:val="00BE3EB4"/>
    <w:rsid w:val="00BF0BEA"/>
    <w:rsid w:val="00BF5EEC"/>
    <w:rsid w:val="00C035BC"/>
    <w:rsid w:val="00C10382"/>
    <w:rsid w:val="00C2047C"/>
    <w:rsid w:val="00C25927"/>
    <w:rsid w:val="00C26AA2"/>
    <w:rsid w:val="00C4339B"/>
    <w:rsid w:val="00C60953"/>
    <w:rsid w:val="00C61297"/>
    <w:rsid w:val="00C6130E"/>
    <w:rsid w:val="00C62AD4"/>
    <w:rsid w:val="00C67767"/>
    <w:rsid w:val="00C7230A"/>
    <w:rsid w:val="00C760CD"/>
    <w:rsid w:val="00C80F30"/>
    <w:rsid w:val="00C843CB"/>
    <w:rsid w:val="00C86179"/>
    <w:rsid w:val="00C864F5"/>
    <w:rsid w:val="00C90046"/>
    <w:rsid w:val="00C91B1E"/>
    <w:rsid w:val="00C937C2"/>
    <w:rsid w:val="00C952E6"/>
    <w:rsid w:val="00CA451B"/>
    <w:rsid w:val="00CB23FD"/>
    <w:rsid w:val="00CC21CD"/>
    <w:rsid w:val="00CC5D33"/>
    <w:rsid w:val="00CC7BE3"/>
    <w:rsid w:val="00CD07E9"/>
    <w:rsid w:val="00CD615C"/>
    <w:rsid w:val="00CD63CD"/>
    <w:rsid w:val="00CE113B"/>
    <w:rsid w:val="00CE1871"/>
    <w:rsid w:val="00CE236C"/>
    <w:rsid w:val="00CE3032"/>
    <w:rsid w:val="00CE30AE"/>
    <w:rsid w:val="00CE5865"/>
    <w:rsid w:val="00D020C7"/>
    <w:rsid w:val="00D02B56"/>
    <w:rsid w:val="00D02FB0"/>
    <w:rsid w:val="00D04187"/>
    <w:rsid w:val="00D07D69"/>
    <w:rsid w:val="00D139E3"/>
    <w:rsid w:val="00D17F9A"/>
    <w:rsid w:val="00D223F5"/>
    <w:rsid w:val="00D22AB1"/>
    <w:rsid w:val="00D22C63"/>
    <w:rsid w:val="00D418D9"/>
    <w:rsid w:val="00D43A76"/>
    <w:rsid w:val="00D445E0"/>
    <w:rsid w:val="00D45F18"/>
    <w:rsid w:val="00D4628C"/>
    <w:rsid w:val="00D506DD"/>
    <w:rsid w:val="00D61A4A"/>
    <w:rsid w:val="00D631DB"/>
    <w:rsid w:val="00D72C38"/>
    <w:rsid w:val="00D7315D"/>
    <w:rsid w:val="00D74EE7"/>
    <w:rsid w:val="00D805E9"/>
    <w:rsid w:val="00D8456D"/>
    <w:rsid w:val="00D84AAF"/>
    <w:rsid w:val="00D8609B"/>
    <w:rsid w:val="00D86AB5"/>
    <w:rsid w:val="00D91105"/>
    <w:rsid w:val="00D913DA"/>
    <w:rsid w:val="00D92C63"/>
    <w:rsid w:val="00DA6A99"/>
    <w:rsid w:val="00DA7D40"/>
    <w:rsid w:val="00DB0134"/>
    <w:rsid w:val="00DB5B2A"/>
    <w:rsid w:val="00DB71B7"/>
    <w:rsid w:val="00DC0488"/>
    <w:rsid w:val="00DC26CE"/>
    <w:rsid w:val="00DC3DDF"/>
    <w:rsid w:val="00DC4293"/>
    <w:rsid w:val="00DD31B6"/>
    <w:rsid w:val="00DD40F5"/>
    <w:rsid w:val="00DD4330"/>
    <w:rsid w:val="00DD503D"/>
    <w:rsid w:val="00DD5BAA"/>
    <w:rsid w:val="00DD79F7"/>
    <w:rsid w:val="00DE44E9"/>
    <w:rsid w:val="00DE78B2"/>
    <w:rsid w:val="00DF23EC"/>
    <w:rsid w:val="00DF2C75"/>
    <w:rsid w:val="00DF4CEC"/>
    <w:rsid w:val="00E01195"/>
    <w:rsid w:val="00E0227F"/>
    <w:rsid w:val="00E02C9F"/>
    <w:rsid w:val="00E032E7"/>
    <w:rsid w:val="00E06B99"/>
    <w:rsid w:val="00E06D0E"/>
    <w:rsid w:val="00E07F00"/>
    <w:rsid w:val="00E210CA"/>
    <w:rsid w:val="00E262C3"/>
    <w:rsid w:val="00E3289E"/>
    <w:rsid w:val="00E50186"/>
    <w:rsid w:val="00E5027C"/>
    <w:rsid w:val="00E5319E"/>
    <w:rsid w:val="00E6289B"/>
    <w:rsid w:val="00E665A5"/>
    <w:rsid w:val="00E66D7F"/>
    <w:rsid w:val="00E70B59"/>
    <w:rsid w:val="00E7731C"/>
    <w:rsid w:val="00E9754A"/>
    <w:rsid w:val="00EA129A"/>
    <w:rsid w:val="00EA13A5"/>
    <w:rsid w:val="00EA23A2"/>
    <w:rsid w:val="00EA3036"/>
    <w:rsid w:val="00EA49FE"/>
    <w:rsid w:val="00EA6FD4"/>
    <w:rsid w:val="00EA7D74"/>
    <w:rsid w:val="00EB46C9"/>
    <w:rsid w:val="00EB60A6"/>
    <w:rsid w:val="00EB6E2F"/>
    <w:rsid w:val="00EC426A"/>
    <w:rsid w:val="00EC7832"/>
    <w:rsid w:val="00ED4ADA"/>
    <w:rsid w:val="00ED7FC2"/>
    <w:rsid w:val="00EE797A"/>
    <w:rsid w:val="00EE7D0D"/>
    <w:rsid w:val="00EF0EE4"/>
    <w:rsid w:val="00EF47E8"/>
    <w:rsid w:val="00F00F95"/>
    <w:rsid w:val="00F04620"/>
    <w:rsid w:val="00F11643"/>
    <w:rsid w:val="00F13605"/>
    <w:rsid w:val="00F1723A"/>
    <w:rsid w:val="00F20432"/>
    <w:rsid w:val="00F21886"/>
    <w:rsid w:val="00F27E25"/>
    <w:rsid w:val="00F31E13"/>
    <w:rsid w:val="00F344DC"/>
    <w:rsid w:val="00F355A6"/>
    <w:rsid w:val="00F3775C"/>
    <w:rsid w:val="00F456E4"/>
    <w:rsid w:val="00F46707"/>
    <w:rsid w:val="00F50373"/>
    <w:rsid w:val="00F52DEB"/>
    <w:rsid w:val="00F647E8"/>
    <w:rsid w:val="00F71A62"/>
    <w:rsid w:val="00F728F1"/>
    <w:rsid w:val="00F72EDD"/>
    <w:rsid w:val="00F73C81"/>
    <w:rsid w:val="00F73D66"/>
    <w:rsid w:val="00F8069C"/>
    <w:rsid w:val="00F8472F"/>
    <w:rsid w:val="00F866BB"/>
    <w:rsid w:val="00F93D7E"/>
    <w:rsid w:val="00FA2B9B"/>
    <w:rsid w:val="00FB15C4"/>
    <w:rsid w:val="00FB2E3E"/>
    <w:rsid w:val="00FC17C1"/>
    <w:rsid w:val="00FC7BCA"/>
    <w:rsid w:val="00FE1D63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D:\PLanguage\plang\Tst\RegressionTests\Feature2Stmts\StaticError\sends\sends.p" TargetMode="External"/><Relationship Id="rId299" Type="http://schemas.openxmlformats.org/officeDocument/2006/relationships/hyperlink" Target="file:///D:\PLanguage\plang\Tst\RegressionTests\Feature2Stmts\Correct\nonAtomicDataTypes\nonAtomicDataTypes.p" TargetMode="External"/><Relationship Id="rId303" Type="http://schemas.openxmlformats.org/officeDocument/2006/relationships/hyperlink" Target="file:///D:\PLanguage\plang\Tst\RegressionTests\Integration\DynamicError\SEM_OneMachine_32\RaisedHaltHandled.p" TargetMode="External"/><Relationship Id="rId21" Type="http://schemas.openxmlformats.org/officeDocument/2006/relationships/hyperlink" Target="../../Tst/RegressionTests/Feature1SMLevelDecls/DynamicError/MaxInstances_1/MaxInstances_1.p" TargetMode="External"/><Relationship Id="rId42" Type="http://schemas.openxmlformats.org/officeDocument/2006/relationships/hyperlink" Target="../../Tst/RegressionTests/Combined/StaticError/Duplicates/Duplicates.p" TargetMode="External"/><Relationship Id="rId63" Type="http://schemas.openxmlformats.org/officeDocument/2006/relationships/hyperlink" Target="../../Tst/RegressionTests/Feature1SMLevelDecls/StaticError/monitors/monitors.p" TargetMode="External"/><Relationship Id="rId84" Type="http://schemas.openxmlformats.org/officeDocument/2006/relationships/hyperlink" Target="../../Tst/RegressionTests/Feature1SMLevelDecls/StaticError/TransDelc_DoDecl/TransDecl_DoDecl.p" TargetMode="External"/><Relationship Id="rId138" Type="http://schemas.openxmlformats.org/officeDocument/2006/relationships/hyperlink" Target="../../Tst/RegressionTests/Feature2Stmts/StaticError/sends/sends.p" TargetMode="External"/><Relationship Id="rId159" Type="http://schemas.openxmlformats.org/officeDocument/2006/relationships/hyperlink" Target="../../Tst/RegressionTests/Feature3Exprs/StaticError/fields/fields.p" TargetMode="External"/><Relationship Id="rId324" Type="http://schemas.openxmlformats.org/officeDocument/2006/relationships/hyperlink" Target="../../Tst/RegressionTests/Integration/DynamicError/SEM_OneMachine_28/DeferIgnore2.p" TargetMode="External"/><Relationship Id="rId345" Type="http://schemas.openxmlformats.org/officeDocument/2006/relationships/hyperlink" Target="../../Tst/RegressionTests/Integration/Correct/SEM_TwoMachines_5/RaisedHalt.p" TargetMode="External"/><Relationship Id="rId366" Type="http://schemas.openxmlformats.org/officeDocument/2006/relationships/hyperlink" Target="file:///D:\PLanguage\plang\Tst\RegressionTests\Combined\StaticError\PopInExitFun\PopInExitFun.p" TargetMode="External"/><Relationship Id="rId170" Type="http://schemas.openxmlformats.org/officeDocument/2006/relationships/hyperlink" Target="../../Tst/RegressionTests/Liveness/Correct/Liveness_FAIRNONDET2/Liveness_FAIRNONDET.p" TargetMode="External"/><Relationship Id="rId191" Type="http://schemas.openxmlformats.org/officeDocument/2006/relationships/hyperlink" Target="../../Tst/RegressionTests/Feature3Exprs/Correct/ExprOperatorsAsserts/ExprOperatorsAsserts.p" TargetMode="External"/><Relationship Id="rId205" Type="http://schemas.openxmlformats.org/officeDocument/2006/relationships/hyperlink" Target="../../Tst/RegressionTests/Feature4DataTypes/Correct/nonAtomicDataTypes13/SeqAssgnToAny.p" TargetMode="External"/><Relationship Id="rId226" Type="http://schemas.openxmlformats.org/officeDocument/2006/relationships/hyperlink" Target="../../Tst/RegressionTests/Feature4DataTypes/DynamicError/nonAtomicDataTypes7/nonAtomicDataTypes.p" TargetMode="External"/><Relationship Id="rId247" Type="http://schemas.openxmlformats.org/officeDocument/2006/relationships/hyperlink" Target="../../Tst/RegressionTests/Feature4DataTypes/Correct/anyTypeNullValue/anyTypeNullValue.p" TargetMode="External"/><Relationship Id="rId107" Type="http://schemas.openxmlformats.org/officeDocument/2006/relationships/hyperlink" Target="../../Tst/RegressionTests/Feature2Stmts/StaticError/eventExprSendRaise/EventExprSendRaise.p" TargetMode="External"/><Relationship Id="rId268" Type="http://schemas.openxmlformats.org/officeDocument/2006/relationships/hyperlink" Target="../../Tst/RegressionTests/Integration/DynamicError/SEM_OneMachine_6/SendInExitHandledEvent.p" TargetMode="External"/><Relationship Id="rId289" Type="http://schemas.openxmlformats.org/officeDocument/2006/relationships/hyperlink" Target="../../Tst/RegressionTests/Integration/Correct/SEM_OneMachine_18/UnhandledEventDeferred.p" TargetMode="External"/><Relationship Id="rId11" Type="http://schemas.openxmlformats.org/officeDocument/2006/relationships/hyperlink" Target="../../Tst/RegressionTests/Zinger/DynamicError/BoundedChoice_2/BoundedChoice_1.p" TargetMode="External"/><Relationship Id="rId32" Type="http://schemas.openxmlformats.org/officeDocument/2006/relationships/hyperlink" Target="../../Tst/RegressionTests/Integration/DynamicError/TokenRing/TokenRing.p" TargetMode="External"/><Relationship Id="rId53" Type="http://schemas.openxmlformats.org/officeDocument/2006/relationships/hyperlink" Target="../../Tst/RegressionTests/Feature1SMLevelDecls/Correct/functionAny/functionAny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128" Type="http://schemas.openxmlformats.org/officeDocument/2006/relationships/hyperlink" Target="file:///D:\PLanguage\PLang1001\plang\Tst\RegressionTests\Feature2Stmts\StaticError\sends\sends.p" TargetMode="External"/><Relationship Id="rId149" Type="http://schemas.openxmlformats.org/officeDocument/2006/relationships/hyperlink" Target="../../Tst/RegressionTests/Feature2Stmts/StaticError/staticFunReturnType/test.p" TargetMode="External"/><Relationship Id="rId314" Type="http://schemas.openxmlformats.org/officeDocument/2006/relationships/hyperlink" Target="../../Tst/RegressionTests/Integration/DynamicError/SEM_TwoMachines_2/EventSentAfterSentHalt_v.p" TargetMode="External"/><Relationship Id="rId335" Type="http://schemas.openxmlformats.org/officeDocument/2006/relationships/hyperlink" Target="../../Tst/RegressionTests/Integration/DynamicError/SEM_OneMachine_23/TopHandlerOverridesInherited_v.p" TargetMode="External"/><Relationship Id="rId356" Type="http://schemas.openxmlformats.org/officeDocument/2006/relationships/hyperlink" Target="../../Tst/RegressionTests/Liveness/Correct/Liveness_FAIRNONDET/Liveness_FAIRNONDET.p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Tst/RegressionTests/Feature1SMLevelDecls/StaticError/TransDelc_DoDecl/TransDecl_DoDecl.p" TargetMode="External"/><Relationship Id="rId160" Type="http://schemas.openxmlformats.org/officeDocument/2006/relationships/hyperlink" Target="file:///D:\PLanguage\plang\Tst\RegressionTests\Feature4DataTypes\StaticError\nonAtomicDataTypes\nonAtomicDataTypes.p" TargetMode="External"/><Relationship Id="rId181" Type="http://schemas.openxmlformats.org/officeDocument/2006/relationships/hyperlink" Target="../../Tst/RegressionTests/Feature4DataTypes/DynamicError/CastInExprs3/CastInExprsDynError.p" TargetMode="External"/><Relationship Id="rId216" Type="http://schemas.openxmlformats.org/officeDocument/2006/relationships/hyperlink" Target="../../Tst/RegressionTests/Feature4DataTypes/StaticError/nonAtomicDataTypes/nonAtomicDataTypes.p" TargetMode="External"/><Relationship Id="rId237" Type="http://schemas.openxmlformats.org/officeDocument/2006/relationships/hyperlink" Target="../../Tst/RegressionTests/Feature4DataTypes/StaticError/function_Typos/function_Typos.p" TargetMode="External"/><Relationship Id="rId258" Type="http://schemas.openxmlformats.org/officeDocument/2006/relationships/hyperlink" Target="../../Tst/RegressionTests/Integration/DynamicError/Actions_2_fails/Actions_2_fails.p" TargetMode="External"/><Relationship Id="rId279" Type="http://schemas.openxmlformats.org/officeDocument/2006/relationships/hyperlink" Target="../../Tst/RegressionTests/Integration/DynamicError/SEM_OneMachine_9/PushItself.p" TargetMode="External"/><Relationship Id="rId22" Type="http://schemas.openxmlformats.org/officeDocument/2006/relationships/hyperlink" Target="../../Tst/RegressionTests/Integration/DynamicError/TokenRing/TokenRing.p" TargetMode="External"/><Relationship Id="rId43" Type="http://schemas.openxmlformats.org/officeDocument/2006/relationships/hyperlink" Target="../../Tst/RegressionTests/Feature1SMLevelDecls/StaticError/purity/purity.p" TargetMode="External"/><Relationship Id="rId64" Type="http://schemas.openxmlformats.org/officeDocument/2006/relationships/hyperlink" Target="../../Tst/RegressionTests/Feature1SMLevelDecls/StaticError/DeferIgnoreSameEvent/DeferIgnore1.p" TargetMode="External"/><Relationship Id="rId118" Type="http://schemas.openxmlformats.org/officeDocument/2006/relationships/hyperlink" Target="../../Tst/RegressionTests/Integration/StaticError/TokenRing_Typos/TokenRing_Typos.p" TargetMode="External"/><Relationship Id="rId139" Type="http://schemas.openxmlformats.org/officeDocument/2006/relationships/hyperlink" Target="../../Tst/RegressionTests/Feature3Exprs/StaticError/fields/fields.p" TargetMode="External"/><Relationship Id="rId290" Type="http://schemas.openxmlformats.org/officeDocument/2006/relationships/hyperlink" Target="../../Tst/RegressionTests/Feature1SMLevelDecls/StaticError/EventDeferredHandledSameState/EventDeferredHandledSameState.p" TargetMode="External"/><Relationship Id="rId304" Type="http://schemas.openxmlformats.org/officeDocument/2006/relationships/hyperlink" Target="../../Tst/RegressionTests/Integration/DynamicError/SEM_OneMachine_36/NullEventHandler1.p" TargetMode="External"/><Relationship Id="rId325" Type="http://schemas.openxmlformats.org/officeDocument/2006/relationships/hyperlink" Target="file:///D:\PLanguage\plang\Tst\RegressionTests\Feature2Stmts\Correct\nonAtomicDataTypes\nonAtomicDataTypes.p" TargetMode="External"/><Relationship Id="rId346" Type="http://schemas.openxmlformats.org/officeDocument/2006/relationships/hyperlink" Target="../../Tst/RegressionTests/Integration/DynamicError/SEM_TwoMachines_6/RaisedHaltHandled.p" TargetMode="External"/><Relationship Id="rId367" Type="http://schemas.openxmlformats.org/officeDocument/2006/relationships/hyperlink" Target="../../Tst/RegressionTests/Combined/StaticError/ControlImpureInGoto/ControlImpureErrorsGoto.p" TargetMode="External"/><Relationship Id="rId85" Type="http://schemas.openxmlformats.org/officeDocument/2006/relationships/hyperlink" Target="../../Tst/RegressionTests/Feature1SMLevelDecls/StaticError/RaisedNullEvent/RaisedNullEvent.p" TargetMode="External"/><Relationship Id="rId150" Type="http://schemas.openxmlformats.org/officeDocument/2006/relationships/hyperlink" Target="../../Tst/RegressionTests/Feature1SMLevelDecls/StaticError/function/function.p" TargetMode="External"/><Relationship Id="rId171" Type="http://schemas.openxmlformats.org/officeDocument/2006/relationships/hyperlink" Target="../../Tst/RegressionTests/Liveness/DynamicError/Liveness_NONDET/Liveness_NONDET.p" TargetMode="External"/><Relationship Id="rId192" Type="http://schemas.openxmlformats.org/officeDocument/2006/relationships/hyperlink" Target="../../Tst/RegressionTests/Feature3Exprs/StaticError/fields/fields.p" TargetMode="External"/><Relationship Id="rId206" Type="http://schemas.openxmlformats.org/officeDocument/2006/relationships/hyperlink" Target="file:///D:\PLanguage\plang\Tst\RegressionTests\Feature4DataTypes\Correct\nonAtomicDataTypes13\SeqAssgnToAny.p" TargetMode="External"/><Relationship Id="rId227" Type="http://schemas.openxmlformats.org/officeDocument/2006/relationships/hyperlink" Target="../../Tst/RegressionTests/Feature4DataTypes/DynamicError/nonAtomicDataTypes8/nonAtomicDataTypes.p" TargetMode="External"/><Relationship Id="rId248" Type="http://schemas.openxmlformats.org/officeDocument/2006/relationships/hyperlink" Target="../../Tst/RegressionTests/Integration/Correct/Elevator/Elevator.p" TargetMode="External"/><Relationship Id="rId269" Type="http://schemas.openxmlformats.org/officeDocument/2006/relationships/hyperlink" Target="../../Tst/RegressionTests/Integration/Correct/SEM_OneMachine_7/SendInExitUnhandledHalt.p" TargetMode="External"/><Relationship Id="rId12" Type="http://schemas.openxmlformats.org/officeDocument/2006/relationships/hyperlink" Target="../../Tst/RegressionTests/Zinger/DynamicError/DFSStackBound/DFSStackBound.p" TargetMode="External"/><Relationship Id="rId33" Type="http://schemas.openxmlformats.org/officeDocument/2006/relationships/hyperlink" Target="../../Tst/RegressionTests/Integration/Correct/Elevator/Elevator.p" TargetMode="External"/><Relationship Id="rId108" Type="http://schemas.openxmlformats.org/officeDocument/2006/relationships/hyperlink" Target="../../Tst/RegressionTests/Zinger/DynamicError/RaisedNull/RaisedNullDetected.p" TargetMode="External"/><Relationship Id="rId129" Type="http://schemas.openxmlformats.org/officeDocument/2006/relationships/hyperlink" Target="../../Tst/RegressionTests/Combined/StaticError/ControlImpureInEntry/ControlImpureInEntry.p" TargetMode="External"/><Relationship Id="rId280" Type="http://schemas.openxmlformats.org/officeDocument/2006/relationships/hyperlink" Target="../../Tst/RegressionTests/Integration/DynamicError/SEM_OneMachine_10/Push.p" TargetMode="External"/><Relationship Id="rId315" Type="http://schemas.openxmlformats.org/officeDocument/2006/relationships/hyperlink" Target="../../Tst/RegressionTests/Integration/DynamicError/PushStatement_1/PushStatement_1.p" TargetMode="External"/><Relationship Id="rId336" Type="http://schemas.openxmlformats.org/officeDocument/2006/relationships/hyperlink" Target="../../Tst/RegressionTests/Integration/DynamicError/SEM_OneMachine_27/TopHandlerOverridesInherited_v.p" TargetMode="External"/><Relationship Id="rId357" Type="http://schemas.openxmlformats.org/officeDocument/2006/relationships/hyperlink" Target="../../Tst/RegressionTests/Liveness/Correct/Liveness_FAIRNONDET2/Liveness_FAIRNONDET.p" TargetMode="External"/><Relationship Id="rId54" Type="http://schemas.openxmlformats.org/officeDocument/2006/relationships/hyperlink" Target="../../Tst/RegressionTests/Feature1SMLevelDecls/DynamicError/BugRepro/PingPongBugRepro.p" TargetMode="External"/><Relationship Id="rId75" Type="http://schemas.openxmlformats.org/officeDocument/2006/relationships/hyperlink" Target="../../Tst/RegressionTests/Integration/DynamicError/Push_Pop_1/Push_Pop_1.p" TargetMode="External"/><Relationship Id="rId96" Type="http://schemas.openxmlformats.org/officeDocument/2006/relationships/hyperlink" Target="../../Tst/RegressionTests/Feature1SMLevelDecls/StaticError/TransDelc_DoDecl/TransDecl_DoDecl.p" TargetMode="External"/><Relationship Id="rId140" Type="http://schemas.openxmlformats.org/officeDocument/2006/relationships/hyperlink" Target="../../Tst/RegressionTests/Feature2Stmts/StaticError/nmdType/nmdType.p" TargetMode="External"/><Relationship Id="rId161" Type="http://schemas.openxmlformats.org/officeDocument/2006/relationships/hyperlink" Target="../../Tst/RegressionTests/Feature4DataTypes/Correct/nonAtomicDataTypesAllAsserts/nonAtomicDataTypesAllAsserts.p" TargetMode="External"/><Relationship Id="rId182" Type="http://schemas.openxmlformats.org/officeDocument/2006/relationships/hyperlink" Target="../../Tst/RegressionTests/Feature4DataTypes/DynamicError/CastInExprs4/CastInExprsDynError.p" TargetMode="External"/><Relationship Id="rId217" Type="http://schemas.openxmlformats.org/officeDocument/2006/relationships/hyperlink" Target="../../Tst/RegressionTests/Feature4DataTypes/DynamicError/nonAtomicDataTypes1/nonAtomicDataTypes.p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../../Tst/RegressionTests/Feature2Stmts/StaticError/sends/sends.p" TargetMode="External"/><Relationship Id="rId259" Type="http://schemas.openxmlformats.org/officeDocument/2006/relationships/hyperlink" Target="../../Tst/RegressionTests/Integration/Correct/Multi_Paxos_3/Multi_Paxos_3.p" TargetMode="External"/><Relationship Id="rId23" Type="http://schemas.openxmlformats.org/officeDocument/2006/relationships/hyperlink" Target="../../Tst/RegressionTests/Integration/DynamicError/SEM_OneMachine_9/PushItself.p" TargetMode="External"/><Relationship Id="rId119" Type="http://schemas.openxmlformats.org/officeDocument/2006/relationships/hyperlink" Target="../../Tst/RegressionTests/Feature4DataTypes/StaticError/payloads/payloads.p" TargetMode="External"/><Relationship Id="rId270" Type="http://schemas.openxmlformats.org/officeDocument/2006/relationships/hyperlink" Target="../../Tst/RegressionTests/Integration/DynamicError/SEM_OneMachine_15/ImplicitPopExit.p" TargetMode="External"/><Relationship Id="rId291" Type="http://schemas.openxmlformats.org/officeDocument/2006/relationships/hyperlink" Target="../../Tst/RegressionTests/Integration/DynamicError/SEM_OneMachine_28/DeferIgnore2.p" TargetMode="External"/><Relationship Id="rId305" Type="http://schemas.openxmlformats.org/officeDocument/2006/relationships/hyperlink" Target="../../Tst/RegressionTests/Integration/DynamicError/SEM_OneMachine_38/NullHandlerInheritedByPushTr.p" TargetMode="External"/><Relationship Id="rId326" Type="http://schemas.openxmlformats.org/officeDocument/2006/relationships/hyperlink" Target="../../Tst/RegressionTests/Integration/DynamicError/SEM_OneMachine_40/lvalues_runtimeError.p" TargetMode="External"/><Relationship Id="rId347" Type="http://schemas.openxmlformats.org/officeDocument/2006/relationships/hyperlink" Target="../../Tst/RegressionTests/Integration/Correct/SEM_TwoMachines_7/RaisedHalt_bugFound.p" TargetMode="External"/><Relationship Id="rId44" Type="http://schemas.openxmlformats.org/officeDocument/2006/relationships/hyperlink" Target="../../Tst/RegressionTests/Feature2Stmts/StaticError/lvalues/lvalues.p" TargetMode="External"/><Relationship Id="rId65" Type="http://schemas.openxmlformats.org/officeDocument/2006/relationships/hyperlink" Target="../../Tst/RegressionTests/Feature1SMLevelDecls/DynamicError/AlonBug_fails/AlonBug_fails.p" TargetMode="External"/><Relationship Id="rId86" Type="http://schemas.openxmlformats.org/officeDocument/2006/relationships/hyperlink" Target="../../Tst/RegressionTests/Feature1SMLevelDecls/StaticError/SentNullEvent/SentNullEvent.p" TargetMode="External"/><Relationship Id="rId130" Type="http://schemas.openxmlformats.org/officeDocument/2006/relationships/hyperlink" Target="../../Tst/RegressionTests/Feature2Stmts/StaticError/lvalues/lvalues.p" TargetMode="External"/><Relationship Id="rId151" Type="http://schemas.openxmlformats.org/officeDocument/2006/relationships/hyperlink" Target="../../Tst/RegressionTests/Feature4DataTypes/Correct/nonAtomicDataTypes/nonAtomicDataTypes.p" TargetMode="External"/><Relationship Id="rId368" Type="http://schemas.openxmlformats.org/officeDocument/2006/relationships/hyperlink" Target="../../Tst/RegressionTests/Combined/StaticError/ControlImpureInExpr/ControlImpureInExpr.p" TargetMode="External"/><Relationship Id="rId172" Type="http://schemas.openxmlformats.org/officeDocument/2006/relationships/hyperlink" Target="../../Tst/RegressionTests/Liveness/DynamicError/Liveness_NONDET2/Liveness_NONDET.p" TargetMode="External"/><Relationship Id="rId193" Type="http://schemas.openxmlformats.org/officeDocument/2006/relationships/hyperlink" Target="file:///D:\PLanguage\plang\Tst\RegressionTests\Feature3Exprs\StaticError\ExprsOperators\ExprOperators.p" TargetMode="External"/><Relationship Id="rId207" Type="http://schemas.openxmlformats.org/officeDocument/2006/relationships/hyperlink" Target="../../Tst/RegressionTests/Feature1SMLevelDecls/StaticError/function/function.p" TargetMode="External"/><Relationship Id="rId228" Type="http://schemas.openxmlformats.org/officeDocument/2006/relationships/hyperlink" Target="../../Tst/RegressionTests/Feature4DataTypes/DynamicError/nonAtomicDataTypes9/nonAtomicDataTypes.p" TargetMode="External"/><Relationship Id="rId249" Type="http://schemas.openxmlformats.org/officeDocument/2006/relationships/hyperlink" Target="../../Tst/RegressionTests/Integration/Correct/Elevator/Elevator.p" TargetMode="External"/><Relationship Id="rId13" Type="http://schemas.openxmlformats.org/officeDocument/2006/relationships/hyperlink" Target="../../Tst/RegressionTests/Zinger/DynamicError/SpinlockWithTypestate/SpinlockWithTypestate.p" TargetMode="External"/><Relationship Id="rId109" Type="http://schemas.openxmlformats.org/officeDocument/2006/relationships/hyperlink" Target="../../Tst/RegressionTests/Integration/StaticError/TokenRing_Typos/TokenRing_Typos.p" TargetMode="External"/><Relationship Id="rId260" Type="http://schemas.openxmlformats.org/officeDocument/2006/relationships/hyperlink" Target="../../Tst/RegressionTests/Integration/Correct/Elevator/Elevator.p" TargetMode="External"/><Relationship Id="rId281" Type="http://schemas.openxmlformats.org/officeDocument/2006/relationships/hyperlink" Target="../../Tst/RegressionTests/Integration/DynamicError/SEM_OneMachine_11/PushImplicitPopWithSend.p" TargetMode="External"/><Relationship Id="rId316" Type="http://schemas.openxmlformats.org/officeDocument/2006/relationships/hyperlink" Target="file:///D:\PLanguage\plang\Tst\RegressionTests\Feature2Stmts\Correct\SEM_OneMachine_35\bubble_sort.p" TargetMode="External"/><Relationship Id="rId337" Type="http://schemas.openxmlformats.org/officeDocument/2006/relationships/hyperlink" Target="../../Tst/RegressionTests/Integration/DynamicError/SEM_TwoMachines_17/EventExprSemantics.p" TargetMode="External"/><Relationship Id="rId34" Type="http://schemas.openxmlformats.org/officeDocument/2006/relationships/hyperlink" Target="../../Tst/RegressionTests/Integration/DynamicError/Actions_1/Actions_1.p" TargetMode="External"/><Relationship Id="rId55" Type="http://schemas.openxmlformats.org/officeDocument/2006/relationships/hyperlink" Target="../../Tst/RegressionTests/Feature1SMLevelDecls/Correct/BugRepro1/FunctionParMutated.p" TargetMode="External"/><Relationship Id="rId76" Type="http://schemas.openxmlformats.org/officeDocument/2006/relationships/hyperlink" Target="../../Tst/RegressionTests/Integration/DynamicError/Actions_4/Actions_4.p" TargetMode="External"/><Relationship Id="rId97" Type="http://schemas.openxmlformats.org/officeDocument/2006/relationships/hyperlink" Target="../../Tst/RegressionTests/Integration/DynamicError/Actions_1/Actions_1.p" TargetMode="External"/><Relationship Id="rId120" Type="http://schemas.openxmlformats.org/officeDocument/2006/relationships/hyperlink" Target="../../Tst/RegressionTests/Feature2Stmts/StaticError/sends/sends.p" TargetMode="External"/><Relationship Id="rId141" Type="http://schemas.openxmlformats.org/officeDocument/2006/relationships/hyperlink" Target="../../Tst/RegressionTests/Feature2Stmts/StaticError/lvalues/lvalues.p" TargetMode="External"/><Relationship Id="rId358" Type="http://schemas.openxmlformats.org/officeDocument/2006/relationships/hyperlink" Target="../../Tst/RegressionTests/Liveness/DynamicError/Liveness_NONDET/Liveness_NONDET.p" TargetMode="External"/><Relationship Id="rId7" Type="http://schemas.openxmlformats.org/officeDocument/2006/relationships/footnotes" Target="footnotes.xml"/><Relationship Id="rId162" Type="http://schemas.openxmlformats.org/officeDocument/2006/relationships/hyperlink" Target="../../Tst/RegressionTests/Integration/DynamicError/Actions_1/Actions_1.p" TargetMode="External"/><Relationship Id="rId183" Type="http://schemas.openxmlformats.org/officeDocument/2006/relationships/hyperlink" Target="../../Tst/RegressionTests/Feature4DataTypes/DynamicError/CastInExprs5/CastInExprsdynError.p" TargetMode="External"/><Relationship Id="rId218" Type="http://schemas.openxmlformats.org/officeDocument/2006/relationships/hyperlink" Target="../../Tst/RegressionTests/Feature4DataTypes/DynamicError/nonAtomicDataTypes10/nonAtomicDataTypes.p" TargetMode="External"/><Relationship Id="rId239" Type="http://schemas.openxmlformats.org/officeDocument/2006/relationships/hyperlink" Target="../../Tst/RegressionTests/Feature4DataTypes/StaticError/payloads/payloads.p" TargetMode="External"/><Relationship Id="rId250" Type="http://schemas.openxmlformats.org/officeDocument/2006/relationships/hyperlink" Target="../../Tst/RegressionTests/Integration/DynamicError/SEM_OneMachine_3/SendInEntry.p" TargetMode="External"/><Relationship Id="rId271" Type="http://schemas.openxmlformats.org/officeDocument/2006/relationships/hyperlink" Target="../../Tst/RegressionTests/Integration/DynamicError/SEM_OneMachine_16/ExplicitPopExit.p" TargetMode="External"/><Relationship Id="rId292" Type="http://schemas.openxmlformats.org/officeDocument/2006/relationships/hyperlink" Target="../../Tst/RegressionTests/Integration/DynamicError/SEM_OneMachine_29/DeferIgnore3.p" TargetMode="External"/><Relationship Id="rId306" Type="http://schemas.openxmlformats.org/officeDocument/2006/relationships/hyperlink" Target="../../Tst/RegressionTests/Integration/DynamicError/SEM_OneMachine_39/TopNullHandlerOverridesInherited.p" TargetMode="External"/><Relationship Id="rId24" Type="http://schemas.openxmlformats.org/officeDocument/2006/relationships/hyperlink" Target="../../Tst/RegressionTests/Integration/DynamicError/BangaloreToRedmond/BangaloreToRedmond.p" TargetMode="External"/><Relationship Id="rId45" Type="http://schemas.openxmlformats.org/officeDocument/2006/relationships/hyperlink" Target="../../Tst/RegressionTests/Feature3Exprs/StaticError/fields/fields.p" TargetMode="External"/><Relationship Id="rId66" Type="http://schemas.openxmlformats.org/officeDocument/2006/relationships/hyperlink" Target="../../Tst/RegressionTests/Integration/DynamicError/SEM_OneMachine_6/SendInExitHandledEvent.p" TargetMode="External"/><Relationship Id="rId87" Type="http://schemas.openxmlformats.org/officeDocument/2006/relationships/hyperlink" Target="../../Tst/RegressionTests/Feature1SMLevelDecls/StaticError/NullEventDecl/NullEventDecl.p" TargetMode="External"/><Relationship Id="rId110" Type="http://schemas.openxmlformats.org/officeDocument/2006/relationships/hyperlink" Target="../../Tst/RegressionTests/Feature1SMLevelDecls/StaticError/monitors/monitors.p" TargetMode="External"/><Relationship Id="rId131" Type="http://schemas.openxmlformats.org/officeDocument/2006/relationships/hyperlink" Target="file:///D:\PLanguage\plang\Tst\RegressionTests\Feature2Stmts\StaticError\lvalues\lvalues.p" TargetMode="External"/><Relationship Id="rId327" Type="http://schemas.openxmlformats.org/officeDocument/2006/relationships/hyperlink" Target="file:///D:\PLanguage\plang\Tst\RegressionTests\Feature2Stmts\Correct\nonAtomicDataTypes\nonAtomicDataTypes.p" TargetMode="External"/><Relationship Id="rId348" Type="http://schemas.openxmlformats.org/officeDocument/2006/relationships/hyperlink" Target="file:///D:\PLanguage\plang\Tst\RegressionTests\Integration\DynamicError\BangaloreToRedmond\BangaloreToRedmond.p" TargetMode="External"/><Relationship Id="rId369" Type="http://schemas.openxmlformats.org/officeDocument/2006/relationships/hyperlink" Target="../../Tst/RegressionTests/Combined/StaticError/ControlImpureInExit/ControlImpureInExit.p" TargetMode="External"/><Relationship Id="rId152" Type="http://schemas.openxmlformats.org/officeDocument/2006/relationships/hyperlink" Target="../../Tst/RegressionTests/Feature2Stmts/StaticError/entryExit_1/entryExit_1.p" TargetMode="External"/><Relationship Id="rId173" Type="http://schemas.openxmlformats.org/officeDocument/2006/relationships/hyperlink" Target="../../Tst/RegressionTests/Feature3Exprs/StaticError/ExprsOperators/ExprOperators.p" TargetMode="External"/><Relationship Id="rId194" Type="http://schemas.openxmlformats.org/officeDocument/2006/relationships/hyperlink" Target="file:///D:\PLanguage\plang\Tst\RegressionTests\Feature3Exprs\Correct\ExprOperatorsAsserts\ExprOperatorsAsserts.p" TargetMode="External"/><Relationship Id="rId208" Type="http://schemas.openxmlformats.org/officeDocument/2006/relationships/hyperlink" Target="../../Tst/RegressionTests/Feature1SMLevelDecls/StaticError/TransDelc_DoDecl/TransDecl_DoDecl.p" TargetMode="External"/><Relationship Id="rId229" Type="http://schemas.openxmlformats.org/officeDocument/2006/relationships/hyperlink" Target="../../Tst/RegressionTests/Feature4DataTypes/DynamicError/nonAtomicDataTypes14/nonAtomicDataTypes.p" TargetMode="External"/><Relationship Id="rId240" Type="http://schemas.openxmlformats.org/officeDocument/2006/relationships/hyperlink" Target="../../Tst/RegressionTests/Feature2Stmts/StaticError/sends/sends.p" TargetMode="External"/><Relationship Id="rId261" Type="http://schemas.openxmlformats.org/officeDocument/2006/relationships/hyperlink" Target="../../Tst/RegressionTests/Integration/DynamicError/SEM_TwoMachines_13/NewMonitor.p" TargetMode="External"/><Relationship Id="rId14" Type="http://schemas.openxmlformats.org/officeDocument/2006/relationships/hyperlink" Target="../../Tst/RegressionTests/Zinger/DynamicError/SpinlockNoTypestate/SpinlockNoTypestate.p" TargetMode="External"/><Relationship Id="rId35" Type="http://schemas.openxmlformats.org/officeDocument/2006/relationships/hyperlink" Target="../../Tst/RegressionTests/Combined/StaticError/Duplicates/Duplicates.p" TargetMode="External"/><Relationship Id="rId56" Type="http://schemas.openxmlformats.org/officeDocument/2006/relationships/hyperlink" Target="../../Tst/RegressionTests/Feature1SMLevelDecls/StaticError/function/function.p" TargetMode="External"/><Relationship Id="rId77" Type="http://schemas.openxmlformats.org/officeDocument/2006/relationships/hyperlink" Target="../../Tst/RegressionTests/Integration/DynamicError/Actions_5/Actions_5.p" TargetMode="External"/><Relationship Id="rId100" Type="http://schemas.openxmlformats.org/officeDocument/2006/relationships/hyperlink" Target="../../Tst/RegressionTests/Integration/DynamicError/Actions_2_fails/Actions_2_fails.p" TargetMode="External"/><Relationship Id="rId282" Type="http://schemas.openxmlformats.org/officeDocument/2006/relationships/hyperlink" Target="../../Tst/RegressionTests/Integration/DynamicError/SEM_OneMachine_17/PushImplicitPopWithRaise.p" TargetMode="External"/><Relationship Id="rId317" Type="http://schemas.openxmlformats.org/officeDocument/2006/relationships/hyperlink" Target="../../Tst/RegressionTests/Feature1SMLevelDecls/DynamicError/AlonBug_fails/AlonBug_fails.p" TargetMode="External"/><Relationship Id="rId338" Type="http://schemas.openxmlformats.org/officeDocument/2006/relationships/hyperlink" Target="../../Tst/RegressionTests/Integration/DynamicError/SEM_TwoMachines_18/EventExprSemantics1.p" TargetMode="External"/><Relationship Id="rId359" Type="http://schemas.openxmlformats.org/officeDocument/2006/relationships/hyperlink" Target="../../Tst/RegressionTests/Liveness/DynamicError/Liveness_NONDET2/Liveness_NONDET.p" TargetMode="External"/><Relationship Id="rId8" Type="http://schemas.openxmlformats.org/officeDocument/2006/relationships/endnotes" Target="endnotes.xml"/><Relationship Id="rId98" Type="http://schemas.openxmlformats.org/officeDocument/2006/relationships/hyperlink" Target="../../Tst/RegressionTests/Feature1SMLevelDecls/StaticError/TransDelc_DoDecl/TransDecl_DoDecl.p" TargetMode="External"/><Relationship Id="rId121" Type="http://schemas.openxmlformats.org/officeDocument/2006/relationships/hyperlink" Target="../../Tst/RegressionTests/Feature4DataTypes/StaticError/function_Typos/function_Typos.p" TargetMode="External"/><Relationship Id="rId142" Type="http://schemas.openxmlformats.org/officeDocument/2006/relationships/hyperlink" Target="../../Tst/RegressionTests/Feature1SMLevelDecls/StaticError/purity/purity.p" TargetMode="External"/><Relationship Id="rId163" Type="http://schemas.openxmlformats.org/officeDocument/2006/relationships/hyperlink" Target="file:///D:\PLanguage\PLang1001\plang\Tst\RegressionTests\Feature2Stmts\StaticError\entryExit_1\entryExit_1.p" TargetMode="External"/><Relationship Id="rId184" Type="http://schemas.openxmlformats.org/officeDocument/2006/relationships/hyperlink" Target="../../Tst/RegressionTests/Feature4DataTypes/DynamicError/CastInExprs6/CastInExprsDynError.p" TargetMode="External"/><Relationship Id="rId219" Type="http://schemas.openxmlformats.org/officeDocument/2006/relationships/hyperlink" Target="../../Tst/RegressionTests/Feature4DataTypes/DynamicError/nonAtomicDataTypes11/nonAtomicDataTypes.p" TargetMode="External"/><Relationship Id="rId370" Type="http://schemas.openxmlformats.org/officeDocument/2006/relationships/hyperlink" Target="../../Tst/RegressionTests/Combined/StaticError/ControlImpureInGoto/ControlImpureErrorsGoto.p" TargetMode="External"/><Relationship Id="rId230" Type="http://schemas.openxmlformats.org/officeDocument/2006/relationships/hyperlink" Target="../../Tst/RegressionTests/Feature4DataTypes/DynamicError/nonAtomicDataTypes15/Insert4Map.p" TargetMode="External"/><Relationship Id="rId251" Type="http://schemas.openxmlformats.org/officeDocument/2006/relationships/hyperlink" Target="../../Tst/RegressionTests/Integration/DynamicError/SEM_OneMachine_1/SendRaiseInEntry.p" TargetMode="External"/><Relationship Id="rId25" Type="http://schemas.openxmlformats.org/officeDocument/2006/relationships/hyperlink" Target="../../Tst/RegressionTests/Integration/Correct/BangaloreToRedmond_Liveness/BangaloreToRedmond_Liveness.p" TargetMode="External"/><Relationship Id="rId46" Type="http://schemas.openxmlformats.org/officeDocument/2006/relationships/hyperlink" Target="../../Tst/RegressionTests/Feature4DataTypes/StaticError/function_Typos/function_Typos.p" TargetMode="External"/><Relationship Id="rId67" Type="http://schemas.openxmlformats.org/officeDocument/2006/relationships/hyperlink" Target="file:///D:\PLanguage\PLang1001\plang\Tst\RegressionTests\Feature1SMLevelDecls\Correct\AlonBug\AlonBug.p" TargetMode="External"/><Relationship Id="rId272" Type="http://schemas.openxmlformats.org/officeDocument/2006/relationships/hyperlink" Target="../../Tst/RegressionTests/Integration/DynamicError/SEM_OneMachine_20/BugReproIdenticalTerms.p" TargetMode="External"/><Relationship Id="rId293" Type="http://schemas.openxmlformats.org/officeDocument/2006/relationships/hyperlink" Target="../../Tst/RegressionTests/Integration/DynamicError/SEM_OneMachine_30/DeferIgnore4.p" TargetMode="External"/><Relationship Id="rId307" Type="http://schemas.openxmlformats.org/officeDocument/2006/relationships/hyperlink" Target="../../Tst/RegressionTests/Integration/DynamicError/SEM_OneMachine_41/NullHandlerInLoop.p" TargetMode="External"/><Relationship Id="rId328" Type="http://schemas.openxmlformats.org/officeDocument/2006/relationships/hyperlink" Target="../../Tst/RegressionTests/Feature2Stmts/Correct/SEM_ONeMachine_34/payloadActionsFuns.p" TargetMode="External"/><Relationship Id="rId349" Type="http://schemas.openxmlformats.org/officeDocument/2006/relationships/hyperlink" Target="file:///D:\PLanguage\plang\Tst\RegressionTests\Integration\Correct\LinearTopology_5\LinearTopology_5.p" TargetMode="External"/><Relationship Id="rId88" Type="http://schemas.openxmlformats.org/officeDocument/2006/relationships/hyperlink" Target="../../Tst/RegressionTests/Feature1SMLevelDecls/StaticError/DeferredNullEvent/DeferredNullEvent.p" TargetMode="External"/><Relationship Id="rId111" Type="http://schemas.openxmlformats.org/officeDocument/2006/relationships/hyperlink" Target="../../Tst/RegressionTests/Feature1SMLevelDecls/StaticError/monitors/monitors.p" TargetMode="External"/><Relationship Id="rId132" Type="http://schemas.openxmlformats.org/officeDocument/2006/relationships/hyperlink" Target="../../Tst/RegressionTests/Integration/DynamicError/Actions_1/Actions_1.p" TargetMode="External"/><Relationship Id="rId153" Type="http://schemas.openxmlformats.org/officeDocument/2006/relationships/hyperlink" Target="../../Tst/RegressionTests/Integration/StaticError/TokenRing_Typos/TokenRing_Typos.p" TargetMode="External"/><Relationship Id="rId174" Type="http://schemas.openxmlformats.org/officeDocument/2006/relationships/hyperlink" Target="file:///D:\PLanguage\plang\Tst\RegressionTests\Feature3Exprs\Correct\ExprOperatorsAsserts\ExprOperatorsAsserts.p" TargetMode="External"/><Relationship Id="rId195" Type="http://schemas.openxmlformats.org/officeDocument/2006/relationships/hyperlink" Target="file:///D:\PLanguage\plang\Tst\RegressionTests\Feature3Exprs\StaticError\ExprsOperators\ExprOperators.p" TargetMode="External"/><Relationship Id="rId209" Type="http://schemas.openxmlformats.org/officeDocument/2006/relationships/hyperlink" Target="../../Tst/RegressionTests/Feature1SMLevelDecls/StaticError/function/function.p" TargetMode="External"/><Relationship Id="rId360" Type="http://schemas.openxmlformats.org/officeDocument/2006/relationships/hyperlink" Target="../../Tst/RegressionTests/Combined/StaticError/Duplicates/Duplicates.p" TargetMode="External"/><Relationship Id="rId220" Type="http://schemas.openxmlformats.org/officeDocument/2006/relationships/hyperlink" Target="../../Tst/RegressionTests/Feature4DataTypes/DynamicError/nonAtomicDataTypes12/StackOverflowException.p" TargetMode="External"/><Relationship Id="rId241" Type="http://schemas.openxmlformats.org/officeDocument/2006/relationships/hyperlink" Target="../../Tst/RegressionTests/Feature4DataTypes/StaticError/payloads/payloads.p" TargetMode="External"/><Relationship Id="rId15" Type="http://schemas.openxmlformats.org/officeDocument/2006/relationships/hyperlink" Target="../../Tst/RegressionTests/Zinger/DynamicError/SpinlockSameAsRule/SpinlockSameAsRule.p" TargetMode="External"/><Relationship Id="rId36" Type="http://schemas.openxmlformats.org/officeDocument/2006/relationships/hyperlink" Target="../../Tst/RegressionTests/Integration/Correct/PingPongMonitor/PingPongMonitor.p" TargetMode="External"/><Relationship Id="rId57" Type="http://schemas.openxmlformats.org/officeDocument/2006/relationships/hyperlink" Target="../../Tst/RegressionTests/Feature1SMLevelDecls/StaticError/functionAnyAnon/functionAnyAnon.p" TargetMode="External"/><Relationship Id="rId262" Type="http://schemas.openxmlformats.org/officeDocument/2006/relationships/hyperlink" Target="../../Tst/RegressionTests/Integration/DynamicError/SEM_TwoMachines_11/NonConstantEventExprMonitor.p" TargetMode="External"/><Relationship Id="rId283" Type="http://schemas.openxmlformats.org/officeDocument/2006/relationships/hyperlink" Target="../../Tst/RegressionTests/Integration/DynamicError/SEM_OneMachine_12/PushExplicitPop.p" TargetMode="External"/><Relationship Id="rId318" Type="http://schemas.openxmlformats.org/officeDocument/2006/relationships/hyperlink" Target="file:///D:\PLanguage\plang\Tst\RegressionTests\Feature2Stmts\Correct\SEM_OneMachine_35\bubble_sort.p" TargetMode="External"/><Relationship Id="rId339" Type="http://schemas.openxmlformats.org/officeDocument/2006/relationships/hyperlink" Target="../../Tst/RegressionTests/Integration/DynamicError/SEM_TwoMachines_19/EventExprSemantics2.p" TargetMode="External"/><Relationship Id="rId78" Type="http://schemas.openxmlformats.org/officeDocument/2006/relationships/hyperlink" Target="../../Tst/RegressionTests/Integration/DynamicError/Actions_5/Actions_5.p" TargetMode="External"/><Relationship Id="rId99" Type="http://schemas.openxmlformats.org/officeDocument/2006/relationships/hyperlink" Target="../../Tst/RegressionTests/Integration/Correct/Actions_2/Actions_2.p" TargetMode="External"/><Relationship Id="rId101" Type="http://schemas.openxmlformats.org/officeDocument/2006/relationships/hyperlink" Target="../../Tst/RegressionTests/Integration/DynamicError/Actions_3/Actions_3.p" TargetMode="External"/><Relationship Id="rId122" Type="http://schemas.openxmlformats.org/officeDocument/2006/relationships/hyperlink" Target="file:///D:\PLanguage\plang\Tst\RegressionTests\Feature2Stmts\StaticError\sends\sends.p" TargetMode="External"/><Relationship Id="rId143" Type="http://schemas.openxmlformats.org/officeDocument/2006/relationships/hyperlink" Target="file:///D:\PLanguage\plang\Tst\RegressionTests\Feature4DataTypes\StaticError\nonAtomicDataTypes\nonAtomicDataTypes.p" TargetMode="External"/><Relationship Id="rId164" Type="http://schemas.openxmlformats.org/officeDocument/2006/relationships/hyperlink" Target="../../Tst/RegressionTests/Feature3Exprs/StaticError/NonDetFunctionInExpr_1/nonDetFunctionInExpr_1.p" TargetMode="External"/><Relationship Id="rId185" Type="http://schemas.openxmlformats.org/officeDocument/2006/relationships/hyperlink" Target="file:///D:\PLanguage\plang\Tst\RegressionTests\Feature1SMLevelDecls\StaticError\monitors\monitors.p" TargetMode="External"/><Relationship Id="rId350" Type="http://schemas.openxmlformats.org/officeDocument/2006/relationships/hyperlink" Target="../../Tst/RegressionTests/Liveness/Correct/Liveness_1/Liveness_1.p" TargetMode="External"/><Relationship Id="rId371" Type="http://schemas.openxmlformats.org/officeDocument/2006/relationships/hyperlink" Target="../../Tst/RegressionTests/Combined/StaticError/ControlImpureInEntry/ControlImpureInEntry.p" TargetMode="External"/><Relationship Id="rId4" Type="http://schemas.openxmlformats.org/officeDocument/2006/relationships/styles" Target="styles.xml"/><Relationship Id="rId9" Type="http://schemas.openxmlformats.org/officeDocument/2006/relationships/hyperlink" Target="file:///D:\PLanguage\plang\Tst\RegressionTests\Zinger\Correct\BoundedChoice_1\BoundedChoice_1.p" TargetMode="External"/><Relationship Id="rId180" Type="http://schemas.openxmlformats.org/officeDocument/2006/relationships/hyperlink" Target="../../Tst/RegressionTests/Feature4DataTypes/DynamicError/CastInExprs2/CastInExprsDynError.p" TargetMode="External"/><Relationship Id="rId210" Type="http://schemas.openxmlformats.org/officeDocument/2006/relationships/hyperlink" Target="file:///D:\PLanguage\plang\Tst\RegressionTests\Feature3Exprs\StaticError\ExprsOperators\ExprOperators.p" TargetMode="External"/><Relationship Id="rId215" Type="http://schemas.openxmlformats.org/officeDocument/2006/relationships/hyperlink" Target="../../Tst/RegressionTests/Feature4DataTypes/StaticError/function_Typos/function_Typos.p" TargetMode="External"/><Relationship Id="rId236" Type="http://schemas.openxmlformats.org/officeDocument/2006/relationships/hyperlink" Target="../../Tst/RegressionTests/Feature1SMLevelDecls/StaticError/function/function.p" TargetMode="External"/><Relationship Id="rId257" Type="http://schemas.openxmlformats.org/officeDocument/2006/relationships/hyperlink" Target="../../Tst/RegressionTests/Integration/DynamicError/Actions_1/Actions_1.p" TargetMode="External"/><Relationship Id="rId278" Type="http://schemas.openxmlformats.org/officeDocument/2006/relationships/hyperlink" Target="../../Tst/RegressionTests/Integration/DynamicError/SEM_OneMachine_14/GotoTransInheritance.p" TargetMode="External"/><Relationship Id="rId26" Type="http://schemas.openxmlformats.org/officeDocument/2006/relationships/hyperlink" Target="../../Tst/RegressionTests/Integration/Correct/PingPong/PingPong.p" TargetMode="External"/><Relationship Id="rId231" Type="http://schemas.openxmlformats.org/officeDocument/2006/relationships/hyperlink" Target="../../Tst/RegressionTests/Feature4DataTypes/Correct/nonAtomicDataTypes/nonAtomicDataTypes.p" TargetMode="External"/><Relationship Id="rId252" Type="http://schemas.openxmlformats.org/officeDocument/2006/relationships/hyperlink" Target="../../Tst/RegressionTests/Integration/Correct/SEM_OneMachine_2/RaiseSendInEntry.p" TargetMode="External"/><Relationship Id="rId273" Type="http://schemas.openxmlformats.org/officeDocument/2006/relationships/hyperlink" Target="../../Tst/RegressionTests/Integration/DynamicError/SEM_OneMachine_21/BugReproIdenticalTerms_workaround.p" TargetMode="External"/><Relationship Id="rId294" Type="http://schemas.openxmlformats.org/officeDocument/2006/relationships/hyperlink" Target="../../Tst/RegressionTests/Integration/Correct/SEM_OneMachine_19/UnhandledEventIgnored.p" TargetMode="External"/><Relationship Id="rId308" Type="http://schemas.openxmlformats.org/officeDocument/2006/relationships/hyperlink" Target="../../Tst/RegressionTests/Integration/DynamicError/BangaloreToRedmond/BangaloreToRedmond.p" TargetMode="External"/><Relationship Id="rId329" Type="http://schemas.openxmlformats.org/officeDocument/2006/relationships/hyperlink" Target="../../Tst/RegressionTests/Combined/StaticError/ControlImpureEnclosedFunCalls/EnclosedFunCalls.p" TargetMode="External"/><Relationship Id="rId47" Type="http://schemas.openxmlformats.org/officeDocument/2006/relationships/hyperlink" Target="../../Tst/RegressionTests/Feature2Stmts/StaticError/entryExit_1/entryExit_1.p" TargetMode="External"/><Relationship Id="rId68" Type="http://schemas.openxmlformats.org/officeDocument/2006/relationships/hyperlink" Target="../../Tst/RegressionTests/Integration/Correct/SEM_OneMachine_4/SendInExitNotExecuted.p" TargetMode="External"/><Relationship Id="rId89" Type="http://schemas.openxmlformats.org/officeDocument/2006/relationships/hyperlink" Target="../../Tst/RegressionTests/Feature1SMLevelDecls/StaticError/IgnoredNullEvent/IgnoredNullEvent.p" TargetMode="External"/><Relationship Id="rId112" Type="http://schemas.openxmlformats.org/officeDocument/2006/relationships/hyperlink" Target="../../Tst/RegressionTests/Feature4DataTypes/StaticError/payloads/payloads.p" TargetMode="External"/><Relationship Id="rId133" Type="http://schemas.openxmlformats.org/officeDocument/2006/relationships/hyperlink" Target="../../Tst/RegressionTests/Integration/DynamicError/Actions_4/Actions_4.p" TargetMode="External"/><Relationship Id="rId154" Type="http://schemas.openxmlformats.org/officeDocument/2006/relationships/hyperlink" Target="../../Tst/RegressionTests/Integration/DynamicError/Actions_1/Actions_1.p" TargetMode="External"/><Relationship Id="rId175" Type="http://schemas.openxmlformats.org/officeDocument/2006/relationships/hyperlink" Target="file:///D:\PLanguage\plang\Tst\RegressionTests\Feature4DataTypes\StaticError\nonAtomicDataTypes\nonAtomicDataTypes.p" TargetMode="External"/><Relationship Id="rId340" Type="http://schemas.openxmlformats.org/officeDocument/2006/relationships/hyperlink" Target="../../Tst/RegressionTests/Integration/Correct/SEM_TwoMachines_1/EventSentAfterSentHalt.p" TargetMode="External"/><Relationship Id="rId361" Type="http://schemas.openxmlformats.org/officeDocument/2006/relationships/hyperlink" Target="../../Tst/RegressionTests/Combined/StaticError/Duplicates-1/Duplicates-1.p" TargetMode="External"/><Relationship Id="rId196" Type="http://schemas.openxmlformats.org/officeDocument/2006/relationships/hyperlink" Target="file:///D:\PLanguage\plang\Tst\RegressionTests\Feature3Exprs\Correct\ExprOperatorsAsserts\ExprOperatorsAsserts.p" TargetMode="External"/><Relationship Id="rId200" Type="http://schemas.openxmlformats.org/officeDocument/2006/relationships/hyperlink" Target="file:///D:\PLanguage\plang\Tst\RegressionTests\Feature3Exprs\StaticError\ExprsOperators\ExprOperators.p" TargetMode="External"/><Relationship Id="rId16" Type="http://schemas.openxmlformats.org/officeDocument/2006/relationships/hyperlink" Target="../../Tst/RegressionTests/Feature1SMLevelDecls/Correct/MaxInstances_2/MaxInstances_2.p" TargetMode="External"/><Relationship Id="rId221" Type="http://schemas.openxmlformats.org/officeDocument/2006/relationships/hyperlink" Target="../../Tst/RegressionTests/Feature4DataTypes/DynamicError/nonAtomicDataTypes2/nonAtomicDataTypes.p" TargetMode="External"/><Relationship Id="rId242" Type="http://schemas.openxmlformats.org/officeDocument/2006/relationships/hyperlink" Target="file:///D:\PLanguage\PLang1001\plang\Tst\RegressionTests\Feature4DataTypes\StaticError\payloads\payloads.p" TargetMode="External"/><Relationship Id="rId263" Type="http://schemas.openxmlformats.org/officeDocument/2006/relationships/hyperlink" Target="../../Tst/RegressionTests/Integration/DynamicError/SEM_TwoMachines_12/NonConstantEventExprMonitor1.p" TargetMode="External"/><Relationship Id="rId284" Type="http://schemas.openxmlformats.org/officeDocument/2006/relationships/hyperlink" Target="../../Tst/RegressionTests/Integration/DynamicError/SEM_OneMachine_13/PushTransInheritance.p" TargetMode="External"/><Relationship Id="rId319" Type="http://schemas.openxmlformats.org/officeDocument/2006/relationships/hyperlink" Target="../../Tst/RegressionTests/Feature2Stmts/Correct/nonAtomicDataTypes/nonAtomicDataTypes.p" TargetMode="External"/><Relationship Id="rId37" Type="http://schemas.openxmlformats.org/officeDocument/2006/relationships/hyperlink" Target="../../Tst/RegressionTests/Feature1SMLevelDecls/StaticError/monitors/monitors.p" TargetMode="External"/><Relationship Id="rId58" Type="http://schemas.openxmlformats.org/officeDocument/2006/relationships/hyperlink" Target="../../Tst/RegressionTests/Feature1SMLevelDecls/StaticError/entryExit_2/entryExit_2.p" TargetMode="External"/><Relationship Id="rId79" Type="http://schemas.openxmlformats.org/officeDocument/2006/relationships/hyperlink" Target="../../Tst/RegressionTests/Integration/DynamicError/Actions_6/Actions_6.p" TargetMode="External"/><Relationship Id="rId102" Type="http://schemas.openxmlformats.org/officeDocument/2006/relationships/hyperlink" Target="../../Tst/RegressionTests/Integration/DynamicError/Actions_3/Actions_3.p" TargetMode="External"/><Relationship Id="rId123" Type="http://schemas.openxmlformats.org/officeDocument/2006/relationships/hyperlink" Target="../../Tst/RegressionTests/Zinger/DynamicError/MonitorNull/MonitorNullDetected1.p" TargetMode="External"/><Relationship Id="rId144" Type="http://schemas.openxmlformats.org/officeDocument/2006/relationships/hyperlink" Target="../../Tst/RegressionTests/Feature4DataTypes/StaticError/nonAtomicDataTypes/nonAtomicDataTypes.p" TargetMode="External"/><Relationship Id="rId330" Type="http://schemas.openxmlformats.org/officeDocument/2006/relationships/hyperlink" Target="file:///D:\PLanguage\plang\Tst\RegressionTests\Combined\StaticError\ControlImpureEnclosedFunCalls\EnclosedFunCalls.p" TargetMode="External"/><Relationship Id="rId90" Type="http://schemas.openxmlformats.org/officeDocument/2006/relationships/hyperlink" Target="../../Tst/RegressionTests/Feature1SMLevelDecls/StaticError/AnonFuns/anonFunction.p" TargetMode="External"/><Relationship Id="rId165" Type="http://schemas.openxmlformats.org/officeDocument/2006/relationships/hyperlink" Target="../../Tst/RegressionTests/Feature3Exprs/StaticError/NonDetFunctionInExpr_2/nonDetFunctionInExpr_2.p" TargetMode="External"/><Relationship Id="rId186" Type="http://schemas.openxmlformats.org/officeDocument/2006/relationships/hyperlink" Target="../../Tst/RegressionTests/Feature3Exprs/StaticError/fields/fields.p" TargetMode="External"/><Relationship Id="rId351" Type="http://schemas.openxmlformats.org/officeDocument/2006/relationships/hyperlink" Target="../../Tst/RegressionTests/Liveness/Correct/Liveness_1_falsePass/Liveness_1_falsePass.p" TargetMode="External"/><Relationship Id="rId372" Type="http://schemas.openxmlformats.org/officeDocument/2006/relationships/hyperlink" Target="../../Tst/RegressionTests/Combined/StaticError/ControlImpureInDoDecl/ControlImpureDoDecl.p" TargetMode="External"/><Relationship Id="rId211" Type="http://schemas.openxmlformats.org/officeDocument/2006/relationships/hyperlink" Target="file:///D:\PLanguage\plang\Tst\RegressionTests\Feature4DataTypes\Correct\nonAtomicDataTypesAllAsserts\nonAtomicDataTypesAllAsserts.p" TargetMode="External"/><Relationship Id="rId232" Type="http://schemas.openxmlformats.org/officeDocument/2006/relationships/hyperlink" Target="../../Tst/RegressionTests/Feature4DataTypes/Correct/nonAtomicDataTypes13/SeqAssgnToAny.p" TargetMode="External"/><Relationship Id="rId253" Type="http://schemas.openxmlformats.org/officeDocument/2006/relationships/hyperlink" Target="../../Tst/RegressionTests/Integration/DynamicError/SEM_TwoMachines_9/NonConstantEventExpr.p" TargetMode="External"/><Relationship Id="rId274" Type="http://schemas.openxmlformats.org/officeDocument/2006/relationships/hyperlink" Target="../../Tst/RegressionTests/Integration/DynamicError/SEM_OneMachine_25/NewInExit.p" TargetMode="External"/><Relationship Id="rId295" Type="http://schemas.openxmlformats.org/officeDocument/2006/relationships/hyperlink" Target="file:///D:\PLanguage\plang\Tst\RegressionTests\Integration\DynamicError\SEM_OneMachine_28\DeferIgnore2.p" TargetMode="External"/><Relationship Id="rId309" Type="http://schemas.openxmlformats.org/officeDocument/2006/relationships/hyperlink" Target="../../Tst/RegressionTests/Integration/Correct/LinearTopology_5/LinearTopology_5.p" TargetMode="External"/><Relationship Id="rId27" Type="http://schemas.openxmlformats.org/officeDocument/2006/relationships/hyperlink" Target="../../Tst/RegressionTests/Integration/Correct/PingPongDingDong/PingPongDingDong.p" TargetMode="External"/><Relationship Id="rId48" Type="http://schemas.openxmlformats.org/officeDocument/2006/relationships/hyperlink" Target="../../Tst/RegressionTests/Feature1SMLevelDecls/StaticError/monitors/monitors.p" TargetMode="External"/><Relationship Id="rId69" Type="http://schemas.openxmlformats.org/officeDocument/2006/relationships/hyperlink" Target="../../Tst/RegressionTests/Integration/Correct/SEM_TwoMachines_3/EventSentAfterSentHaltHandled.p" TargetMode="External"/><Relationship Id="rId113" Type="http://schemas.openxmlformats.org/officeDocument/2006/relationships/hyperlink" Target="file:///D:\PLanguage\plang\Tst\RegressionTests\Feature4DataTypes\StaticError\payloads\payloads.p" TargetMode="External"/><Relationship Id="rId134" Type="http://schemas.openxmlformats.org/officeDocument/2006/relationships/hyperlink" Target="../../Tst/RegressionTests/Integration/DynamicError/PushStatement_1/PushStatement_1.p" TargetMode="External"/><Relationship Id="rId320" Type="http://schemas.openxmlformats.org/officeDocument/2006/relationships/hyperlink" Target="../../Tst/RegressionTests/Feature2Stmts/Correct/SEM_OneMachine_33/seq_tuple.p" TargetMode="External"/><Relationship Id="rId80" Type="http://schemas.openxmlformats.org/officeDocument/2006/relationships/hyperlink" Target="../../Tst/RegressionTests/Feature1SMLevelDecls/StaticError/TransDelc_DoDecl/TransDecl_DoDecl.p" TargetMode="External"/><Relationship Id="rId155" Type="http://schemas.openxmlformats.org/officeDocument/2006/relationships/hyperlink" Target="../../Tst/RegressionTests/Integration/DynamicError/BangaloreToRedmond/BangaloreToRedmond.p" TargetMode="External"/><Relationship Id="rId176" Type="http://schemas.openxmlformats.org/officeDocument/2006/relationships/hyperlink" Target="file:///D:\PLanguage\plang\Tst\RegressionTests\Feature4DataTypes\StaticError\nonAtomicDataTypes\nonAtomicDataTypes.p" TargetMode="External"/><Relationship Id="rId197" Type="http://schemas.openxmlformats.org/officeDocument/2006/relationships/hyperlink" Target="file:///D:\PLanguage\plang\Tst\RegressionTests\Feature3Exprs\StaticError\ExprsOperators\ExprOperators.p" TargetMode="External"/><Relationship Id="rId341" Type="http://schemas.openxmlformats.org/officeDocument/2006/relationships/hyperlink" Target="../../Tst/RegressionTests/Integration/DynamicError/SEM_TwoMachines_2/EventSentAfterSentHalt_v.p" TargetMode="External"/><Relationship Id="rId362" Type="http://schemas.openxmlformats.org/officeDocument/2006/relationships/hyperlink" Target="../../Tst/RegressionTests/Combined/Correct/variableType/variableType.p" TargetMode="External"/><Relationship Id="rId201" Type="http://schemas.openxmlformats.org/officeDocument/2006/relationships/hyperlink" Target="../../Tst/RegressionTests/Integration/StaticError/TokenRing_Typos/TokenRing_Typos.p" TargetMode="External"/><Relationship Id="rId222" Type="http://schemas.openxmlformats.org/officeDocument/2006/relationships/hyperlink" Target="../../Tst/RegressionTests/Feature4DataTypes/DynamicError/nonAtomicDataTypes3/nonAtomicDataTypes.p" TargetMode="External"/><Relationship Id="rId243" Type="http://schemas.openxmlformats.org/officeDocument/2006/relationships/hyperlink" Target="../../Tst/RegressionTests/Feature4DataTypes/DynamicError/anyType/anyType.p" TargetMode="External"/><Relationship Id="rId264" Type="http://schemas.openxmlformats.org/officeDocument/2006/relationships/hyperlink" Target="../../Tst/RegressionTests/Integration/DynamicError/SEM_TwoMachines_15/MonitorInvocationEventExprPayload.p" TargetMode="External"/><Relationship Id="rId285" Type="http://schemas.openxmlformats.org/officeDocument/2006/relationships/hyperlink" Target="../../Tst/RegressionTests/Integration/Correct/SEM_TwoMachines_3/EventSentAfterSentHaltHandled.p" TargetMode="External"/><Relationship Id="rId17" Type="http://schemas.openxmlformats.org/officeDocument/2006/relationships/hyperlink" Target="../../Tst/RegressionTests/Feature1SMLevelDecls/Correct/MaxInstances_3/MaxInstances_3.p" TargetMode="External"/><Relationship Id="rId38" Type="http://schemas.openxmlformats.org/officeDocument/2006/relationships/hyperlink" Target="../../Tst/RegressionTests/Feature1SMLevelDecls/StaticError/purity/purity.p" TargetMode="External"/><Relationship Id="rId59" Type="http://schemas.openxmlformats.org/officeDocument/2006/relationships/hyperlink" Target="../../Tst/RegressionTests/Feature1SMLevelDecls/StaticError/entryExit_2/entryExit_2.p" TargetMode="External"/><Relationship Id="rId103" Type="http://schemas.openxmlformats.org/officeDocument/2006/relationships/hyperlink" Target="../../Tst/RegressionTests/Integration/DynamicError/Actions_4/Actions_4.p" TargetMode="External"/><Relationship Id="rId124" Type="http://schemas.openxmlformats.org/officeDocument/2006/relationships/hyperlink" Target="file:///D:\PLanguage\plang\Tst\RegressionTests\Feature2Stmts\StaticError\sends\sends.p" TargetMode="External"/><Relationship Id="rId310" Type="http://schemas.openxmlformats.org/officeDocument/2006/relationships/hyperlink" Target="../../Tst/RegressionTests/Liveness/DynamicError/Liveness_1_WarmState/Liveness_1_WarmState.p" TargetMode="External"/><Relationship Id="rId70" Type="http://schemas.openxmlformats.org/officeDocument/2006/relationships/hyperlink" Target="../../Tst/RegressionTests/Integration/DynamicError/Push_Pop_1/Push_Pop_1.p" TargetMode="External"/><Relationship Id="rId91" Type="http://schemas.openxmlformats.org/officeDocument/2006/relationships/hyperlink" Target="../../Tst/RegressionTests/Integration/DynamicError/Actions_1/Actions_1.p" TargetMode="External"/><Relationship Id="rId145" Type="http://schemas.openxmlformats.org/officeDocument/2006/relationships/hyperlink" Target="../../Tst/RegressionTests/Feature3Exprs/StaticError/ExprsOperators/ExprOperators.p" TargetMode="External"/><Relationship Id="rId166" Type="http://schemas.openxmlformats.org/officeDocument/2006/relationships/hyperlink" Target="../../Tst/RegressionTests/Feature3Exprs/DynamicError/NonDetFunctionInExpr_15/nonDetFunctionInExpr_15.p" TargetMode="External"/><Relationship Id="rId187" Type="http://schemas.openxmlformats.org/officeDocument/2006/relationships/hyperlink" Target="../../Tst/RegressionTests/Feature4DataTypes/StaticError/nonAtomicDataTypes/nonAtomicDataTypes.p" TargetMode="External"/><Relationship Id="rId331" Type="http://schemas.openxmlformats.org/officeDocument/2006/relationships/hyperlink" Target="../../Tst/RegressionTests/Feature1SMLevelDecls/Correct/AlonBug/AlonBug.p" TargetMode="External"/><Relationship Id="rId352" Type="http://schemas.openxmlformats.org/officeDocument/2006/relationships/hyperlink" Target="../../Tst/RegressionTests/Liveness/DynamicError/Liveness_2/Liveness_2.p" TargetMode="External"/><Relationship Id="rId373" Type="http://schemas.openxmlformats.org/officeDocument/2006/relationships/hyperlink" Target="../../Tst/RegressionTests/Combined/StaticError/ControlImpureEnclosedFunCalls/EnclosedFunCalls.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../../Tst/RegressionTests/Feature3Exprs/Correct/ForeignTypesFreshExpr/foreignTypesFreshExpr.p" TargetMode="External"/><Relationship Id="rId233" Type="http://schemas.openxmlformats.org/officeDocument/2006/relationships/hyperlink" Target="../../Tst/RegressionTests/Feature4DataTypes/Correct/nonAtomicDataTypesAllAsserts/nonAtomicDataTypesAllAsserts.p" TargetMode="External"/><Relationship Id="rId254" Type="http://schemas.openxmlformats.org/officeDocument/2006/relationships/hyperlink" Target="../../Tst/RegressionTests/Integration/DynamicError/SEM_TwoMachines_10/NonConstantEventExpr1.p" TargetMode="External"/><Relationship Id="rId28" Type="http://schemas.openxmlformats.org/officeDocument/2006/relationships/hyperlink" Target="../../Tst/RegressionTests/Integration/Correct/Elevator/Elevator.p" TargetMode="External"/><Relationship Id="rId49" Type="http://schemas.openxmlformats.org/officeDocument/2006/relationships/hyperlink" Target="../../Tst/RegressionTests/Feature1SMLevelDecls/StaticError/function/function.p" TargetMode="External"/><Relationship Id="rId114" Type="http://schemas.openxmlformats.org/officeDocument/2006/relationships/hyperlink" Target="../../Tst/RegressionTests/Zinger/DynamicError/SentNull/SentNullDetected.p" TargetMode="External"/><Relationship Id="rId275" Type="http://schemas.openxmlformats.org/officeDocument/2006/relationships/hyperlink" Target="../../Tst/RegressionTests/Feature4DataTypes/Correct/ReturnIssue/returnIssue.p" TargetMode="External"/><Relationship Id="rId296" Type="http://schemas.openxmlformats.org/officeDocument/2006/relationships/hyperlink" Target="file:///D:\PLanguage\plang\Tst\RegressionTests\Integration\DynamicError\SEM_OneMachine_29\DeferIgnore3.p" TargetMode="External"/><Relationship Id="rId300" Type="http://schemas.openxmlformats.org/officeDocument/2006/relationships/hyperlink" Target="file:///D:\PLanguage\plang\Tst\RegressionTests\Combined\StaticError\ControlImpureInDoDecl\ControlImpureDoDecl.p" TargetMode="External"/><Relationship Id="rId60" Type="http://schemas.openxmlformats.org/officeDocument/2006/relationships/hyperlink" Target="../../Tst/RegressionTests/Feature1SMLevelDecls/StaticError/entryExit_2/entryExit_2.p" TargetMode="External"/><Relationship Id="rId81" Type="http://schemas.openxmlformats.org/officeDocument/2006/relationships/hyperlink" Target="../../Tst/RegressionTests/Feature1SMLevelDecls/StaticError/AnonFuns/anonFunction.p" TargetMode="External"/><Relationship Id="rId135" Type="http://schemas.openxmlformats.org/officeDocument/2006/relationships/hyperlink" Target="../../Tst/RegressionTests/Feature4DataTypes/StaticError/nonAtomicDataTypes/nonAtomicDataTypes.p" TargetMode="External"/><Relationship Id="rId156" Type="http://schemas.openxmlformats.org/officeDocument/2006/relationships/hyperlink" Target="../../Tst/RegressionTests/Integration/DynamicError/Actions_1/Actions_1.p" TargetMode="External"/><Relationship Id="rId177" Type="http://schemas.openxmlformats.org/officeDocument/2006/relationships/hyperlink" Target="../../Tst/RegressionTests/Feature4DataTypes/StaticError/CastInExprs/CastInExprs.p" TargetMode="External"/><Relationship Id="rId198" Type="http://schemas.openxmlformats.org/officeDocument/2006/relationships/hyperlink" Target="file:///D:\PLanguage\plang\Tst\RegressionTests\Integration\StaticError\TokenRing_Typos\TokenRing_Typos.p" TargetMode="External"/><Relationship Id="rId321" Type="http://schemas.openxmlformats.org/officeDocument/2006/relationships/hyperlink" Target="file:///D:\PLanguage\plang\Tst\RegressionTests\Feature2Stmts\Correct\SEM_ONeMachine_34\payloadActionsFuns.p" TargetMode="External"/><Relationship Id="rId342" Type="http://schemas.openxmlformats.org/officeDocument/2006/relationships/hyperlink" Target="../../Tst/RegressionTests/Integration/Correct/SEM_TwoMachines_3/EventSentAfterSentHaltHandled.p" TargetMode="External"/><Relationship Id="rId363" Type="http://schemas.openxmlformats.org/officeDocument/2006/relationships/hyperlink" Target="../../Tst/RegressionTests/Combined/StaticError/ControlImpureInExit/ControlImpureInExit.p" TargetMode="External"/><Relationship Id="rId202" Type="http://schemas.openxmlformats.org/officeDocument/2006/relationships/hyperlink" Target="file:///D:\PLanguage\plang\Tst\RegressionTests\Feature4DataTypes\StaticError\nonAtomicDataTypes\nonAtomicDataTypes.p" TargetMode="External"/><Relationship Id="rId223" Type="http://schemas.openxmlformats.org/officeDocument/2006/relationships/hyperlink" Target="../../Tst/RegressionTests/Feature4DataTypes/DynamicError/nonAtomicDataTypes4/nonAtomicDataTypes.p" TargetMode="External"/><Relationship Id="rId244" Type="http://schemas.openxmlformats.org/officeDocument/2006/relationships/hyperlink" Target="../../Tst/RegressionTests/Feature4DataTypes/DynamicError/anyType1/anyType1.p" TargetMode="External"/><Relationship Id="rId18" Type="http://schemas.openxmlformats.org/officeDocument/2006/relationships/hyperlink" Target="../../Tst/RegressionTests/Integration/Correct/BangaloreToRedmond_Liveness/BangaloreToRedmond_Liveness.p" TargetMode="External"/><Relationship Id="rId39" Type="http://schemas.openxmlformats.org/officeDocument/2006/relationships/hyperlink" Target="../../Tst/RegressionTests/Feature2Stmts/StaticError/lvalues/lvalues.p" TargetMode="External"/><Relationship Id="rId265" Type="http://schemas.openxmlformats.org/officeDocument/2006/relationships/hyperlink" Target="../../Tst/RegressionTests/Integration/Correct/Actions_2/Actions_2.p" TargetMode="External"/><Relationship Id="rId286" Type="http://schemas.openxmlformats.org/officeDocument/2006/relationships/hyperlink" Target="../../Tst/RegressionTests/Combined/StaticError/ControlImpureEnclosedFunCalls/EnclosedFunCalls.p" TargetMode="External"/><Relationship Id="rId50" Type="http://schemas.openxmlformats.org/officeDocument/2006/relationships/hyperlink" Target="../../Tst/RegressionTests/Feature4DataTypes/StaticError/function_Typos/function_Typos.p" TargetMode="External"/><Relationship Id="rId104" Type="http://schemas.openxmlformats.org/officeDocument/2006/relationships/hyperlink" Target="../../Tst/RegressionTests/Integration/DynamicError/PushStatement_1/PushStatement_1.p" TargetMode="External"/><Relationship Id="rId125" Type="http://schemas.openxmlformats.org/officeDocument/2006/relationships/hyperlink" Target="../../Tst/RegressionTests/Feature2Stmts/StaticError/sends/sends.p" TargetMode="External"/><Relationship Id="rId146" Type="http://schemas.openxmlformats.org/officeDocument/2006/relationships/hyperlink" Target="../../Tst/RegressionTests/Feature1SMLevelDecls/StaticError/function/function.p" TargetMode="External"/><Relationship Id="rId167" Type="http://schemas.openxmlformats.org/officeDocument/2006/relationships/hyperlink" Target="../../Tst/RegressionTests/Feature3Exprs/Correct/NonDetFunctionInExpr_1/nonDetFunctionInExpr_1.p" TargetMode="External"/><Relationship Id="rId188" Type="http://schemas.openxmlformats.org/officeDocument/2006/relationships/hyperlink" Target="../../Tst/RegressionTests/Feature4DataTypes/StaticError/payloadEntry/payloadEntry.p" TargetMode="External"/><Relationship Id="rId311" Type="http://schemas.openxmlformats.org/officeDocument/2006/relationships/hyperlink" Target="../../Tst/RegressionTests/Liveness/Correct/WarmState_1/Liveness_2_WarmState.p" TargetMode="External"/><Relationship Id="rId332" Type="http://schemas.openxmlformats.org/officeDocument/2006/relationships/hyperlink" Target="../../Tst/RegressionTests/Integration/Correct/SEM_OneMachine_22/AlonBug_1.p" TargetMode="External"/><Relationship Id="rId353" Type="http://schemas.openxmlformats.org/officeDocument/2006/relationships/hyperlink" Target="../../Tst/RegressionTests/Liveness/DynamicError/Liveness_2_LoopMachineAdded/Liveness_2_LoopMachineAdded.p" TargetMode="External"/><Relationship Id="rId374" Type="http://schemas.openxmlformats.org/officeDocument/2006/relationships/fontTable" Target="fontTable.xml"/><Relationship Id="rId71" Type="http://schemas.openxmlformats.org/officeDocument/2006/relationships/hyperlink" Target="../../Tst/RegressionTests/Integration/DynamicError/Actions_1/Actions_1.p" TargetMode="External"/><Relationship Id="rId92" Type="http://schemas.openxmlformats.org/officeDocument/2006/relationships/hyperlink" Target="../../Tst/RegressionTests/Integration/Correct/BangaloreToRedmond_Liveness/BangaloreToRedmond_Liveness.p" TargetMode="External"/><Relationship Id="rId213" Type="http://schemas.openxmlformats.org/officeDocument/2006/relationships/hyperlink" Target="../../Tst/RegressionTests/Feature3Exprs/Correct/ShortCircuitEval/ShortCircuitEval.p" TargetMode="External"/><Relationship Id="rId234" Type="http://schemas.openxmlformats.org/officeDocument/2006/relationships/hyperlink" Target="../../Tst/RegressionTests/Feature4DataTypes/Correct/nonAtomicDataTypes16/nonAtomicDataTypes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DynamicError/TokenRing/TokenRing.p" TargetMode="External"/><Relationship Id="rId255" Type="http://schemas.openxmlformats.org/officeDocument/2006/relationships/hyperlink" Target="../../Tst/RegressionTests/Integration/DynamicError/SEM_TwoMachines_16/NonConstantEventExpr2.p" TargetMode="External"/><Relationship Id="rId276" Type="http://schemas.openxmlformats.org/officeDocument/2006/relationships/hyperlink" Target="../../Tst/RegressionTests/Integration/DynamicError/SEM_OneMachine_6/SendInExitHandledEvent.p" TargetMode="External"/><Relationship Id="rId297" Type="http://schemas.openxmlformats.org/officeDocument/2006/relationships/hyperlink" Target="file:///D:\PLanguage\plang\Tst\RegressionTests\Feature2Stmts\Correct\nonAtomicDataTypes\nonAtomicDataTypes.p" TargetMode="External"/><Relationship Id="rId40" Type="http://schemas.openxmlformats.org/officeDocument/2006/relationships/hyperlink" Target="../../Tst/RegressionTests/Feature3Exprs/StaticError/fields/fields.p" TargetMode="External"/><Relationship Id="rId115" Type="http://schemas.openxmlformats.org/officeDocument/2006/relationships/hyperlink" Target="file:///D:\PLanguage\plang\Tst\RegressionTests\Feature2Stmts\StaticError\eventExprSendRaise\EventExprSendRaise.p" TargetMode="External"/><Relationship Id="rId136" Type="http://schemas.openxmlformats.org/officeDocument/2006/relationships/hyperlink" Target="../../Tst/RegressionTests/Feature1SMLevelDecls/StaticError/function/function.p" TargetMode="External"/><Relationship Id="rId157" Type="http://schemas.openxmlformats.org/officeDocument/2006/relationships/hyperlink" Target="../../Tst/RegressionTests/Integration/DynamicError/PushStatement_1/PushStatement_1.p" TargetMode="External"/><Relationship Id="rId178" Type="http://schemas.openxmlformats.org/officeDocument/2006/relationships/hyperlink" Target="../../Tst/RegressionTests/Feature4DataTypes/Correct/CastInExprsAsserts/CastInExprsAsserts.p" TargetMode="External"/><Relationship Id="rId301" Type="http://schemas.openxmlformats.org/officeDocument/2006/relationships/hyperlink" Target="../../Tst/RegressionTests/Integration/Correct/SEM_OneMachine_7/SendInExitUnhandledHalt.p" TargetMode="External"/><Relationship Id="rId322" Type="http://schemas.openxmlformats.org/officeDocument/2006/relationships/hyperlink" Target="../../Tst/RegressionTests/Feature2Stmts/Correct/SEM_OneMachine_35/bubble_sort.p" TargetMode="External"/><Relationship Id="rId343" Type="http://schemas.openxmlformats.org/officeDocument/2006/relationships/hyperlink" Target="../../Tst/RegressionTests/Integration/DynamicError/SEM_TwoMachines_4/EventSentAfterSentHaltHandled_v.p" TargetMode="External"/><Relationship Id="rId364" Type="http://schemas.openxmlformats.org/officeDocument/2006/relationships/hyperlink" Target="file:///D:\PLanguage\plang\Tst\RegressionTests\Combined\StaticError\RaiseInExitFun\RaiseInExitFun.p" TargetMode="External"/><Relationship Id="rId61" Type="http://schemas.openxmlformats.org/officeDocument/2006/relationships/hyperlink" Target="../../Tst/RegressionTests/Integration/Correct/Elevator/Elevator.p" TargetMode="External"/><Relationship Id="rId82" Type="http://schemas.openxmlformats.org/officeDocument/2006/relationships/hyperlink" Target="../../Tst/RegressionTests/Feature1SMLevelDecls/StaticError/TransDelc_DoDecl/TransDecl_DoDecl.p" TargetMode="External"/><Relationship Id="rId199" Type="http://schemas.openxmlformats.org/officeDocument/2006/relationships/hyperlink" Target="file:///D:\PLanguage\plang\Tst\RegressionTests\Feature3Exprs\Correct\ExprOperatorsAsserts\ExprOperatorsAsserts.p" TargetMode="External"/><Relationship Id="rId203" Type="http://schemas.openxmlformats.org/officeDocument/2006/relationships/hyperlink" Target="../../Tst/RegressionTests/Feature4DataTypes/StaticError/nonAtomicDataTypes/nonAtomicDataTypes.p" TargetMode="External"/><Relationship Id="rId19" Type="http://schemas.openxmlformats.org/officeDocument/2006/relationships/hyperlink" Target="../../Tst/RegressionTests/Integration/Correct/Elevator/Elevator.p" TargetMode="External"/><Relationship Id="rId224" Type="http://schemas.openxmlformats.org/officeDocument/2006/relationships/hyperlink" Target="../../Tst/RegressionTests/Feature4DataTypes/DynamicError/nonAtomicDataTypes5/nonAtomicDataTypes.p" TargetMode="External"/><Relationship Id="rId245" Type="http://schemas.openxmlformats.org/officeDocument/2006/relationships/hyperlink" Target="../../Tst/RegressionTests/Feature4DataTypes/DynamicError/anyType2/anyType2.p" TargetMode="External"/><Relationship Id="rId266" Type="http://schemas.openxmlformats.org/officeDocument/2006/relationships/hyperlink" Target="../../Tst/RegressionTests/Integration/Correct/SEM_OneMachine_4/SendInExitNotExecuted.p" TargetMode="External"/><Relationship Id="rId287" Type="http://schemas.openxmlformats.org/officeDocument/2006/relationships/hyperlink" Target="../../Tst/RegressionTests/Integration/Correct/SEM_TwoMachines_8/HaltTrigger4Do.p" TargetMode="External"/><Relationship Id="rId30" Type="http://schemas.openxmlformats.org/officeDocument/2006/relationships/hyperlink" Target="../../Tst/RegressionTests/Integration/DynamicError/Actions_1/Actions_1.p" TargetMode="External"/><Relationship Id="rId105" Type="http://schemas.openxmlformats.org/officeDocument/2006/relationships/hyperlink" Target="../../Tst/RegressionTests/Integration/DynamicError/Actions_1/Actions_1.p" TargetMode="External"/><Relationship Id="rId126" Type="http://schemas.openxmlformats.org/officeDocument/2006/relationships/hyperlink" Target="file:///D:\PLanguage\plang\Tst\RegressionTests\Feature2Stmts\StaticError\sends\sends.p" TargetMode="External"/><Relationship Id="rId147" Type="http://schemas.openxmlformats.org/officeDocument/2006/relationships/hyperlink" Target="../../Tst/RegressionTests/Feature1SMLevelDecls/StaticError/function/function.p" TargetMode="External"/><Relationship Id="rId168" Type="http://schemas.openxmlformats.org/officeDocument/2006/relationships/hyperlink" Target="../../Tst/RegressionTests/Feature3Exprs/Correct/NonDetFunctionInExpr_2/nonDetFunctionInExpr_2.p" TargetMode="External"/><Relationship Id="rId312" Type="http://schemas.openxmlformats.org/officeDocument/2006/relationships/hyperlink" Target="../../Tst/RegressionTests/Feature1SMLevelDecls/Correct/functionAny/functionAny.p" TargetMode="External"/><Relationship Id="rId333" Type="http://schemas.openxmlformats.org/officeDocument/2006/relationships/hyperlink" Target="../../Tst/RegressionTests/Integration/Correct/SEM_OneMachine_18/UnhandledEventDeferred.p" TargetMode="External"/><Relationship Id="rId354" Type="http://schemas.openxmlformats.org/officeDocument/2006/relationships/hyperlink" Target="../../Tst/RegressionTests/Liveness/DynamicError/Liveness_2_bugFound/Liveness_2_bugFound.p" TargetMode="External"/><Relationship Id="rId51" Type="http://schemas.openxmlformats.org/officeDocument/2006/relationships/hyperlink" Target="../../Tst/RegressionTests/Feature2Stmts/StaticError/lvalues/lvalues.p" TargetMode="External"/><Relationship Id="rId72" Type="http://schemas.openxmlformats.org/officeDocument/2006/relationships/hyperlink" Target="../../Tst/RegressionTests/Feature1SMLevelDecls/StaticError/TransDelc_DoDecl/TransDecl_DoDecl.p" TargetMode="External"/><Relationship Id="rId93" Type="http://schemas.openxmlformats.org/officeDocument/2006/relationships/hyperlink" Target="../../Tst/RegressionTests/Feature1SMLevelDecls/StaticError/EventDeferredHandledSameState/EventDeferredHandledSameState.p" TargetMode="External"/><Relationship Id="rId189" Type="http://schemas.openxmlformats.org/officeDocument/2006/relationships/hyperlink" Target="file:///D:\PLanguage\plang\Tst\RegressionTests\Feature3Exprs\StaticError\ExprsOperators\ExprOperators.p" TargetMode="External"/><Relationship Id="rId375" Type="http://schemas.openxmlformats.org/officeDocument/2006/relationships/theme" Target="theme/theme1.xml"/><Relationship Id="rId3" Type="http://schemas.openxmlformats.org/officeDocument/2006/relationships/numbering" Target="numbering.xml"/><Relationship Id="rId214" Type="http://schemas.openxmlformats.org/officeDocument/2006/relationships/hyperlink" Target="../../Tst/RegressionTests/Feature2Stmts/StaticError/lvalues/lvalues.p" TargetMode="External"/><Relationship Id="rId235" Type="http://schemas.openxmlformats.org/officeDocument/2006/relationships/hyperlink" Target="../../Tst/RegressionTests/Feature4DataTypes/StaticError/function_Typos/function_Typos.p" TargetMode="External"/><Relationship Id="rId256" Type="http://schemas.openxmlformats.org/officeDocument/2006/relationships/hyperlink" Target="../../Tst/RegressionTests/Integration/DynamicError/SEM_OneMachine_11/PushImplicitPopWithSend.p" TargetMode="External"/><Relationship Id="rId277" Type="http://schemas.openxmlformats.org/officeDocument/2006/relationships/hyperlink" Target="../../Tst/RegressionTests/Integration/DynamicError/SEM_OneMachine_8/GotoToItself.p" TargetMode="External"/><Relationship Id="rId298" Type="http://schemas.openxmlformats.org/officeDocument/2006/relationships/hyperlink" Target="../../Tst/RegressionTests/Combined/StaticError/ControlImpureInDoDecl/ControlImpureDoDecl.p" TargetMode="External"/><Relationship Id="rId116" Type="http://schemas.openxmlformats.org/officeDocument/2006/relationships/hyperlink" Target="../../Tst/RegressionTests/Zinger/DynamicError/SentNull/SentNullDetected.p" TargetMode="External"/><Relationship Id="rId137" Type="http://schemas.openxmlformats.org/officeDocument/2006/relationships/hyperlink" Target="../../Tst/RegressionTests/Feature1SMLevelDecls/StaticError/monitors/monitors.p" TargetMode="External"/><Relationship Id="rId158" Type="http://schemas.openxmlformats.org/officeDocument/2006/relationships/hyperlink" Target="../../Tst/RegressionTests/Integration/StaticError/TokenRing_Typos/TokenRing_Typos.p" TargetMode="External"/><Relationship Id="rId302" Type="http://schemas.openxmlformats.org/officeDocument/2006/relationships/hyperlink" Target="file:///D:\PLanguage\plang\Tst\RegressionTests\Integration\Correct\SEM_OneMachine_31\RaisedHalt.p" TargetMode="External"/><Relationship Id="rId323" Type="http://schemas.openxmlformats.org/officeDocument/2006/relationships/hyperlink" Target="../../Tst/RegressionTests/Feature1SMLevelDecls/DynamicError/AlonBug_fails/AlonBug_fails.p" TargetMode="External"/><Relationship Id="rId344" Type="http://schemas.openxmlformats.org/officeDocument/2006/relationships/hyperlink" Target="../../Tst/RegressionTests/Integration/Correct/SEM_TwoMachines_8/HaltTrigger4Do.p" TargetMode="External"/><Relationship Id="rId20" Type="http://schemas.openxmlformats.org/officeDocument/2006/relationships/hyperlink" Target="../../Tst/RegressionTests/Feature1SMLevelDecls/Correct/MaxInstances_2/MaxInstances_2.p" TargetMode="External"/><Relationship Id="rId41" Type="http://schemas.openxmlformats.org/officeDocument/2006/relationships/hyperlink" Target="../../Tst/RegressionTests/Combined/StaticError/Duplicates/Duplicates.p" TargetMode="External"/><Relationship Id="rId62" Type="http://schemas.openxmlformats.org/officeDocument/2006/relationships/hyperlink" Target="../../Tst/RegressionTests/Feature1SMLevelDecls/Correct/Groups/Groups.p" TargetMode="External"/><Relationship Id="rId83" Type="http://schemas.openxmlformats.org/officeDocument/2006/relationships/hyperlink" Target="file:///D:\PLanguage\plang\Tst\RegressionTests\Feature1SMLevelDecls\StaticError\TransDelc_DoDecl\TransDecl_DoDecl.p" TargetMode="External"/><Relationship Id="rId179" Type="http://schemas.openxmlformats.org/officeDocument/2006/relationships/hyperlink" Target="../../Tst/RegressionTests/Feature4DataTypes/DynamicError/CastInExprs1/CastInExprsDynError.p" TargetMode="External"/><Relationship Id="rId365" Type="http://schemas.openxmlformats.org/officeDocument/2006/relationships/hyperlink" Target="file:///D:\PLanguage\plang\Tst\RegressionTests\Combined\StaticError\PushInExitFun\PushInExitFun.p" TargetMode="External"/><Relationship Id="rId190" Type="http://schemas.openxmlformats.org/officeDocument/2006/relationships/hyperlink" Target="../../Tst/RegressionTests/Feature3Exprs/StaticError/fields/fields.p" TargetMode="External"/><Relationship Id="rId204" Type="http://schemas.openxmlformats.org/officeDocument/2006/relationships/hyperlink" Target="../../Tst/RegressionTests/Feature4DataTypes/Correct/nonAtomicDataTypes13/SeqAssgnToAny.p" TargetMode="External"/><Relationship Id="rId225" Type="http://schemas.openxmlformats.org/officeDocument/2006/relationships/hyperlink" Target="../../Tst/RegressionTests/Feature4DataTypes/DynamicError/nonAtomicDataTypes6/nonAtomicDataTypes.p" TargetMode="External"/><Relationship Id="rId246" Type="http://schemas.openxmlformats.org/officeDocument/2006/relationships/hyperlink" Target="../../Tst/RegressionTests/Feature4DataTypes/DynamicError/anyType3/anyType3.p" TargetMode="External"/><Relationship Id="rId267" Type="http://schemas.openxmlformats.org/officeDocument/2006/relationships/hyperlink" Target="../../Tst/RegressionTests/Integration/DynamicError/SEM_OneMachine_5/SendInExitUnhandledEvent.p" TargetMode="External"/><Relationship Id="rId288" Type="http://schemas.openxmlformats.org/officeDocument/2006/relationships/hyperlink" Target="file:///D:\PLanguage\plang\Tst\RegressionTests\Combined\StaticError\ControlImpureInDoDecl\ControlImpureDoDecl.p" TargetMode="External"/><Relationship Id="rId106" Type="http://schemas.openxmlformats.org/officeDocument/2006/relationships/hyperlink" Target="../../Tst/RegressionTests/Integration/StaticError/TokenRing_Typos/TokenRing_Typos.p" TargetMode="External"/><Relationship Id="rId127" Type="http://schemas.openxmlformats.org/officeDocument/2006/relationships/hyperlink" Target="../../Tst/RegressionTests/Feature2Stmts/StaticError/sends/sends.p" TargetMode="External"/><Relationship Id="rId313" Type="http://schemas.openxmlformats.org/officeDocument/2006/relationships/hyperlink" Target="../../Tst/RegressionTests/Feature1SMLevelDecls/Correct/MaxInstances_2/MaxInstances_2.p" TargetMode="External"/><Relationship Id="rId10" Type="http://schemas.openxmlformats.org/officeDocument/2006/relationships/hyperlink" Target="file:///D:\PLanguage\plang\Tst\RegressionTests\Zinger\DynamicError\BoundedChoice_1\BoundedChoice_1.p" TargetMode="External"/><Relationship Id="rId31" Type="http://schemas.openxmlformats.org/officeDocument/2006/relationships/hyperlink" Target="../../Tst/RegressionTests/Integration/DynamicError/Actions_1/Actions_1.p" TargetMode="External"/><Relationship Id="rId52" Type="http://schemas.openxmlformats.org/officeDocument/2006/relationships/hyperlink" Target="../../Tst/RegressionTests/Feature1SMLevelDecls/StaticError/purity/purity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94" Type="http://schemas.openxmlformats.org/officeDocument/2006/relationships/hyperlink" Target="../../Tst/RegressionTests/Feature1SMLevelDecls/StaticError/TransDelc_DoDecl/TransDecl_DoDecl.p" TargetMode="External"/><Relationship Id="rId148" Type="http://schemas.openxmlformats.org/officeDocument/2006/relationships/hyperlink" Target="../../Tst/RegressionTests/Feature4DataTypes/StaticError/function_Typos/function_Typos.p" TargetMode="External"/><Relationship Id="rId169" Type="http://schemas.openxmlformats.org/officeDocument/2006/relationships/hyperlink" Target="../../Tst/RegressionTests/Liveness/Correct/Liveness_FAIRNONDET/Liveness_FAIRNONDET.p" TargetMode="External"/><Relationship Id="rId334" Type="http://schemas.openxmlformats.org/officeDocument/2006/relationships/hyperlink" Target="../../Tst/RegressionTests/Integration/Correct/SEM_OneMachine_24/TopHandlerOverridesInherited.p" TargetMode="External"/><Relationship Id="rId355" Type="http://schemas.openxmlformats.org/officeDocument/2006/relationships/hyperlink" Target="../../Tst/RegressionTests/Liveness/DynamicError/Liveness_3/Liveness_3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F83EB8-B76C-43FC-B294-191FC738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196876</TotalTime>
  <Pages>15</Pages>
  <Words>11299</Words>
  <Characters>64409</Characters>
  <Application>Microsoft Office Word</Application>
  <DocSecurity>0</DocSecurity>
  <Lines>536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531</cp:revision>
  <dcterms:created xsi:type="dcterms:W3CDTF">2014-09-20T22:02:00Z</dcterms:created>
  <dcterms:modified xsi:type="dcterms:W3CDTF">2016-02-20T00:42:00Z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